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4F155621" w14:textId="77777777" w:rsidTr="00FB65B8">
        <w:tc>
          <w:tcPr>
            <w:tcW w:w="5395" w:type="dxa"/>
          </w:tcPr>
          <w:p w14:paraId="19F99EAF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18494CD5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6E9583AF" w14:textId="77777777" w:rsidTr="00FB65B8">
        <w:trPr>
          <w:trHeight w:val="2719"/>
        </w:trPr>
        <w:tc>
          <w:tcPr>
            <w:tcW w:w="5395" w:type="dxa"/>
          </w:tcPr>
          <w:p w14:paraId="34CDBFA1" w14:textId="63995970" w:rsidR="00353812" w:rsidRDefault="00353812" w:rsidP="00FF48E0">
            <w:pPr>
              <w:pStyle w:val="Heading1"/>
              <w:rPr>
                <w:sz w:val="40"/>
                <w:szCs w:val="40"/>
              </w:rPr>
            </w:pPr>
            <w:r w:rsidRPr="00FF48E0">
              <w:rPr>
                <w:sz w:val="40"/>
                <w:szCs w:val="40"/>
              </w:rPr>
              <w:t xml:space="preserve">Group 5 – </w:t>
            </w:r>
            <w:r>
              <w:rPr>
                <w:sz w:val="40"/>
                <w:szCs w:val="40"/>
              </w:rPr>
              <w:t>B.J.S. INC.</w:t>
            </w:r>
          </w:p>
          <w:p w14:paraId="7885BC90" w14:textId="0263B945" w:rsidR="00353812" w:rsidRPr="00FF48E0" w:rsidRDefault="00353812" w:rsidP="00353812">
            <w:pPr>
              <w:pStyle w:val="Heading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LDAP and NFS</w:t>
            </w:r>
            <w:r w:rsidRPr="00FF48E0">
              <w:rPr>
                <w:sz w:val="40"/>
                <w:szCs w:val="40"/>
              </w:rPr>
              <w:t xml:space="preserve"> Automation</w:t>
            </w:r>
            <w:r>
              <w:rPr>
                <w:sz w:val="40"/>
                <w:szCs w:val="40"/>
              </w:rPr>
              <w:t xml:space="preserve"> with Client Kickstart Services</w:t>
            </w:r>
          </w:p>
          <w:p w14:paraId="00960629" w14:textId="12B5CEC3" w:rsidR="00FF48E0" w:rsidRPr="00FF48E0" w:rsidRDefault="00FF48E0" w:rsidP="00FF48E0"/>
        </w:tc>
        <w:tc>
          <w:tcPr>
            <w:tcW w:w="5395" w:type="dxa"/>
          </w:tcPr>
          <w:p w14:paraId="16770207" w14:textId="77777777" w:rsidR="00A81248" w:rsidRPr="003A798E" w:rsidRDefault="00A81248"/>
        </w:tc>
      </w:tr>
      <w:tr w:rsidR="00A81248" w:rsidRPr="003A798E" w14:paraId="5D3CBDF3" w14:textId="77777777" w:rsidTr="00FB65B8">
        <w:trPr>
          <w:trHeight w:val="8059"/>
        </w:trPr>
        <w:tc>
          <w:tcPr>
            <w:tcW w:w="5395" w:type="dxa"/>
          </w:tcPr>
          <w:p w14:paraId="78E9BE4E" w14:textId="5B1A64AB" w:rsidR="00A81248" w:rsidRPr="003A798E" w:rsidRDefault="00A81248"/>
        </w:tc>
        <w:tc>
          <w:tcPr>
            <w:tcW w:w="5395" w:type="dxa"/>
          </w:tcPr>
          <w:p w14:paraId="3A36A3F5" w14:textId="77777777" w:rsidR="00A81248" w:rsidRPr="003A798E" w:rsidRDefault="00A81248"/>
        </w:tc>
      </w:tr>
      <w:tr w:rsidR="00A81248" w:rsidRPr="003A798E" w14:paraId="6F6F3134" w14:textId="77777777" w:rsidTr="00FB65B8">
        <w:trPr>
          <w:trHeight w:val="1299"/>
        </w:trPr>
        <w:tc>
          <w:tcPr>
            <w:tcW w:w="5395" w:type="dxa"/>
          </w:tcPr>
          <w:p w14:paraId="7E500C35" w14:textId="77777777" w:rsidR="00A81248" w:rsidRPr="003A798E" w:rsidRDefault="00A81248"/>
        </w:tc>
        <w:tc>
          <w:tcPr>
            <w:tcW w:w="5395" w:type="dxa"/>
          </w:tcPr>
          <w:p w14:paraId="5FF153E6" w14:textId="4A49EF25" w:rsidR="00A81248" w:rsidRPr="00FF48E0" w:rsidRDefault="00A46BE7" w:rsidP="00A81248">
            <w:pPr>
              <w:pStyle w:val="Heading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1464E5">
              <w:rPr>
                <w:sz w:val="32"/>
                <w:szCs w:val="32"/>
              </w:rPr>
              <w:t>/</w:t>
            </w:r>
            <w:r w:rsidR="00625F08">
              <w:rPr>
                <w:sz w:val="32"/>
                <w:szCs w:val="32"/>
              </w:rPr>
              <w:t>11</w:t>
            </w:r>
            <w:r w:rsidR="00FF48E0" w:rsidRPr="00FF48E0">
              <w:rPr>
                <w:sz w:val="32"/>
                <w:szCs w:val="32"/>
              </w:rPr>
              <w:t>/2022</w:t>
            </w:r>
          </w:p>
          <w:p w14:paraId="34C2BC97" w14:textId="77777777" w:rsidR="00A81248" w:rsidRPr="00FF48E0" w:rsidRDefault="00FF48E0" w:rsidP="00C66528">
            <w:pPr>
              <w:pStyle w:val="Heading2"/>
              <w:rPr>
                <w:sz w:val="32"/>
                <w:szCs w:val="32"/>
              </w:rPr>
            </w:pPr>
            <w:r w:rsidRPr="00FF48E0">
              <w:rPr>
                <w:sz w:val="32"/>
                <w:szCs w:val="32"/>
              </w:rPr>
              <w:t>CIT-470-001-2022-030</w:t>
            </w:r>
          </w:p>
          <w:p w14:paraId="2D8BA284" w14:textId="77777777" w:rsidR="00FF48E0" w:rsidRDefault="00FF48E0" w:rsidP="00FF48E0"/>
          <w:p w14:paraId="482C8821" w14:textId="5BCB2C8A" w:rsidR="00433CAA" w:rsidRPr="00FF48E0" w:rsidRDefault="00433CAA" w:rsidP="00433CAA">
            <w:pPr>
              <w:pStyle w:val="Heading2"/>
            </w:pPr>
            <w:r>
              <w:rPr>
                <w:sz w:val="22"/>
                <w:szCs w:val="22"/>
              </w:rPr>
              <w:t>Prepared by:</w:t>
            </w:r>
          </w:p>
        </w:tc>
      </w:tr>
      <w:tr w:rsidR="00A81248" w:rsidRPr="003A798E" w14:paraId="22C0E2C1" w14:textId="77777777" w:rsidTr="00FB65B8">
        <w:trPr>
          <w:trHeight w:val="1402"/>
        </w:trPr>
        <w:tc>
          <w:tcPr>
            <w:tcW w:w="5395" w:type="dxa"/>
          </w:tcPr>
          <w:p w14:paraId="17BF8237" w14:textId="77777777" w:rsidR="00A81248" w:rsidRPr="003A798E" w:rsidRDefault="00A81248"/>
        </w:tc>
        <w:tc>
          <w:tcPr>
            <w:tcW w:w="5395" w:type="dxa"/>
          </w:tcPr>
          <w:p w14:paraId="28E22C52" w14:textId="77777777" w:rsidR="00FF48E0" w:rsidRPr="00FF48E0" w:rsidRDefault="00FF48E0" w:rsidP="00A81248">
            <w:pPr>
              <w:pStyle w:val="Heading2"/>
              <w:rPr>
                <w:sz w:val="22"/>
                <w:szCs w:val="22"/>
              </w:rPr>
            </w:pPr>
            <w:r w:rsidRPr="00FF48E0">
              <w:rPr>
                <w:sz w:val="22"/>
                <w:szCs w:val="22"/>
              </w:rPr>
              <w:t>BRIAN SOLOMON</w:t>
            </w:r>
          </w:p>
          <w:p w14:paraId="1314E304" w14:textId="77777777" w:rsidR="00FF48E0" w:rsidRPr="00FF48E0" w:rsidRDefault="00FF48E0" w:rsidP="00A81248">
            <w:pPr>
              <w:pStyle w:val="Heading2"/>
              <w:rPr>
                <w:sz w:val="22"/>
                <w:szCs w:val="22"/>
              </w:rPr>
            </w:pPr>
            <w:r w:rsidRPr="00FF48E0">
              <w:rPr>
                <w:sz w:val="22"/>
                <w:szCs w:val="22"/>
              </w:rPr>
              <w:t>SPENCER KLUMP</w:t>
            </w:r>
          </w:p>
          <w:p w14:paraId="7B507206" w14:textId="77777777" w:rsidR="00FF48E0" w:rsidRDefault="00FF48E0" w:rsidP="00A81248">
            <w:pPr>
              <w:pStyle w:val="Heading2"/>
              <w:rPr>
                <w:sz w:val="22"/>
                <w:szCs w:val="22"/>
              </w:rPr>
            </w:pPr>
            <w:r w:rsidRPr="00FF48E0">
              <w:rPr>
                <w:sz w:val="22"/>
                <w:szCs w:val="22"/>
              </w:rPr>
              <w:t>JOHNNY RIVERA</w:t>
            </w:r>
          </w:p>
          <w:p w14:paraId="6DCA3A82" w14:textId="77777777" w:rsidR="00433CAA" w:rsidRPr="00433CAA" w:rsidRDefault="00433CAA" w:rsidP="00433CAA"/>
          <w:p w14:paraId="37ED3482" w14:textId="20B1195B" w:rsidR="00FF48E0" w:rsidRPr="00836F4C" w:rsidRDefault="00836F4C" w:rsidP="00433CAA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Prepared for</w:t>
            </w:r>
            <w:r w:rsidR="00433CAA">
              <w:rPr>
                <w:sz w:val="22"/>
                <w:szCs w:val="22"/>
              </w:rPr>
              <w:t>:</w:t>
            </w:r>
          </w:p>
          <w:p w14:paraId="1826C784" w14:textId="395B66A5" w:rsidR="00A81248" w:rsidRPr="00FF48E0" w:rsidRDefault="00FF48E0" w:rsidP="00A81248">
            <w:pPr>
              <w:pStyle w:val="Heading2"/>
              <w:rPr>
                <w:sz w:val="28"/>
                <w:szCs w:val="28"/>
              </w:rPr>
            </w:pPr>
            <w:r w:rsidRPr="00FF48E0">
              <w:rPr>
                <w:sz w:val="22"/>
                <w:szCs w:val="22"/>
              </w:rPr>
              <w:t>DARCI GURIEL</w:t>
            </w:r>
          </w:p>
        </w:tc>
      </w:tr>
    </w:tbl>
    <w:p w14:paraId="5CC7CABF" w14:textId="1CB19276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E3ABD29" wp14:editId="3E779C32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076FEC86" id="Group 1" o:spid="_x0000_s1026" alt="&quot;&quot;" style="position:absolute;margin-left:-36.25pt;margin-top:1.1pt;width:612pt;height:791.7pt;z-index:-251658240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d3ba68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bc451b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4ADAFD78" w14:textId="29372868" w:rsidR="00A81248" w:rsidRPr="006146A2" w:rsidRDefault="006146A2" w:rsidP="006146A2">
      <w:pPr>
        <w:jc w:val="center"/>
        <w:rPr>
          <w:b/>
          <w:bCs/>
          <w:color w:val="BC451B" w:themeColor="accent1"/>
          <w:sz w:val="40"/>
          <w:szCs w:val="40"/>
          <w:u w:val="single"/>
        </w:rPr>
      </w:pPr>
      <w:r w:rsidRPr="006146A2">
        <w:rPr>
          <w:b/>
          <w:bCs/>
          <w:color w:val="BC451B" w:themeColor="accent1"/>
          <w:sz w:val="40"/>
          <w:szCs w:val="40"/>
          <w:u w:val="single"/>
        </w:rPr>
        <w:lastRenderedPageBreak/>
        <w:t>TABLE OF CONTENTS</w:t>
      </w:r>
    </w:p>
    <w:p w14:paraId="7CB8C3EA" w14:textId="77777777" w:rsidR="001F69A0" w:rsidRDefault="001F69A0" w:rsidP="00916C71">
      <w:pPr>
        <w:pStyle w:val="Level1"/>
        <w:rPr>
          <w:webHidden/>
          <w:sz w:val="28"/>
          <w:szCs w:val="28"/>
        </w:rPr>
      </w:pPr>
    </w:p>
    <w:p w14:paraId="760183A0" w14:textId="77330E4E" w:rsidR="00916C71" w:rsidRPr="00AB0CA5" w:rsidRDefault="00916C71" w:rsidP="00916C71">
      <w:pPr>
        <w:pStyle w:val="Level1"/>
        <w:rPr>
          <w:sz w:val="28"/>
          <w:szCs w:val="28"/>
        </w:rPr>
      </w:pPr>
      <w:r w:rsidRPr="00AB0CA5">
        <w:rPr>
          <w:webHidden/>
          <w:sz w:val="28"/>
          <w:szCs w:val="28"/>
        </w:rPr>
        <w:t>SECTION 1</w:t>
      </w:r>
      <w:r w:rsidRPr="00AB0CA5">
        <w:rPr>
          <w:webHidden/>
          <w:sz w:val="28"/>
          <w:szCs w:val="28"/>
        </w:rPr>
        <w:tab/>
        <w:t>introduction</w:t>
      </w:r>
    </w:p>
    <w:p w14:paraId="33238C3C" w14:textId="6FDBE9FD" w:rsidR="00916C71" w:rsidRPr="00AB0CA5" w:rsidRDefault="00916C71" w:rsidP="00916C71">
      <w:pPr>
        <w:pStyle w:val="Level2"/>
        <w:rPr>
          <w:sz w:val="28"/>
          <w:szCs w:val="28"/>
        </w:rPr>
      </w:pPr>
      <w:r w:rsidRPr="00AB0CA5">
        <w:rPr>
          <w:webHidden/>
          <w:sz w:val="28"/>
          <w:szCs w:val="28"/>
        </w:rPr>
        <w:tab/>
      </w:r>
      <w:r w:rsidR="005E6AA9" w:rsidRPr="00AB0CA5">
        <w:rPr>
          <w:webHidden/>
          <w:sz w:val="28"/>
          <w:szCs w:val="28"/>
        </w:rPr>
        <w:t>3</w:t>
      </w:r>
    </w:p>
    <w:p w14:paraId="1E805243" w14:textId="0C8DA0D4" w:rsidR="00916C71" w:rsidRDefault="00916C71" w:rsidP="00916C71">
      <w:pPr>
        <w:pStyle w:val="Level1"/>
        <w:rPr>
          <w:webHidden/>
          <w:sz w:val="28"/>
          <w:szCs w:val="28"/>
        </w:rPr>
      </w:pPr>
      <w:r w:rsidRPr="00AB0CA5">
        <w:rPr>
          <w:webHidden/>
          <w:sz w:val="28"/>
          <w:szCs w:val="28"/>
        </w:rPr>
        <w:t xml:space="preserve">section 2 </w:t>
      </w:r>
      <w:r w:rsidRPr="00AB0CA5">
        <w:rPr>
          <w:webHidden/>
          <w:sz w:val="28"/>
          <w:szCs w:val="28"/>
        </w:rPr>
        <w:tab/>
        <w:t>procedure</w:t>
      </w:r>
    </w:p>
    <w:p w14:paraId="326C1894" w14:textId="0A893FBA" w:rsidR="00AF43A4" w:rsidRPr="00DE31E6" w:rsidRDefault="00DE31E6" w:rsidP="00916C71">
      <w:pPr>
        <w:pStyle w:val="Level1"/>
        <w:rPr>
          <w:sz w:val="28"/>
          <w:szCs w:val="28"/>
          <w:u w:val="none"/>
        </w:rPr>
      </w:pPr>
      <w:r>
        <w:rPr>
          <w:webHidden/>
          <w:sz w:val="28"/>
          <w:szCs w:val="28"/>
          <w:u w:val="none"/>
        </w:rPr>
        <w:tab/>
        <w:t>4</w:t>
      </w:r>
    </w:p>
    <w:p w14:paraId="2C1716DD" w14:textId="714E95AF" w:rsidR="00916C71" w:rsidRDefault="00916C71" w:rsidP="00916C71">
      <w:pPr>
        <w:pStyle w:val="Level1"/>
        <w:rPr>
          <w:webHidden/>
          <w:sz w:val="28"/>
          <w:szCs w:val="28"/>
        </w:rPr>
      </w:pPr>
      <w:r w:rsidRPr="00AB0CA5">
        <w:rPr>
          <w:webHidden/>
          <w:sz w:val="28"/>
          <w:szCs w:val="28"/>
        </w:rPr>
        <w:t>section 3</w:t>
      </w:r>
      <w:r w:rsidRPr="00AB0CA5">
        <w:rPr>
          <w:webHidden/>
          <w:sz w:val="28"/>
          <w:szCs w:val="28"/>
        </w:rPr>
        <w:tab/>
      </w:r>
      <w:r w:rsidR="003558E0" w:rsidRPr="00AB0CA5">
        <w:rPr>
          <w:webHidden/>
          <w:sz w:val="28"/>
          <w:szCs w:val="28"/>
        </w:rPr>
        <w:t>design</w:t>
      </w:r>
    </w:p>
    <w:p w14:paraId="1009A826" w14:textId="3D7DC806" w:rsidR="00DE31E6" w:rsidRPr="00DE31E6" w:rsidRDefault="00DE31E6" w:rsidP="00916C71">
      <w:pPr>
        <w:pStyle w:val="Level1"/>
        <w:rPr>
          <w:webHidden/>
          <w:sz w:val="28"/>
          <w:szCs w:val="28"/>
          <w:u w:val="none"/>
        </w:rPr>
      </w:pPr>
      <w:r>
        <w:rPr>
          <w:webHidden/>
          <w:sz w:val="28"/>
          <w:szCs w:val="28"/>
          <w:u w:val="none"/>
        </w:rPr>
        <w:tab/>
        <w:t>5</w:t>
      </w:r>
    </w:p>
    <w:p w14:paraId="7AF83043" w14:textId="2E195210" w:rsidR="003558E0" w:rsidRDefault="003558E0" w:rsidP="003558E0">
      <w:pPr>
        <w:pStyle w:val="Level1"/>
        <w:rPr>
          <w:webHidden/>
          <w:sz w:val="28"/>
          <w:szCs w:val="28"/>
        </w:rPr>
      </w:pPr>
      <w:r w:rsidRPr="00AB0CA5">
        <w:rPr>
          <w:webHidden/>
          <w:sz w:val="28"/>
          <w:szCs w:val="28"/>
        </w:rPr>
        <w:t>section 4</w:t>
      </w:r>
      <w:r w:rsidRPr="00AB0CA5">
        <w:rPr>
          <w:webHidden/>
          <w:sz w:val="28"/>
          <w:szCs w:val="28"/>
        </w:rPr>
        <w:tab/>
        <w:t>achievements</w:t>
      </w:r>
    </w:p>
    <w:p w14:paraId="6CC21836" w14:textId="2AD2833F" w:rsidR="00334C2C" w:rsidRPr="00334C2C" w:rsidRDefault="00334C2C" w:rsidP="003558E0">
      <w:pPr>
        <w:pStyle w:val="Level1"/>
        <w:rPr>
          <w:sz w:val="28"/>
          <w:szCs w:val="28"/>
          <w:u w:val="none"/>
        </w:rPr>
      </w:pPr>
      <w:r>
        <w:rPr>
          <w:webHidden/>
          <w:sz w:val="28"/>
          <w:szCs w:val="28"/>
          <w:u w:val="none"/>
        </w:rPr>
        <w:tab/>
        <w:t>6</w:t>
      </w:r>
    </w:p>
    <w:p w14:paraId="2329759A" w14:textId="4BE5397B" w:rsidR="003558E0" w:rsidRDefault="003558E0" w:rsidP="003558E0">
      <w:pPr>
        <w:pStyle w:val="Level1"/>
        <w:rPr>
          <w:webHidden/>
          <w:sz w:val="28"/>
          <w:szCs w:val="28"/>
        </w:rPr>
      </w:pPr>
      <w:r w:rsidRPr="00AB0CA5">
        <w:rPr>
          <w:webHidden/>
          <w:sz w:val="28"/>
          <w:szCs w:val="28"/>
        </w:rPr>
        <w:t>section 5</w:t>
      </w:r>
      <w:r w:rsidRPr="00AB0CA5">
        <w:rPr>
          <w:webHidden/>
          <w:sz w:val="28"/>
          <w:szCs w:val="28"/>
        </w:rPr>
        <w:tab/>
        <w:t>conclusion</w:t>
      </w:r>
    </w:p>
    <w:p w14:paraId="2B2E7D25" w14:textId="15A41370" w:rsidR="00D91A67" w:rsidRPr="00D91A67" w:rsidRDefault="00446834" w:rsidP="003558E0">
      <w:pPr>
        <w:pStyle w:val="Level1"/>
        <w:rPr>
          <w:sz w:val="28"/>
          <w:szCs w:val="28"/>
          <w:u w:val="none"/>
        </w:rPr>
      </w:pPr>
      <w:r>
        <w:rPr>
          <w:webHidden/>
          <w:sz w:val="28"/>
          <w:szCs w:val="28"/>
          <w:u w:val="none"/>
        </w:rPr>
        <w:tab/>
        <w:t>7</w:t>
      </w:r>
    </w:p>
    <w:p w14:paraId="2A90E53E" w14:textId="77777777" w:rsidR="003558E0" w:rsidRPr="006146A2" w:rsidRDefault="003558E0" w:rsidP="009172DE">
      <w:pPr>
        <w:rPr>
          <w:b/>
          <w:bCs/>
          <w:color w:val="0070C0"/>
          <w:sz w:val="40"/>
          <w:szCs w:val="40"/>
          <w:u w:val="single"/>
        </w:rPr>
      </w:pPr>
    </w:p>
    <w:p w14:paraId="34A890ED" w14:textId="462E247A" w:rsidR="003558E0" w:rsidRDefault="003558E0" w:rsidP="003558E0">
      <w:pPr>
        <w:pStyle w:val="Level2"/>
      </w:pPr>
    </w:p>
    <w:p w14:paraId="733A425F" w14:textId="1D111F7D" w:rsidR="0006227F" w:rsidRDefault="0006227F" w:rsidP="003558E0">
      <w:pPr>
        <w:pStyle w:val="Level2"/>
      </w:pPr>
    </w:p>
    <w:p w14:paraId="34F1C452" w14:textId="3A054353" w:rsidR="0006227F" w:rsidRDefault="0006227F" w:rsidP="003558E0">
      <w:pPr>
        <w:pStyle w:val="Level2"/>
      </w:pPr>
    </w:p>
    <w:p w14:paraId="76F49034" w14:textId="1F4D1EEB" w:rsidR="0006227F" w:rsidRDefault="0006227F" w:rsidP="003558E0">
      <w:pPr>
        <w:pStyle w:val="Level2"/>
      </w:pPr>
    </w:p>
    <w:p w14:paraId="6CA7D2F1" w14:textId="7D5462E1" w:rsidR="0006227F" w:rsidRDefault="0006227F" w:rsidP="003558E0">
      <w:pPr>
        <w:pStyle w:val="Level2"/>
      </w:pPr>
    </w:p>
    <w:p w14:paraId="29625158" w14:textId="3BD75D55" w:rsidR="0006227F" w:rsidRDefault="0006227F" w:rsidP="003558E0">
      <w:pPr>
        <w:pStyle w:val="Level2"/>
      </w:pPr>
    </w:p>
    <w:p w14:paraId="502460D7" w14:textId="1EA40594" w:rsidR="0006227F" w:rsidRDefault="0006227F" w:rsidP="003558E0">
      <w:pPr>
        <w:pStyle w:val="Level2"/>
      </w:pPr>
    </w:p>
    <w:p w14:paraId="1576C0B5" w14:textId="07CB8D3D" w:rsidR="0006227F" w:rsidRDefault="0006227F" w:rsidP="003558E0">
      <w:pPr>
        <w:pStyle w:val="Level2"/>
      </w:pPr>
    </w:p>
    <w:p w14:paraId="26F61A74" w14:textId="4A619DF2" w:rsidR="0006227F" w:rsidRDefault="0006227F" w:rsidP="003558E0">
      <w:pPr>
        <w:pStyle w:val="Level2"/>
      </w:pPr>
    </w:p>
    <w:p w14:paraId="1DF52389" w14:textId="6060F158" w:rsidR="0006227F" w:rsidRDefault="0006227F" w:rsidP="003558E0">
      <w:pPr>
        <w:pStyle w:val="Level2"/>
      </w:pPr>
    </w:p>
    <w:p w14:paraId="6075EC62" w14:textId="77777777" w:rsidR="009172DE" w:rsidRDefault="009172DE" w:rsidP="009172DE">
      <w:pPr>
        <w:pStyle w:val="Heading1"/>
        <w:rPr>
          <w:sz w:val="40"/>
          <w:szCs w:val="40"/>
        </w:rPr>
      </w:pPr>
      <w:bookmarkStart w:id="0" w:name="_Hlk96014148"/>
    </w:p>
    <w:p w14:paraId="45B19BB2" w14:textId="77777777" w:rsidR="009172DE" w:rsidRDefault="009172DE" w:rsidP="009172DE">
      <w:pPr>
        <w:pStyle w:val="Heading1"/>
        <w:rPr>
          <w:sz w:val="40"/>
          <w:szCs w:val="40"/>
        </w:rPr>
      </w:pPr>
    </w:p>
    <w:bookmarkEnd w:id="0"/>
    <w:p w14:paraId="08EA0B27" w14:textId="15BA7B23" w:rsidR="0006227F" w:rsidRDefault="0006227F" w:rsidP="0006227F"/>
    <w:p w14:paraId="5ED98C6F" w14:textId="77777777" w:rsidR="006518DC" w:rsidRDefault="006518DC" w:rsidP="0006227F">
      <w:pPr>
        <w:spacing w:line="480" w:lineRule="auto"/>
      </w:pPr>
    </w:p>
    <w:p w14:paraId="04C0D693" w14:textId="77777777" w:rsidR="008E5BFA" w:rsidRDefault="008E5BFA" w:rsidP="009172DE">
      <w:pPr>
        <w:pStyle w:val="Heading1"/>
        <w:rPr>
          <w:sz w:val="40"/>
          <w:szCs w:val="40"/>
        </w:rPr>
      </w:pPr>
    </w:p>
    <w:p w14:paraId="6F552E02" w14:textId="0C6B203F" w:rsidR="009172DE" w:rsidRDefault="009172DE" w:rsidP="009172D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0132942D" w14:textId="77777777" w:rsidR="008E5BFA" w:rsidRPr="008E5BFA" w:rsidRDefault="008E5BFA" w:rsidP="008E5BFA"/>
    <w:p w14:paraId="5EA5046F" w14:textId="77777777" w:rsidR="009C4B8E" w:rsidRDefault="009C4B8E" w:rsidP="009C4B8E"/>
    <w:p w14:paraId="7277D2C6" w14:textId="2938CCDD" w:rsidR="00F86220" w:rsidRPr="00884312" w:rsidRDefault="004708F0" w:rsidP="00EC2DBB">
      <w:pPr>
        <w:spacing w:line="480" w:lineRule="auto"/>
        <w:ind w:firstLine="720"/>
      </w:pPr>
      <w:r w:rsidRPr="00884312">
        <w:t xml:space="preserve">Our team has developed </w:t>
      </w:r>
      <w:r w:rsidR="00502F83" w:rsidRPr="00884312">
        <w:t>a product that utilizes</w:t>
      </w:r>
      <w:r w:rsidRPr="00884312">
        <w:t xml:space="preserve"> </w:t>
      </w:r>
      <w:r w:rsidR="00577B56" w:rsidRPr="00884312">
        <w:t>multiple scripts</w:t>
      </w:r>
      <w:r w:rsidR="7740BE05">
        <w:t>,</w:t>
      </w:r>
      <w:r w:rsidR="00FC438A" w:rsidRPr="00884312">
        <w:t xml:space="preserve"> </w:t>
      </w:r>
      <w:r w:rsidR="002150E3" w:rsidRPr="00884312">
        <w:t xml:space="preserve">each </w:t>
      </w:r>
      <w:r w:rsidR="00FF7D63" w:rsidRPr="00884312">
        <w:t>performing their</w:t>
      </w:r>
      <w:r w:rsidR="002150E3" w:rsidRPr="00884312">
        <w:t xml:space="preserve"> specific function.</w:t>
      </w:r>
      <w:r w:rsidR="00E377B8" w:rsidRPr="00884312">
        <w:t xml:space="preserve"> Our scripts come as</w:t>
      </w:r>
      <w:r w:rsidR="007652F5" w:rsidRPr="00884312">
        <w:t xml:space="preserve"> the following, </w:t>
      </w:r>
      <w:r w:rsidR="00327CFA" w:rsidRPr="00884312">
        <w:rPr>
          <w:b/>
          <w:i/>
        </w:rPr>
        <w:t>install-</w:t>
      </w:r>
      <w:proofErr w:type="spellStart"/>
      <w:r w:rsidR="00327CFA" w:rsidRPr="00884312">
        <w:rPr>
          <w:b/>
          <w:i/>
        </w:rPr>
        <w:t>ldap</w:t>
      </w:r>
      <w:proofErr w:type="spellEnd"/>
      <w:r w:rsidR="00327CFA" w:rsidRPr="00884312">
        <w:rPr>
          <w:b/>
          <w:i/>
        </w:rPr>
        <w:t>-server</w:t>
      </w:r>
      <w:r w:rsidR="73AB1AE5" w:rsidRPr="18E4477A">
        <w:rPr>
          <w:b/>
          <w:bCs/>
          <w:i/>
          <w:iCs/>
        </w:rPr>
        <w:t>,</w:t>
      </w:r>
      <w:r w:rsidR="00327CFA" w:rsidRPr="00884312">
        <w:rPr>
          <w:b/>
          <w:i/>
        </w:rPr>
        <w:t xml:space="preserve"> </w:t>
      </w:r>
      <w:r w:rsidR="00327CFA" w:rsidRPr="00884312">
        <w:t xml:space="preserve">and </w:t>
      </w:r>
      <w:r w:rsidR="00712E0F" w:rsidRPr="00884312">
        <w:rPr>
          <w:b/>
          <w:i/>
        </w:rPr>
        <w:t>install</w:t>
      </w:r>
      <w:r w:rsidR="005C2A72" w:rsidRPr="00884312">
        <w:rPr>
          <w:b/>
          <w:i/>
        </w:rPr>
        <w:t>-</w:t>
      </w:r>
      <w:proofErr w:type="spellStart"/>
      <w:r w:rsidR="005C2A72" w:rsidRPr="00884312">
        <w:rPr>
          <w:b/>
          <w:i/>
        </w:rPr>
        <w:t>nfs</w:t>
      </w:r>
      <w:proofErr w:type="spellEnd"/>
      <w:r w:rsidR="005C2A72" w:rsidRPr="00884312">
        <w:rPr>
          <w:b/>
          <w:i/>
        </w:rPr>
        <w:t>-server</w:t>
      </w:r>
      <w:r w:rsidR="005C2A72" w:rsidRPr="00884312">
        <w:t xml:space="preserve">. </w:t>
      </w:r>
      <w:r w:rsidR="0007050A" w:rsidRPr="00884312">
        <w:t xml:space="preserve">These </w:t>
      </w:r>
      <w:r w:rsidR="00735A5B" w:rsidRPr="00884312">
        <w:t>scripts</w:t>
      </w:r>
      <w:r w:rsidR="0007050A" w:rsidRPr="00884312">
        <w:t xml:space="preserve"> are implemented on the Server</w:t>
      </w:r>
      <w:r w:rsidR="00185B4C" w:rsidRPr="00884312">
        <w:t xml:space="preserve"> Machine</w:t>
      </w:r>
      <w:r w:rsidR="009125CE" w:rsidRPr="00884312">
        <w:t xml:space="preserve"> for the </w:t>
      </w:r>
      <w:r w:rsidR="00712388" w:rsidRPr="00884312">
        <w:t xml:space="preserve">future </w:t>
      </w:r>
      <w:r w:rsidR="009125CE" w:rsidRPr="00884312">
        <w:t xml:space="preserve">configurations of </w:t>
      </w:r>
      <w:r w:rsidR="00712388" w:rsidRPr="00884312">
        <w:t>client machines.</w:t>
      </w:r>
      <w:r w:rsidR="00185B4C" w:rsidRPr="00884312">
        <w:t xml:space="preserve"> </w:t>
      </w:r>
      <w:r w:rsidR="00BB1EE6" w:rsidRPr="00884312">
        <w:t>Our product is in a git repository</w:t>
      </w:r>
      <w:r w:rsidR="00712388" w:rsidRPr="00884312">
        <w:t xml:space="preserve"> </w:t>
      </w:r>
      <w:r w:rsidR="004B3DF6" w:rsidRPr="00884312">
        <w:t xml:space="preserve">that </w:t>
      </w:r>
      <w:r w:rsidR="00884312">
        <w:t>is accessible to</w:t>
      </w:r>
      <w:r w:rsidR="004B3DF6">
        <w:t xml:space="preserve"> </w:t>
      </w:r>
      <w:r w:rsidR="004B3DF6" w:rsidRPr="00884312">
        <w:t xml:space="preserve">System Admins. </w:t>
      </w:r>
      <w:r w:rsidR="00EB3589" w:rsidRPr="00884312">
        <w:t xml:space="preserve">The </w:t>
      </w:r>
      <w:r w:rsidR="00EB3589" w:rsidRPr="00884312">
        <w:rPr>
          <w:b/>
          <w:i/>
        </w:rPr>
        <w:t>install-</w:t>
      </w:r>
      <w:proofErr w:type="spellStart"/>
      <w:r w:rsidR="00EB3589" w:rsidRPr="00884312">
        <w:rPr>
          <w:b/>
          <w:i/>
        </w:rPr>
        <w:t>ldap</w:t>
      </w:r>
      <w:proofErr w:type="spellEnd"/>
      <w:r w:rsidR="00EB3589" w:rsidRPr="00884312">
        <w:rPr>
          <w:b/>
          <w:i/>
        </w:rPr>
        <w:t xml:space="preserve">-server </w:t>
      </w:r>
      <w:r w:rsidR="00EB3589" w:rsidRPr="00884312">
        <w:t xml:space="preserve">script is utilized to </w:t>
      </w:r>
      <w:r w:rsidR="000B5CB2" w:rsidRPr="00884312">
        <w:t xml:space="preserve">automate </w:t>
      </w:r>
      <w:r w:rsidR="44ED6AB1">
        <w:t>LDAP</w:t>
      </w:r>
      <w:r w:rsidR="000B5CB2" w:rsidRPr="00884312">
        <w:t xml:space="preserve"> configuration and</w:t>
      </w:r>
      <w:r w:rsidR="00712388" w:rsidRPr="00884312">
        <w:t xml:space="preserve"> </w:t>
      </w:r>
      <w:r w:rsidR="00347F4A" w:rsidRPr="00884312">
        <w:t>authentication processes</w:t>
      </w:r>
      <w:r w:rsidR="00712388" w:rsidRPr="00884312">
        <w:t xml:space="preserve"> </w:t>
      </w:r>
      <w:r w:rsidR="006C1320" w:rsidRPr="00884312">
        <w:t>on the server</w:t>
      </w:r>
      <w:r w:rsidR="00F94CCE" w:rsidRPr="00884312">
        <w:t xml:space="preserve"> </w:t>
      </w:r>
      <w:r w:rsidR="00B55034" w:rsidRPr="00884312">
        <w:t>of your network</w:t>
      </w:r>
      <w:r w:rsidR="008045B8" w:rsidRPr="00884312">
        <w:t xml:space="preserve">. The </w:t>
      </w:r>
      <w:r w:rsidR="008045B8" w:rsidRPr="00884312">
        <w:rPr>
          <w:b/>
          <w:i/>
        </w:rPr>
        <w:t>install-</w:t>
      </w:r>
      <w:proofErr w:type="spellStart"/>
      <w:r w:rsidR="008045B8" w:rsidRPr="00884312">
        <w:rPr>
          <w:b/>
          <w:i/>
        </w:rPr>
        <w:t>nfs</w:t>
      </w:r>
      <w:proofErr w:type="spellEnd"/>
      <w:r w:rsidR="008045B8" w:rsidRPr="00884312">
        <w:rPr>
          <w:b/>
          <w:i/>
        </w:rPr>
        <w:t>-server</w:t>
      </w:r>
      <w:r w:rsidR="00712388" w:rsidRPr="00884312">
        <w:rPr>
          <w:b/>
          <w:i/>
        </w:rPr>
        <w:t xml:space="preserve"> </w:t>
      </w:r>
      <w:r w:rsidR="00EF7A9D" w:rsidRPr="00884312">
        <w:t xml:space="preserve">script </w:t>
      </w:r>
      <w:r w:rsidR="005C6DAA" w:rsidRPr="00884312">
        <w:t xml:space="preserve">is </w:t>
      </w:r>
      <w:r w:rsidR="00CE7287" w:rsidRPr="00884312">
        <w:t>designed</w:t>
      </w:r>
      <w:r w:rsidR="00EF7A9D" w:rsidRPr="00884312">
        <w:t xml:space="preserve"> </w:t>
      </w:r>
      <w:r w:rsidR="00E1490E" w:rsidRPr="00884312">
        <w:t>for</w:t>
      </w:r>
      <w:r w:rsidR="00EF7A9D" w:rsidRPr="00884312">
        <w:t xml:space="preserve"> </w:t>
      </w:r>
      <w:r w:rsidR="00D44661" w:rsidRPr="00884312">
        <w:t xml:space="preserve">the automation process of configuring </w:t>
      </w:r>
      <w:r w:rsidR="00CD6DF8" w:rsidRPr="00884312">
        <w:t>shared network file system</w:t>
      </w:r>
      <w:r w:rsidR="00EF7A9D" w:rsidRPr="00884312">
        <w:t xml:space="preserve"> </w:t>
      </w:r>
      <w:r w:rsidR="00633117" w:rsidRPr="00884312">
        <w:t>for users on client machines</w:t>
      </w:r>
      <w:r w:rsidR="00583586" w:rsidRPr="00884312">
        <w:t xml:space="preserve">. </w:t>
      </w:r>
    </w:p>
    <w:p w14:paraId="74288A44" w14:textId="0E63C3C0" w:rsidR="009C4B8E" w:rsidRPr="00884312" w:rsidRDefault="00E94F8A" w:rsidP="00406E15">
      <w:pPr>
        <w:spacing w:line="480" w:lineRule="auto"/>
        <w:ind w:firstLine="720"/>
      </w:pPr>
      <w:r w:rsidRPr="00884312">
        <w:t xml:space="preserve">These programs </w:t>
      </w:r>
      <w:r w:rsidR="00513924" w:rsidRPr="00884312">
        <w:t>are</w:t>
      </w:r>
      <w:r w:rsidR="00F36156" w:rsidRPr="00884312">
        <w:t xml:space="preserve"> designed for automation purposes</w:t>
      </w:r>
      <w:r w:rsidR="00513924" w:rsidRPr="00884312">
        <w:t xml:space="preserve"> </w:t>
      </w:r>
      <w:r w:rsidR="005C6B51" w:rsidRPr="00884312">
        <w:t xml:space="preserve">to allow </w:t>
      </w:r>
      <w:r w:rsidR="00083799" w:rsidRPr="00884312">
        <w:t xml:space="preserve">users to be able to login to </w:t>
      </w:r>
      <w:r w:rsidR="00590510" w:rsidRPr="00884312">
        <w:t>any client machines</w:t>
      </w:r>
      <w:r w:rsidR="00B5544B" w:rsidRPr="00884312">
        <w:t xml:space="preserve"> with the same username and password as well as have access to the same home directory no mat</w:t>
      </w:r>
      <w:r w:rsidR="00635A19" w:rsidRPr="00884312">
        <w:t>t</w:t>
      </w:r>
      <w:r w:rsidR="00B5544B" w:rsidRPr="00884312">
        <w:t>er which client machine</w:t>
      </w:r>
      <w:r w:rsidR="00053361" w:rsidRPr="00884312">
        <w:t xml:space="preserve"> </w:t>
      </w:r>
      <w:r w:rsidR="00635A19" w:rsidRPr="00884312">
        <w:t>they log into.</w:t>
      </w:r>
      <w:r w:rsidR="00384803">
        <w:t xml:space="preserve"> Through our bash scripts we allow minimal </w:t>
      </w:r>
      <w:r w:rsidR="006A02A4">
        <w:t>command inputs to simplify the processes both on the Server and Client</w:t>
      </w:r>
      <w:r w:rsidR="002D5A46">
        <w:t xml:space="preserve"> configurations and installations of the </w:t>
      </w:r>
      <w:r w:rsidR="001B0A31">
        <w:t xml:space="preserve">required services and products. </w:t>
      </w:r>
    </w:p>
    <w:p w14:paraId="0BDDF260" w14:textId="77777777" w:rsidR="003558E0" w:rsidRDefault="003558E0" w:rsidP="00A524C3">
      <w:pPr>
        <w:spacing w:line="480" w:lineRule="auto"/>
        <w:rPr>
          <w:b/>
          <w:bCs/>
          <w:color w:val="0070C0"/>
          <w:sz w:val="40"/>
          <w:szCs w:val="40"/>
          <w:u w:val="single"/>
        </w:rPr>
      </w:pPr>
    </w:p>
    <w:p w14:paraId="7FD02687" w14:textId="77777777" w:rsidR="00A46BE7" w:rsidRDefault="00A46BE7" w:rsidP="00A524C3">
      <w:pPr>
        <w:spacing w:line="480" w:lineRule="auto"/>
        <w:rPr>
          <w:b/>
          <w:bCs/>
          <w:color w:val="0070C0"/>
          <w:sz w:val="40"/>
          <w:szCs w:val="40"/>
          <w:u w:val="single"/>
        </w:rPr>
      </w:pPr>
    </w:p>
    <w:p w14:paraId="4415D3F4" w14:textId="79AB30A7" w:rsidR="006146A2" w:rsidRDefault="006146A2" w:rsidP="00A524C3">
      <w:pPr>
        <w:spacing w:line="480" w:lineRule="auto"/>
        <w:jc w:val="center"/>
        <w:rPr>
          <w:b/>
          <w:bCs/>
          <w:color w:val="0070C0"/>
          <w:sz w:val="40"/>
          <w:szCs w:val="40"/>
          <w:u w:val="single"/>
        </w:rPr>
      </w:pPr>
    </w:p>
    <w:p w14:paraId="377674EC" w14:textId="56705E1F" w:rsidR="005E6AA9" w:rsidRDefault="005E6AA9" w:rsidP="00A524C3">
      <w:pPr>
        <w:spacing w:line="480" w:lineRule="auto"/>
        <w:jc w:val="center"/>
        <w:rPr>
          <w:b/>
          <w:bCs/>
          <w:color w:val="0070C0"/>
          <w:sz w:val="40"/>
          <w:szCs w:val="40"/>
          <w:u w:val="single"/>
        </w:rPr>
      </w:pPr>
    </w:p>
    <w:p w14:paraId="2FD7A3AE" w14:textId="7EAF0A92" w:rsidR="005E6AA9" w:rsidRDefault="005E6AA9" w:rsidP="00A524C3">
      <w:pPr>
        <w:spacing w:line="480" w:lineRule="auto"/>
        <w:jc w:val="center"/>
        <w:rPr>
          <w:b/>
          <w:bCs/>
          <w:color w:val="0070C0"/>
          <w:sz w:val="40"/>
          <w:szCs w:val="40"/>
          <w:u w:val="single"/>
        </w:rPr>
      </w:pPr>
    </w:p>
    <w:p w14:paraId="62AD1479" w14:textId="77777777" w:rsidR="00E769A3" w:rsidRDefault="00E769A3" w:rsidP="00E769A3"/>
    <w:p w14:paraId="3C37A834" w14:textId="77777777" w:rsidR="00E769A3" w:rsidRDefault="00E769A3" w:rsidP="00E769A3"/>
    <w:p w14:paraId="39B5685B" w14:textId="77777777" w:rsidR="00E769A3" w:rsidRDefault="00E769A3" w:rsidP="00E769A3"/>
    <w:p w14:paraId="073ECEDC" w14:textId="77777777" w:rsidR="00E769A3" w:rsidRPr="00E769A3" w:rsidRDefault="00E769A3" w:rsidP="00E769A3"/>
    <w:p w14:paraId="0C4A6657" w14:textId="681527F4" w:rsidR="005E6AA9" w:rsidRDefault="005E6AA9" w:rsidP="005E6AA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PROCEDURE</w:t>
      </w:r>
    </w:p>
    <w:p w14:paraId="1C2F25CE" w14:textId="77777777" w:rsidR="005E6AA9" w:rsidRPr="005E6AA9" w:rsidRDefault="005E6AA9" w:rsidP="005E6AA9"/>
    <w:p w14:paraId="0C33B826" w14:textId="21B282FB" w:rsidR="005569DA" w:rsidRDefault="008C4E10" w:rsidP="005E6AA9">
      <w:pPr>
        <w:rPr>
          <w:b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Installing </w:t>
      </w:r>
      <w:r w:rsidR="0016086A">
        <w:rPr>
          <w:b/>
          <w:bCs/>
          <w:color w:val="000000" w:themeColor="text1"/>
          <w:sz w:val="28"/>
          <w:szCs w:val="28"/>
        </w:rPr>
        <w:t xml:space="preserve">LDAP and NFS on Server </w:t>
      </w:r>
    </w:p>
    <w:p w14:paraId="36548EAE" w14:textId="4087A4F1" w:rsidR="0016086A" w:rsidRPr="00025B3D" w:rsidRDefault="002B7C43" w:rsidP="006E2A0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25B3D">
        <w:rPr>
          <w:color w:val="000000" w:themeColor="text1"/>
        </w:rPr>
        <w:t xml:space="preserve">Power on </w:t>
      </w:r>
      <w:r w:rsidR="007E4781" w:rsidRPr="00025B3D">
        <w:rPr>
          <w:b/>
          <w:bCs/>
          <w:color w:val="000000" w:themeColor="text1"/>
        </w:rPr>
        <w:t>Server Machine</w:t>
      </w:r>
      <w:r w:rsidR="0054302F">
        <w:rPr>
          <w:b/>
          <w:bCs/>
          <w:color w:val="000000" w:themeColor="text1"/>
        </w:rPr>
        <w:t>.</w:t>
      </w:r>
    </w:p>
    <w:p w14:paraId="5D60D33A" w14:textId="02649C9B" w:rsidR="005854D7" w:rsidRPr="00025B3D" w:rsidRDefault="007A7D54" w:rsidP="006E2A0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25B3D">
        <w:rPr>
          <w:color w:val="000000" w:themeColor="text1"/>
        </w:rPr>
        <w:t xml:space="preserve">Login as </w:t>
      </w:r>
      <w:r w:rsidRPr="00025B3D">
        <w:rPr>
          <w:b/>
          <w:bCs/>
          <w:color w:val="000000" w:themeColor="text1"/>
        </w:rPr>
        <w:t>Root</w:t>
      </w:r>
      <w:r w:rsidR="00052B8B">
        <w:rPr>
          <w:color w:val="000000" w:themeColor="text1"/>
        </w:rPr>
        <w:t>.</w:t>
      </w:r>
    </w:p>
    <w:p w14:paraId="52922964" w14:textId="127EBB37" w:rsidR="005862C1" w:rsidRPr="00D833D9" w:rsidRDefault="00DC7676" w:rsidP="006E2A0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25B3D">
        <w:rPr>
          <w:color w:val="000000" w:themeColor="text1"/>
        </w:rPr>
        <w:t xml:space="preserve">Use the following command </w:t>
      </w:r>
      <w:proofErr w:type="spellStart"/>
      <w:r w:rsidR="00D57E8C">
        <w:rPr>
          <w:b/>
          <w:bCs/>
          <w:color w:val="000000" w:themeColor="text1"/>
        </w:rPr>
        <w:t>wget</w:t>
      </w:r>
      <w:proofErr w:type="spellEnd"/>
      <w:r w:rsidR="00D57E8C">
        <w:rPr>
          <w:b/>
          <w:bCs/>
          <w:color w:val="000000" w:themeColor="text1"/>
        </w:rPr>
        <w:t xml:space="preserve"> https://raw</w:t>
      </w:r>
      <w:r w:rsidR="004B3C37">
        <w:rPr>
          <w:b/>
          <w:bCs/>
          <w:color w:val="000000" w:themeColor="text1"/>
        </w:rPr>
        <w:t>.</w:t>
      </w:r>
      <w:r w:rsidR="007E3E4A">
        <w:rPr>
          <w:b/>
          <w:bCs/>
          <w:color w:val="000000" w:themeColor="text1"/>
        </w:rPr>
        <w:t>githubusercontent.com</w:t>
      </w:r>
      <w:r w:rsidR="0074536F">
        <w:rPr>
          <w:b/>
          <w:bCs/>
          <w:color w:val="000000" w:themeColor="text1"/>
        </w:rPr>
        <w:t>/CIT470</w:t>
      </w:r>
      <w:r w:rsidR="00E60B17">
        <w:rPr>
          <w:b/>
          <w:bCs/>
          <w:color w:val="000000" w:themeColor="text1"/>
        </w:rPr>
        <w:t>Group</w:t>
      </w:r>
      <w:r w:rsidR="002E438F">
        <w:rPr>
          <w:b/>
          <w:bCs/>
          <w:color w:val="000000" w:themeColor="text1"/>
        </w:rPr>
        <w:t>5</w:t>
      </w:r>
      <w:r w:rsidR="0074536F">
        <w:rPr>
          <w:b/>
          <w:bCs/>
          <w:color w:val="000000" w:themeColor="text1"/>
        </w:rPr>
        <w:t>/Distributed-File-System/install</w:t>
      </w:r>
      <w:r w:rsidR="009E7E56">
        <w:rPr>
          <w:b/>
          <w:bCs/>
          <w:color w:val="000000" w:themeColor="text1"/>
        </w:rPr>
        <w:t>/a2.tar.bz2</w:t>
      </w:r>
      <w:r w:rsidR="000F56B5" w:rsidRPr="00025B3D">
        <w:rPr>
          <w:b/>
          <w:bCs/>
          <w:color w:val="000000" w:themeColor="text1"/>
        </w:rPr>
        <w:t xml:space="preserve"> </w:t>
      </w:r>
      <w:r w:rsidR="009E7E56">
        <w:rPr>
          <w:b/>
          <w:bCs/>
          <w:color w:val="000000" w:themeColor="text1"/>
        </w:rPr>
        <w:t>(</w:t>
      </w:r>
      <w:r w:rsidR="00EC6087">
        <w:rPr>
          <w:b/>
          <w:bCs/>
          <w:color w:val="000000" w:themeColor="text1"/>
        </w:rPr>
        <w:t xml:space="preserve">Reference </w:t>
      </w:r>
      <w:r w:rsidR="00916784">
        <w:rPr>
          <w:b/>
          <w:bCs/>
          <w:color w:val="000000" w:themeColor="text1"/>
        </w:rPr>
        <w:t>1.0</w:t>
      </w:r>
      <w:r w:rsidR="000E3E5B">
        <w:rPr>
          <w:b/>
          <w:bCs/>
          <w:color w:val="000000" w:themeColor="text1"/>
        </w:rPr>
        <w:t>)</w:t>
      </w:r>
    </w:p>
    <w:p w14:paraId="31BD1187" w14:textId="22E0FB22" w:rsidR="00925E19" w:rsidRDefault="001C3E1B" w:rsidP="000F25A9">
      <w:pPr>
        <w:rPr>
          <w:color w:val="000000" w:themeColor="text1"/>
          <w:sz w:val="18"/>
          <w:szCs w:val="18"/>
        </w:rPr>
      </w:pPr>
      <w:r w:rsidRPr="000F25A9">
        <w:rPr>
          <w:noProof/>
          <w:color w:val="000000" w:themeColor="text1"/>
        </w:rPr>
        <w:drawing>
          <wp:anchor distT="0" distB="0" distL="114300" distR="114300" simplePos="0" relativeHeight="251658241" behindDoc="1" locked="0" layoutInCell="1" allowOverlap="1" wp14:anchorId="604B2C20" wp14:editId="2C0F0C23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6396355" cy="175895"/>
            <wp:effectExtent l="0" t="0" r="4445" b="0"/>
            <wp:wrapTight wrapText="bothSides">
              <wp:wrapPolygon edited="0">
                <wp:start x="0" y="0"/>
                <wp:lineTo x="0" y="18715"/>
                <wp:lineTo x="21551" y="18715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A01CA" w14:textId="29DA2B54" w:rsidR="006D4BF4" w:rsidRPr="00A33389" w:rsidRDefault="00916416" w:rsidP="001C3E1B">
      <w:pPr>
        <w:ind w:firstLine="720"/>
        <w:rPr>
          <w:b/>
          <w:bCs/>
          <w:color w:val="000000" w:themeColor="text1"/>
          <w:sz w:val="18"/>
          <w:szCs w:val="18"/>
        </w:rPr>
      </w:pPr>
      <w:r w:rsidRPr="00A33389">
        <w:rPr>
          <w:b/>
          <w:bCs/>
          <w:color w:val="000000" w:themeColor="text1"/>
          <w:sz w:val="18"/>
          <w:szCs w:val="18"/>
        </w:rPr>
        <w:t>Reference 1.0</w:t>
      </w:r>
    </w:p>
    <w:p w14:paraId="1552B9AA" w14:textId="31D21B5C" w:rsidR="00E71CC6" w:rsidRPr="00B828A3" w:rsidRDefault="000E643E" w:rsidP="000E643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Unzip </w:t>
      </w:r>
      <w:r w:rsidR="00B54AAC">
        <w:rPr>
          <w:color w:val="000000" w:themeColor="text1"/>
        </w:rPr>
        <w:t xml:space="preserve">file using </w:t>
      </w:r>
      <w:r w:rsidR="00B54AAC">
        <w:rPr>
          <w:b/>
          <w:bCs/>
          <w:color w:val="000000" w:themeColor="text1"/>
        </w:rPr>
        <w:t>tar</w:t>
      </w:r>
      <w:r w:rsidR="005C08A8">
        <w:rPr>
          <w:b/>
          <w:bCs/>
          <w:color w:val="000000" w:themeColor="text1"/>
        </w:rPr>
        <w:t xml:space="preserve"> </w:t>
      </w:r>
      <w:proofErr w:type="spellStart"/>
      <w:r w:rsidR="005C08A8">
        <w:rPr>
          <w:b/>
          <w:bCs/>
          <w:color w:val="000000" w:themeColor="text1"/>
        </w:rPr>
        <w:t>xvf</w:t>
      </w:r>
      <w:proofErr w:type="spellEnd"/>
      <w:r>
        <w:rPr>
          <w:color w:val="000000" w:themeColor="text1"/>
        </w:rPr>
        <w:t xml:space="preserve"> </w:t>
      </w:r>
      <w:r w:rsidR="003B2BC6">
        <w:rPr>
          <w:b/>
          <w:bCs/>
          <w:color w:val="000000" w:themeColor="text1"/>
        </w:rPr>
        <w:t>a2.</w:t>
      </w:r>
      <w:r w:rsidR="00B54AAC">
        <w:rPr>
          <w:b/>
          <w:bCs/>
          <w:color w:val="000000" w:themeColor="text1"/>
        </w:rPr>
        <w:t xml:space="preserve">tar.bz2 </w:t>
      </w:r>
      <w:r w:rsidR="00B54AAC">
        <w:rPr>
          <w:color w:val="000000" w:themeColor="text1"/>
        </w:rPr>
        <w:t>(</w:t>
      </w:r>
      <w:r w:rsidR="00B54AAC">
        <w:rPr>
          <w:b/>
          <w:bCs/>
          <w:color w:val="000000" w:themeColor="text1"/>
        </w:rPr>
        <w:t>Reference 1.1)</w:t>
      </w:r>
    </w:p>
    <w:p w14:paraId="35F5B916" w14:textId="147A071D" w:rsidR="00B828A3" w:rsidRPr="000E643E" w:rsidRDefault="00B828A3" w:rsidP="00B828A3">
      <w:pPr>
        <w:pStyle w:val="ListParagraph"/>
        <w:rPr>
          <w:color w:val="000000" w:themeColor="text1"/>
        </w:rPr>
      </w:pPr>
      <w:r w:rsidRPr="00B828A3">
        <w:rPr>
          <w:noProof/>
          <w:color w:val="000000" w:themeColor="text1"/>
        </w:rPr>
        <w:drawing>
          <wp:inline distT="0" distB="0" distL="0" distR="0" wp14:anchorId="286F9BE2" wp14:editId="5CBBF75B">
            <wp:extent cx="3410426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4BDF" w14:textId="24DC43BB" w:rsidR="0091368F" w:rsidRPr="00A33389" w:rsidRDefault="00A33389" w:rsidP="0091368F">
      <w:pPr>
        <w:pStyle w:val="ListParagraph"/>
        <w:rPr>
          <w:b/>
          <w:bCs/>
          <w:color w:val="000000" w:themeColor="text1"/>
          <w:sz w:val="18"/>
          <w:szCs w:val="18"/>
        </w:rPr>
      </w:pPr>
      <w:r w:rsidRPr="00A33389">
        <w:rPr>
          <w:b/>
          <w:bCs/>
          <w:color w:val="000000" w:themeColor="text1"/>
          <w:sz w:val="18"/>
          <w:szCs w:val="18"/>
        </w:rPr>
        <w:t>Reference 1.1</w:t>
      </w:r>
    </w:p>
    <w:p w14:paraId="5574E0C0" w14:textId="1910D85F" w:rsidR="00D833D9" w:rsidRDefault="00716FE4" w:rsidP="006E2A0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Change director</w:t>
      </w:r>
      <w:r w:rsidR="00DA5530">
        <w:rPr>
          <w:color w:val="000000" w:themeColor="text1"/>
        </w:rPr>
        <w:t xml:space="preserve">ies to </w:t>
      </w:r>
      <w:r w:rsidR="00DA5530" w:rsidRPr="00B828A3">
        <w:rPr>
          <w:color w:val="000000" w:themeColor="text1"/>
        </w:rPr>
        <w:t>a2</w:t>
      </w:r>
      <w:r w:rsidR="00DA5530">
        <w:rPr>
          <w:color w:val="000000" w:themeColor="text1"/>
        </w:rPr>
        <w:t xml:space="preserve"> </w:t>
      </w:r>
      <w:r w:rsidR="006A782F">
        <w:rPr>
          <w:color w:val="000000" w:themeColor="text1"/>
        </w:rPr>
        <w:t xml:space="preserve">by using the command </w:t>
      </w:r>
      <w:r w:rsidR="006A782F">
        <w:rPr>
          <w:b/>
          <w:bCs/>
          <w:color w:val="000000" w:themeColor="text1"/>
        </w:rPr>
        <w:t xml:space="preserve">cd a2 </w:t>
      </w:r>
      <w:r w:rsidR="00DA5530">
        <w:rPr>
          <w:color w:val="000000" w:themeColor="text1"/>
        </w:rPr>
        <w:t xml:space="preserve">where the </w:t>
      </w:r>
      <w:r w:rsidR="00DA5530" w:rsidRPr="00412394">
        <w:rPr>
          <w:b/>
          <w:bCs/>
          <w:i/>
          <w:iCs/>
          <w:color w:val="000000" w:themeColor="text1"/>
        </w:rPr>
        <w:t>install</w:t>
      </w:r>
      <w:r w:rsidR="00F468A4" w:rsidRPr="00412394">
        <w:rPr>
          <w:b/>
          <w:bCs/>
          <w:i/>
          <w:iCs/>
          <w:color w:val="000000" w:themeColor="text1"/>
        </w:rPr>
        <w:t>-</w:t>
      </w:r>
      <w:proofErr w:type="spellStart"/>
      <w:r w:rsidR="00F468A4" w:rsidRPr="00412394">
        <w:rPr>
          <w:b/>
          <w:bCs/>
          <w:i/>
          <w:iCs/>
          <w:color w:val="000000" w:themeColor="text1"/>
        </w:rPr>
        <w:t>ldap</w:t>
      </w:r>
      <w:proofErr w:type="spellEnd"/>
      <w:r w:rsidR="00F468A4" w:rsidRPr="00412394">
        <w:rPr>
          <w:b/>
          <w:bCs/>
          <w:i/>
          <w:iCs/>
          <w:color w:val="000000" w:themeColor="text1"/>
        </w:rPr>
        <w:t>-server</w:t>
      </w:r>
      <w:r w:rsidR="00F468A4">
        <w:rPr>
          <w:b/>
          <w:bCs/>
          <w:color w:val="000000" w:themeColor="text1"/>
        </w:rPr>
        <w:t xml:space="preserve"> </w:t>
      </w:r>
      <w:r w:rsidR="00F468A4">
        <w:rPr>
          <w:color w:val="000000" w:themeColor="text1"/>
        </w:rPr>
        <w:t>and</w:t>
      </w:r>
      <w:r w:rsidR="00C91CA8">
        <w:rPr>
          <w:color w:val="000000" w:themeColor="text1"/>
        </w:rPr>
        <w:t xml:space="preserve"> </w:t>
      </w:r>
      <w:r w:rsidR="00412394" w:rsidRPr="00412394">
        <w:rPr>
          <w:b/>
          <w:bCs/>
          <w:i/>
          <w:iCs/>
          <w:color w:val="000000" w:themeColor="text1"/>
        </w:rPr>
        <w:t>install-</w:t>
      </w:r>
      <w:proofErr w:type="spellStart"/>
      <w:r w:rsidR="00412394" w:rsidRPr="00412394">
        <w:rPr>
          <w:b/>
          <w:bCs/>
          <w:i/>
          <w:iCs/>
          <w:color w:val="000000" w:themeColor="text1"/>
        </w:rPr>
        <w:t>nfs</w:t>
      </w:r>
      <w:proofErr w:type="spellEnd"/>
      <w:r w:rsidR="00412394" w:rsidRPr="00412394">
        <w:rPr>
          <w:b/>
          <w:bCs/>
          <w:i/>
          <w:iCs/>
          <w:color w:val="000000" w:themeColor="text1"/>
        </w:rPr>
        <w:t>-server</w:t>
      </w:r>
      <w:r w:rsidR="00412394">
        <w:rPr>
          <w:b/>
          <w:bCs/>
          <w:i/>
          <w:iCs/>
          <w:color w:val="000000" w:themeColor="text1"/>
        </w:rPr>
        <w:t xml:space="preserve"> </w:t>
      </w:r>
      <w:r w:rsidR="00510332">
        <w:rPr>
          <w:color w:val="000000" w:themeColor="text1"/>
        </w:rPr>
        <w:t>are located</w:t>
      </w:r>
      <w:r w:rsidR="00B0464F">
        <w:rPr>
          <w:color w:val="000000" w:themeColor="text1"/>
        </w:rPr>
        <w:t xml:space="preserve">. </w:t>
      </w:r>
      <w:r w:rsidR="000E3E5B">
        <w:rPr>
          <w:color w:val="000000" w:themeColor="text1"/>
        </w:rPr>
        <w:t>(</w:t>
      </w:r>
      <w:r w:rsidR="00B0464F">
        <w:rPr>
          <w:b/>
          <w:bCs/>
          <w:color w:val="000000" w:themeColor="text1"/>
        </w:rPr>
        <w:t>Reference 1.</w:t>
      </w:r>
      <w:r w:rsidR="00B54AAC">
        <w:rPr>
          <w:b/>
          <w:bCs/>
          <w:color w:val="000000" w:themeColor="text1"/>
        </w:rPr>
        <w:t>2</w:t>
      </w:r>
      <w:r w:rsidR="000E3E5B">
        <w:rPr>
          <w:b/>
          <w:bCs/>
          <w:color w:val="000000" w:themeColor="text1"/>
        </w:rPr>
        <w:t>)</w:t>
      </w:r>
    </w:p>
    <w:p w14:paraId="4F9F3F35" w14:textId="5695AD74" w:rsidR="00AE42E8" w:rsidRPr="00916416" w:rsidRDefault="00AE42E8" w:rsidP="00AE42E8">
      <w:pPr>
        <w:pStyle w:val="ListParagraph"/>
        <w:rPr>
          <w:color w:val="000000" w:themeColor="text1"/>
        </w:rPr>
      </w:pPr>
      <w:r w:rsidRPr="00AE42E8">
        <w:rPr>
          <w:noProof/>
          <w:color w:val="000000" w:themeColor="text1"/>
        </w:rPr>
        <w:drawing>
          <wp:inline distT="0" distB="0" distL="0" distR="0" wp14:anchorId="472C131B" wp14:editId="00E5D618">
            <wp:extent cx="2429214" cy="200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EA03" w14:textId="64FB6CE0" w:rsidR="00916416" w:rsidRPr="007158DB" w:rsidRDefault="007158DB" w:rsidP="00916416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Refe</w:t>
      </w:r>
      <w:r w:rsidR="000030FF">
        <w:rPr>
          <w:b/>
          <w:bCs/>
          <w:color w:val="000000" w:themeColor="text1"/>
          <w:sz w:val="18"/>
          <w:szCs w:val="18"/>
        </w:rPr>
        <w:t>rence 1.2</w:t>
      </w:r>
    </w:p>
    <w:p w14:paraId="54C0A16A" w14:textId="386D7840" w:rsidR="00286E07" w:rsidRPr="00960D3D" w:rsidRDefault="000030FF" w:rsidP="006E2A0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77DC">
        <w:rPr>
          <w:noProof/>
          <w:color w:val="000000" w:themeColor="text1"/>
        </w:rPr>
        <w:drawing>
          <wp:anchor distT="0" distB="0" distL="114300" distR="114300" simplePos="0" relativeHeight="251658242" behindDoc="1" locked="0" layoutInCell="1" allowOverlap="1" wp14:anchorId="0D5CDF9B" wp14:editId="04B08DE5">
            <wp:simplePos x="0" y="0"/>
            <wp:positionH relativeFrom="column">
              <wp:posOffset>473710</wp:posOffset>
            </wp:positionH>
            <wp:positionV relativeFrom="paragraph">
              <wp:posOffset>373380</wp:posOffset>
            </wp:positionV>
            <wp:extent cx="6671310" cy="242570"/>
            <wp:effectExtent l="0" t="0" r="0" b="5080"/>
            <wp:wrapTight wrapText="bothSides">
              <wp:wrapPolygon edited="0">
                <wp:start x="0" y="0"/>
                <wp:lineTo x="0" y="20356"/>
                <wp:lineTo x="21526" y="20356"/>
                <wp:lineTo x="2152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8DA">
        <w:rPr>
          <w:color w:val="000000" w:themeColor="text1"/>
        </w:rPr>
        <w:t xml:space="preserve">Use the </w:t>
      </w:r>
      <w:r w:rsidR="004538DA">
        <w:rPr>
          <w:b/>
          <w:bCs/>
          <w:color w:val="000000" w:themeColor="text1"/>
        </w:rPr>
        <w:t xml:space="preserve">ls </w:t>
      </w:r>
      <w:r w:rsidR="004538DA">
        <w:rPr>
          <w:color w:val="000000" w:themeColor="text1"/>
        </w:rPr>
        <w:t>command to confirm</w:t>
      </w:r>
      <w:r w:rsidR="00960D3D">
        <w:rPr>
          <w:color w:val="000000" w:themeColor="text1"/>
        </w:rPr>
        <w:t xml:space="preserve"> that</w:t>
      </w:r>
      <w:r w:rsidR="004538DA">
        <w:rPr>
          <w:color w:val="000000" w:themeColor="text1"/>
        </w:rPr>
        <w:t xml:space="preserve"> </w:t>
      </w:r>
      <w:r w:rsidR="004538DA" w:rsidRPr="00412394">
        <w:rPr>
          <w:b/>
          <w:bCs/>
          <w:i/>
          <w:iCs/>
          <w:color w:val="000000" w:themeColor="text1"/>
        </w:rPr>
        <w:t>install-</w:t>
      </w:r>
      <w:proofErr w:type="spellStart"/>
      <w:r w:rsidR="004538DA" w:rsidRPr="00412394">
        <w:rPr>
          <w:b/>
          <w:bCs/>
          <w:i/>
          <w:iCs/>
          <w:color w:val="000000" w:themeColor="text1"/>
        </w:rPr>
        <w:t>ldap</w:t>
      </w:r>
      <w:proofErr w:type="spellEnd"/>
      <w:r w:rsidR="004538DA" w:rsidRPr="00412394">
        <w:rPr>
          <w:b/>
          <w:bCs/>
          <w:i/>
          <w:iCs/>
          <w:color w:val="000000" w:themeColor="text1"/>
        </w:rPr>
        <w:t>-server</w:t>
      </w:r>
      <w:r w:rsidR="004538DA">
        <w:rPr>
          <w:b/>
          <w:bCs/>
          <w:color w:val="000000" w:themeColor="text1"/>
        </w:rPr>
        <w:t xml:space="preserve"> </w:t>
      </w:r>
      <w:r w:rsidR="004538DA">
        <w:rPr>
          <w:color w:val="000000" w:themeColor="text1"/>
        </w:rPr>
        <w:t xml:space="preserve">and </w:t>
      </w:r>
      <w:r w:rsidR="004538DA" w:rsidRPr="00412394">
        <w:rPr>
          <w:b/>
          <w:bCs/>
          <w:i/>
          <w:iCs/>
          <w:color w:val="000000" w:themeColor="text1"/>
        </w:rPr>
        <w:t>install-</w:t>
      </w:r>
      <w:proofErr w:type="spellStart"/>
      <w:r w:rsidR="004538DA" w:rsidRPr="00412394">
        <w:rPr>
          <w:b/>
          <w:bCs/>
          <w:i/>
          <w:iCs/>
          <w:color w:val="000000" w:themeColor="text1"/>
        </w:rPr>
        <w:t>nfs</w:t>
      </w:r>
      <w:proofErr w:type="spellEnd"/>
      <w:r w:rsidR="004538DA" w:rsidRPr="00412394">
        <w:rPr>
          <w:b/>
          <w:bCs/>
          <w:i/>
          <w:iCs/>
          <w:color w:val="000000" w:themeColor="text1"/>
        </w:rPr>
        <w:t>-server</w:t>
      </w:r>
      <w:r w:rsidR="004538DA">
        <w:rPr>
          <w:b/>
          <w:bCs/>
          <w:i/>
          <w:iCs/>
          <w:color w:val="000000" w:themeColor="text1"/>
        </w:rPr>
        <w:t xml:space="preserve"> </w:t>
      </w:r>
      <w:r w:rsidR="00EC77DC">
        <w:rPr>
          <w:color w:val="000000" w:themeColor="text1"/>
        </w:rPr>
        <w:t>they will be highlighted in green</w:t>
      </w:r>
      <w:r w:rsidR="00960D3D">
        <w:rPr>
          <w:color w:val="000000" w:themeColor="text1"/>
        </w:rPr>
        <w:t xml:space="preserve">. </w:t>
      </w:r>
      <w:r w:rsidR="00203B55">
        <w:rPr>
          <w:color w:val="000000" w:themeColor="text1"/>
        </w:rPr>
        <w:t>(</w:t>
      </w:r>
      <w:r w:rsidR="00960D3D">
        <w:rPr>
          <w:b/>
          <w:bCs/>
          <w:color w:val="000000" w:themeColor="text1"/>
        </w:rPr>
        <w:t>Reference 1.</w:t>
      </w:r>
      <w:r w:rsidR="00B54AAC">
        <w:rPr>
          <w:b/>
          <w:bCs/>
          <w:color w:val="000000" w:themeColor="text1"/>
        </w:rPr>
        <w:t>3</w:t>
      </w:r>
      <w:r w:rsidR="00203B55">
        <w:rPr>
          <w:b/>
          <w:bCs/>
          <w:color w:val="000000" w:themeColor="text1"/>
        </w:rPr>
        <w:t>)</w:t>
      </w:r>
    </w:p>
    <w:p w14:paraId="66DAE76F" w14:textId="7B25130C" w:rsidR="00AE42E8" w:rsidRPr="000030FF" w:rsidRDefault="000030FF" w:rsidP="00AE42E8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Reference 1.3</w:t>
      </w:r>
    </w:p>
    <w:p w14:paraId="7F35B073" w14:textId="1ADA916E" w:rsidR="00960D3D" w:rsidRDefault="009E792E" w:rsidP="006E2A0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Run</w:t>
      </w:r>
      <w:r w:rsidR="004B0CC1">
        <w:rPr>
          <w:color w:val="000000" w:themeColor="text1"/>
        </w:rPr>
        <w:t xml:space="preserve"> the</w:t>
      </w:r>
      <w:r w:rsidR="002D26B9">
        <w:rPr>
          <w:color w:val="000000" w:themeColor="text1"/>
        </w:rPr>
        <w:t xml:space="preserve"> script </w:t>
      </w:r>
      <w:r w:rsidR="002D26B9">
        <w:rPr>
          <w:b/>
          <w:bCs/>
          <w:i/>
          <w:iCs/>
          <w:color w:val="000000" w:themeColor="text1"/>
        </w:rPr>
        <w:t>install-</w:t>
      </w:r>
      <w:proofErr w:type="spellStart"/>
      <w:r w:rsidR="002D26B9">
        <w:rPr>
          <w:b/>
          <w:bCs/>
          <w:i/>
          <w:iCs/>
          <w:color w:val="000000" w:themeColor="text1"/>
        </w:rPr>
        <w:t>ldap</w:t>
      </w:r>
      <w:proofErr w:type="spellEnd"/>
      <w:r w:rsidR="002D26B9">
        <w:rPr>
          <w:b/>
          <w:bCs/>
          <w:i/>
          <w:iCs/>
          <w:color w:val="000000" w:themeColor="text1"/>
        </w:rPr>
        <w:t xml:space="preserve">-server </w:t>
      </w:r>
      <w:r w:rsidR="002D26B9">
        <w:rPr>
          <w:color w:val="000000" w:themeColor="text1"/>
        </w:rPr>
        <w:t>by running</w:t>
      </w:r>
      <w:r w:rsidR="00C85ED5">
        <w:rPr>
          <w:color w:val="000000" w:themeColor="text1"/>
        </w:rPr>
        <w:t xml:space="preserve"> the </w:t>
      </w:r>
      <w:proofErr w:type="gramStart"/>
      <w:r w:rsidR="00C85ED5">
        <w:rPr>
          <w:color w:val="000000" w:themeColor="text1"/>
        </w:rPr>
        <w:t>command</w:t>
      </w:r>
      <w:r w:rsidR="002D26B9">
        <w:rPr>
          <w:color w:val="000000" w:themeColor="text1"/>
        </w:rPr>
        <w:t xml:space="preserve"> </w:t>
      </w:r>
      <w:r w:rsidR="002D26B9">
        <w:rPr>
          <w:b/>
          <w:bCs/>
          <w:color w:val="000000" w:themeColor="text1"/>
        </w:rPr>
        <w:t>.</w:t>
      </w:r>
      <w:proofErr w:type="gramEnd"/>
      <w:r w:rsidR="002D26B9">
        <w:rPr>
          <w:b/>
          <w:bCs/>
          <w:color w:val="000000" w:themeColor="text1"/>
        </w:rPr>
        <w:t>/</w:t>
      </w:r>
      <w:r w:rsidR="00C70A8B">
        <w:rPr>
          <w:b/>
          <w:bCs/>
          <w:color w:val="000000" w:themeColor="text1"/>
        </w:rPr>
        <w:t>install-</w:t>
      </w:r>
      <w:proofErr w:type="spellStart"/>
      <w:r w:rsidR="00C70A8B">
        <w:rPr>
          <w:b/>
          <w:bCs/>
          <w:color w:val="000000" w:themeColor="text1"/>
        </w:rPr>
        <w:t>ldap</w:t>
      </w:r>
      <w:proofErr w:type="spellEnd"/>
      <w:r w:rsidR="00C70A8B">
        <w:rPr>
          <w:b/>
          <w:bCs/>
          <w:color w:val="000000" w:themeColor="text1"/>
        </w:rPr>
        <w:t>-server</w:t>
      </w:r>
      <w:r w:rsidR="002E10BA">
        <w:rPr>
          <w:b/>
          <w:bCs/>
          <w:color w:val="000000" w:themeColor="text1"/>
        </w:rPr>
        <w:t xml:space="preserve"> [HOST IP]</w:t>
      </w:r>
      <w:r w:rsidR="00C412EA">
        <w:rPr>
          <w:b/>
          <w:bCs/>
          <w:color w:val="000000" w:themeColor="text1"/>
        </w:rPr>
        <w:t xml:space="preserve"> (Reference 1.</w:t>
      </w:r>
      <w:r w:rsidR="00B54AAC">
        <w:rPr>
          <w:b/>
          <w:bCs/>
          <w:color w:val="000000" w:themeColor="text1"/>
        </w:rPr>
        <w:t>4</w:t>
      </w:r>
      <w:r w:rsidR="00C412EA">
        <w:rPr>
          <w:b/>
          <w:bCs/>
          <w:color w:val="000000" w:themeColor="text1"/>
        </w:rPr>
        <w:t>)</w:t>
      </w:r>
      <w:r w:rsidR="00A77220">
        <w:rPr>
          <w:color w:val="000000" w:themeColor="text1"/>
        </w:rPr>
        <w:t xml:space="preserve">, this </w:t>
      </w:r>
      <w:r w:rsidR="0036143B">
        <w:rPr>
          <w:color w:val="000000" w:themeColor="text1"/>
        </w:rPr>
        <w:t>should</w:t>
      </w:r>
      <w:r w:rsidR="00A77220">
        <w:rPr>
          <w:color w:val="000000" w:themeColor="text1"/>
        </w:rPr>
        <w:t xml:space="preserve"> take </w:t>
      </w:r>
      <w:r w:rsidR="0036143B">
        <w:rPr>
          <w:color w:val="000000" w:themeColor="text1"/>
        </w:rPr>
        <w:t>no more than 1 minute</w:t>
      </w:r>
      <w:r w:rsidR="00D03721">
        <w:rPr>
          <w:color w:val="000000" w:themeColor="text1"/>
        </w:rPr>
        <w:t>,</w:t>
      </w:r>
      <w:r w:rsidR="00313B21">
        <w:rPr>
          <w:color w:val="000000" w:themeColor="text1"/>
        </w:rPr>
        <w:t xml:space="preserve"> when finished the command line will </w:t>
      </w:r>
      <w:r w:rsidR="00E51695">
        <w:rPr>
          <w:color w:val="000000" w:themeColor="text1"/>
        </w:rPr>
        <w:t>reappear</w:t>
      </w:r>
      <w:r w:rsidR="00D03721">
        <w:rPr>
          <w:color w:val="000000" w:themeColor="text1"/>
        </w:rPr>
        <w:t>.</w:t>
      </w:r>
    </w:p>
    <w:p w14:paraId="4E79C5BD" w14:textId="3982F81B" w:rsidR="00EC77DC" w:rsidRDefault="002E10BA" w:rsidP="00EC77DC">
      <w:pPr>
        <w:pStyle w:val="ListParagraph"/>
        <w:rPr>
          <w:color w:val="000000" w:themeColor="text1"/>
        </w:rPr>
      </w:pPr>
      <w:r w:rsidRPr="006210E0">
        <w:drawing>
          <wp:inline distT="0" distB="0" distL="0" distR="0" wp14:anchorId="7074F0C2" wp14:editId="51453138">
            <wp:extent cx="5943600" cy="229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15D6" w14:textId="77777777" w:rsidR="000030FF" w:rsidRPr="000030FF" w:rsidRDefault="000030FF" w:rsidP="000030FF">
      <w:pPr>
        <w:ind w:left="360"/>
        <w:rPr>
          <w:color w:val="000000" w:themeColor="text1"/>
        </w:rPr>
      </w:pPr>
    </w:p>
    <w:p w14:paraId="324E7A99" w14:textId="0C12B81D" w:rsidR="000030FF" w:rsidRPr="00A5311B" w:rsidRDefault="00A5311B" w:rsidP="000030FF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Reference 1.4</w:t>
      </w:r>
    </w:p>
    <w:p w14:paraId="30EDC734" w14:textId="41DA2640" w:rsidR="00C85ED5" w:rsidRDefault="00C85ED5" w:rsidP="00C85ED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Run the script </w:t>
      </w:r>
      <w:r>
        <w:rPr>
          <w:b/>
          <w:bCs/>
          <w:i/>
          <w:iCs/>
          <w:color w:val="000000" w:themeColor="text1"/>
        </w:rPr>
        <w:t>install-</w:t>
      </w:r>
      <w:proofErr w:type="spellStart"/>
      <w:r>
        <w:rPr>
          <w:b/>
          <w:bCs/>
          <w:i/>
          <w:iCs/>
          <w:color w:val="000000" w:themeColor="text1"/>
        </w:rPr>
        <w:t>nfs</w:t>
      </w:r>
      <w:proofErr w:type="spellEnd"/>
      <w:r>
        <w:rPr>
          <w:b/>
          <w:bCs/>
          <w:i/>
          <w:iCs/>
          <w:color w:val="000000" w:themeColor="text1"/>
        </w:rPr>
        <w:t xml:space="preserve">-server </w:t>
      </w:r>
      <w:r>
        <w:rPr>
          <w:color w:val="000000" w:themeColor="text1"/>
        </w:rPr>
        <w:t xml:space="preserve">by running the </w:t>
      </w:r>
      <w:proofErr w:type="gramStart"/>
      <w:r>
        <w:rPr>
          <w:color w:val="000000" w:themeColor="text1"/>
        </w:rPr>
        <w:t xml:space="preserve">command </w:t>
      </w:r>
      <w:r>
        <w:rPr>
          <w:b/>
          <w:bCs/>
          <w:color w:val="000000" w:themeColor="text1"/>
        </w:rPr>
        <w:t>.</w:t>
      </w:r>
      <w:proofErr w:type="gramEnd"/>
      <w:r>
        <w:rPr>
          <w:b/>
          <w:bCs/>
          <w:color w:val="000000" w:themeColor="text1"/>
        </w:rPr>
        <w:t>/install-</w:t>
      </w:r>
      <w:proofErr w:type="spellStart"/>
      <w:r>
        <w:rPr>
          <w:b/>
          <w:bCs/>
          <w:color w:val="000000" w:themeColor="text1"/>
        </w:rPr>
        <w:t>nfs</w:t>
      </w:r>
      <w:proofErr w:type="spellEnd"/>
      <w:r>
        <w:rPr>
          <w:b/>
          <w:bCs/>
          <w:color w:val="000000" w:themeColor="text1"/>
        </w:rPr>
        <w:t xml:space="preserve">-server </w:t>
      </w:r>
      <w:r w:rsidR="002E10BA">
        <w:rPr>
          <w:b/>
          <w:bCs/>
          <w:color w:val="000000" w:themeColor="text1"/>
        </w:rPr>
        <w:t xml:space="preserve">[HOST IP] </w:t>
      </w:r>
      <w:r>
        <w:rPr>
          <w:b/>
          <w:bCs/>
          <w:color w:val="000000" w:themeColor="text1"/>
        </w:rPr>
        <w:t>(Reference 1.5)</w:t>
      </w:r>
      <w:r>
        <w:rPr>
          <w:color w:val="000000" w:themeColor="text1"/>
        </w:rPr>
        <w:t xml:space="preserve">, this </w:t>
      </w:r>
      <w:r w:rsidR="009A3804">
        <w:rPr>
          <w:color w:val="000000" w:themeColor="text1"/>
        </w:rPr>
        <w:t>should</w:t>
      </w:r>
      <w:r>
        <w:rPr>
          <w:color w:val="000000" w:themeColor="text1"/>
        </w:rPr>
        <w:t xml:space="preserve"> take </w:t>
      </w:r>
      <w:r w:rsidR="009A3804">
        <w:rPr>
          <w:color w:val="000000" w:themeColor="text1"/>
        </w:rPr>
        <w:t>no more than 1 minute</w:t>
      </w:r>
      <w:r>
        <w:rPr>
          <w:color w:val="000000" w:themeColor="text1"/>
        </w:rPr>
        <w:t xml:space="preserve"> and when finished the command line will reappear</w:t>
      </w:r>
      <w:r w:rsidR="00120791">
        <w:rPr>
          <w:color w:val="000000" w:themeColor="text1"/>
        </w:rPr>
        <w:t>.</w:t>
      </w:r>
    </w:p>
    <w:p w14:paraId="3EF47A6F" w14:textId="1A8652BA" w:rsidR="00C85ED5" w:rsidRDefault="002E10BA" w:rsidP="00C85ED5">
      <w:pPr>
        <w:pStyle w:val="ListParagraph"/>
        <w:rPr>
          <w:color w:val="000000" w:themeColor="text1"/>
        </w:rPr>
      </w:pPr>
      <w:r w:rsidRPr="006210E0">
        <w:drawing>
          <wp:inline distT="0" distB="0" distL="0" distR="0" wp14:anchorId="2E207613" wp14:editId="2E5E7BD6">
            <wp:extent cx="5943600" cy="270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2B72" w14:textId="6B8A050D" w:rsidR="00A5311B" w:rsidRDefault="00A5311B" w:rsidP="00C85ED5">
      <w:pPr>
        <w:pStyle w:val="ListParagraph"/>
        <w:rPr>
          <w:color w:val="000000" w:themeColor="text1"/>
          <w:sz w:val="18"/>
          <w:szCs w:val="18"/>
        </w:rPr>
      </w:pPr>
    </w:p>
    <w:p w14:paraId="0C2A4489" w14:textId="1DDDED70" w:rsidR="00A5311B" w:rsidRPr="00A5311B" w:rsidRDefault="00A5311B" w:rsidP="00C85ED5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Reference 1</w:t>
      </w:r>
      <w:r w:rsidR="00573CF7">
        <w:rPr>
          <w:b/>
          <w:bCs/>
          <w:color w:val="000000" w:themeColor="text1"/>
          <w:sz w:val="18"/>
          <w:szCs w:val="18"/>
        </w:rPr>
        <w:t>.5</w:t>
      </w:r>
    </w:p>
    <w:p w14:paraId="0086644F" w14:textId="77777777" w:rsidR="00C85ED5" w:rsidRDefault="00C85ED5" w:rsidP="00C85ED5">
      <w:pPr>
        <w:pStyle w:val="ListParagraph"/>
        <w:rPr>
          <w:color w:val="000000" w:themeColor="text1"/>
        </w:rPr>
      </w:pPr>
    </w:p>
    <w:p w14:paraId="2E34EFEA" w14:textId="4A6F973B" w:rsidR="005E6AA9" w:rsidRDefault="00622F79" w:rsidP="005E6AA9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Client </w:t>
      </w:r>
      <w:r w:rsidR="00C60461">
        <w:rPr>
          <w:b/>
          <w:bCs/>
          <w:sz w:val="28"/>
          <w:szCs w:val="28"/>
        </w:rPr>
        <w:t>Setup</w:t>
      </w:r>
      <w:r w:rsidR="00C72674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Configuration</w:t>
      </w:r>
    </w:p>
    <w:p w14:paraId="27602F04" w14:textId="77777777" w:rsidR="003342E7" w:rsidRDefault="003342E7" w:rsidP="005E6AA9">
      <w:pPr>
        <w:rPr>
          <w:b/>
          <w:bCs/>
          <w:sz w:val="28"/>
          <w:szCs w:val="28"/>
        </w:rPr>
      </w:pPr>
    </w:p>
    <w:p w14:paraId="2E29193F" w14:textId="79D7087F" w:rsidR="00E46B4B" w:rsidRPr="00877192" w:rsidRDefault="00940D59" w:rsidP="004F70BF">
      <w:pPr>
        <w:pStyle w:val="ListParagraph"/>
        <w:numPr>
          <w:ilvl w:val="0"/>
          <w:numId w:val="5"/>
        </w:numPr>
      </w:pPr>
      <w:r>
        <w:t xml:space="preserve">Power on </w:t>
      </w:r>
      <w:r w:rsidR="00877192">
        <w:rPr>
          <w:b/>
          <w:bCs/>
        </w:rPr>
        <w:t>Client Machine</w:t>
      </w:r>
      <w:r w:rsidR="0054302F">
        <w:rPr>
          <w:b/>
          <w:bCs/>
        </w:rPr>
        <w:t>.</w:t>
      </w:r>
    </w:p>
    <w:p w14:paraId="52F64BD9" w14:textId="63A4A644" w:rsidR="00877192" w:rsidRPr="003E66CA" w:rsidRDefault="00E66D07" w:rsidP="004F70BF">
      <w:pPr>
        <w:pStyle w:val="ListParagraph"/>
        <w:numPr>
          <w:ilvl w:val="0"/>
          <w:numId w:val="5"/>
        </w:numPr>
      </w:pPr>
      <w:r>
        <w:t xml:space="preserve">Hit the </w:t>
      </w:r>
      <w:r>
        <w:rPr>
          <w:b/>
          <w:bCs/>
        </w:rPr>
        <w:t xml:space="preserve">Escape </w:t>
      </w:r>
      <w:r>
        <w:t xml:space="preserve">key </w:t>
      </w:r>
      <w:r w:rsidR="003E66CA">
        <w:t xml:space="preserve">in a 10 second timeframe </w:t>
      </w:r>
      <w:r w:rsidR="005A482F">
        <w:t>t</w:t>
      </w:r>
      <w:r w:rsidR="00754F7D">
        <w:t>o acce</w:t>
      </w:r>
      <w:r w:rsidR="006D2C28">
        <w:t xml:space="preserve">ss </w:t>
      </w:r>
      <w:r w:rsidR="006D2C28">
        <w:rPr>
          <w:b/>
          <w:bCs/>
        </w:rPr>
        <w:t>Boot</w:t>
      </w:r>
      <w:r w:rsidR="006D46F3">
        <w:rPr>
          <w:b/>
          <w:bCs/>
        </w:rPr>
        <w:t>.</w:t>
      </w:r>
    </w:p>
    <w:p w14:paraId="45AD64BD" w14:textId="2220F63C" w:rsidR="00F02498" w:rsidRPr="00953F7E" w:rsidRDefault="006D46F3" w:rsidP="00F02498">
      <w:pPr>
        <w:pStyle w:val="ListParagraph"/>
        <w:numPr>
          <w:ilvl w:val="0"/>
          <w:numId w:val="5"/>
        </w:numPr>
      </w:pPr>
      <w:r w:rsidRPr="002F6473">
        <w:rPr>
          <w:noProof/>
        </w:rPr>
        <w:drawing>
          <wp:anchor distT="0" distB="0" distL="114300" distR="114300" simplePos="0" relativeHeight="251658245" behindDoc="1" locked="0" layoutInCell="1" allowOverlap="1" wp14:anchorId="4BA0DC1C" wp14:editId="667D67BC">
            <wp:simplePos x="0" y="0"/>
            <wp:positionH relativeFrom="column">
              <wp:posOffset>427355</wp:posOffset>
            </wp:positionH>
            <wp:positionV relativeFrom="paragraph">
              <wp:posOffset>660400</wp:posOffset>
            </wp:positionV>
            <wp:extent cx="6527800" cy="232410"/>
            <wp:effectExtent l="0" t="0" r="6350" b="0"/>
            <wp:wrapTight wrapText="bothSides">
              <wp:wrapPolygon edited="0">
                <wp:start x="0" y="0"/>
                <wp:lineTo x="0" y="19475"/>
                <wp:lineTo x="21558" y="19475"/>
                <wp:lineTo x="2155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215">
        <w:t xml:space="preserve">Use the following command </w:t>
      </w:r>
      <w:proofErr w:type="spellStart"/>
      <w:r w:rsidR="00924215">
        <w:rPr>
          <w:b/>
          <w:bCs/>
        </w:rPr>
        <w:t>linux</w:t>
      </w:r>
      <w:proofErr w:type="spellEnd"/>
      <w:r w:rsidR="004355B5">
        <w:rPr>
          <w:b/>
          <w:bCs/>
        </w:rPr>
        <w:t xml:space="preserve"> </w:t>
      </w:r>
      <w:proofErr w:type="spellStart"/>
      <w:r w:rsidR="004355B5">
        <w:rPr>
          <w:b/>
          <w:bCs/>
        </w:rPr>
        <w:t>ks</w:t>
      </w:r>
      <w:proofErr w:type="spellEnd"/>
      <w:r w:rsidR="004355B5">
        <w:rPr>
          <w:b/>
          <w:bCs/>
        </w:rPr>
        <w:t>=</w:t>
      </w:r>
      <w:r w:rsidR="005F25ED">
        <w:rPr>
          <w:b/>
          <w:bCs/>
        </w:rPr>
        <w:t>http://</w:t>
      </w:r>
      <w:r w:rsidR="00623791">
        <w:rPr>
          <w:b/>
          <w:bCs/>
        </w:rPr>
        <w:t>10.2.6.89</w:t>
      </w:r>
      <w:r w:rsidR="00AC6C9B">
        <w:rPr>
          <w:b/>
          <w:bCs/>
        </w:rPr>
        <w:t>/public_html</w:t>
      </w:r>
      <w:r w:rsidR="00D72D7A">
        <w:rPr>
          <w:b/>
          <w:bCs/>
        </w:rPr>
        <w:t>/client-ks.c</w:t>
      </w:r>
      <w:r w:rsidR="003A3760">
        <w:rPr>
          <w:b/>
          <w:bCs/>
        </w:rPr>
        <w:t>fg</w:t>
      </w:r>
      <w:r w:rsidR="00BE1782">
        <w:rPr>
          <w:b/>
          <w:bCs/>
        </w:rPr>
        <w:t xml:space="preserve"> (</w:t>
      </w:r>
      <w:r w:rsidR="00455AEA">
        <w:rPr>
          <w:b/>
          <w:bCs/>
        </w:rPr>
        <w:t>Reference 2.0)</w:t>
      </w:r>
      <w:r w:rsidR="001723BE">
        <w:rPr>
          <w:b/>
          <w:bCs/>
        </w:rPr>
        <w:t>.</w:t>
      </w:r>
      <w:r w:rsidR="00033F20">
        <w:rPr>
          <w:b/>
          <w:bCs/>
        </w:rPr>
        <w:t xml:space="preserve"> </w:t>
      </w:r>
      <w:r w:rsidR="00033F20">
        <w:t xml:space="preserve">The process </w:t>
      </w:r>
      <w:r w:rsidR="00C55325">
        <w:t>can take 5-10 minutes</w:t>
      </w:r>
      <w:r w:rsidR="00BA773C">
        <w:t xml:space="preserve"> for configuration</w:t>
      </w:r>
      <w:r w:rsidR="00C219AB">
        <w:t xml:space="preserve"> once </w:t>
      </w:r>
      <w:r w:rsidR="007B0855">
        <w:t>installation is done</w:t>
      </w:r>
      <w:r w:rsidR="00656BBE">
        <w:t>, the screen should appear with</w:t>
      </w:r>
      <w:r w:rsidR="00AA755D">
        <w:t xml:space="preserve"> the</w:t>
      </w:r>
      <w:r w:rsidR="00656BBE">
        <w:t xml:space="preserve"> login</w:t>
      </w:r>
      <w:r w:rsidR="00BC3289">
        <w:t xml:space="preserve"> screen.</w:t>
      </w:r>
    </w:p>
    <w:p w14:paraId="61C97F61" w14:textId="7F4C0321" w:rsidR="002F6473" w:rsidRDefault="009F6A78" w:rsidP="00182570">
      <w:pPr>
        <w:ind w:left="360" w:firstLine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Reference 2.0</w:t>
      </w:r>
    </w:p>
    <w:p w14:paraId="1023D664" w14:textId="77777777" w:rsidR="009F6A78" w:rsidRPr="009F6A78" w:rsidRDefault="009F6A78" w:rsidP="009F6A78">
      <w:pPr>
        <w:ind w:left="360"/>
        <w:rPr>
          <w:b/>
          <w:bCs/>
        </w:rPr>
      </w:pPr>
    </w:p>
    <w:p w14:paraId="453014A8" w14:textId="261F16CD" w:rsidR="001723BE" w:rsidRDefault="00AA755D" w:rsidP="004F70BF">
      <w:pPr>
        <w:pStyle w:val="ListParagraph"/>
        <w:numPr>
          <w:ilvl w:val="0"/>
          <w:numId w:val="5"/>
        </w:numPr>
      </w:pPr>
      <w:r>
        <w:t xml:space="preserve">Login as </w:t>
      </w:r>
      <w:r>
        <w:rPr>
          <w:b/>
          <w:bCs/>
        </w:rPr>
        <w:t>Root</w:t>
      </w:r>
      <w:r w:rsidR="004F1F7D">
        <w:rPr>
          <w:b/>
          <w:bCs/>
        </w:rPr>
        <w:t xml:space="preserve">. </w:t>
      </w:r>
      <w:r w:rsidR="00414ADD">
        <w:rPr>
          <w:b/>
          <w:bCs/>
        </w:rPr>
        <w:t>(</w:t>
      </w:r>
      <w:proofErr w:type="spellStart"/>
      <w:proofErr w:type="gramStart"/>
      <w:r w:rsidR="00414ADD">
        <w:rPr>
          <w:b/>
          <w:bCs/>
        </w:rPr>
        <w:t>Username:Root</w:t>
      </w:r>
      <w:proofErr w:type="spellEnd"/>
      <w:proofErr w:type="gramEnd"/>
      <w:r w:rsidR="006E54E7">
        <w:rPr>
          <w:b/>
          <w:bCs/>
        </w:rPr>
        <w:t xml:space="preserve">, Password: </w:t>
      </w:r>
      <w:proofErr w:type="spellStart"/>
      <w:r w:rsidR="006E54E7">
        <w:rPr>
          <w:b/>
          <w:bCs/>
        </w:rPr>
        <w:t>comppass</w:t>
      </w:r>
      <w:proofErr w:type="spellEnd"/>
      <w:r w:rsidR="006E54E7">
        <w:rPr>
          <w:b/>
          <w:bCs/>
        </w:rPr>
        <w:t xml:space="preserve">) </w:t>
      </w:r>
      <w:r w:rsidR="00DC4D88">
        <w:t>#Password can be changed later</w:t>
      </w:r>
      <w:r w:rsidR="002B7FF0">
        <w:t xml:space="preserve"> for Root</w:t>
      </w:r>
    </w:p>
    <w:p w14:paraId="709CAC6B" w14:textId="77777777" w:rsidR="00BD6017" w:rsidRDefault="00BD6017" w:rsidP="00BD6017">
      <w:pPr>
        <w:pStyle w:val="ListParagraph"/>
      </w:pPr>
    </w:p>
    <w:p w14:paraId="3117F917" w14:textId="77777777" w:rsidR="008E5BFA" w:rsidRDefault="008E5BFA" w:rsidP="005E6AA9">
      <w:pPr>
        <w:pStyle w:val="Heading1"/>
        <w:rPr>
          <w:sz w:val="40"/>
          <w:szCs w:val="40"/>
        </w:rPr>
      </w:pPr>
    </w:p>
    <w:p w14:paraId="7BE65921" w14:textId="4F34A12C" w:rsidR="005E6AA9" w:rsidRDefault="005E6AA9" w:rsidP="005E6AA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DESIGN ELEMENTS</w:t>
      </w:r>
    </w:p>
    <w:p w14:paraId="11B3719A" w14:textId="77777777" w:rsidR="00EE5171" w:rsidRDefault="00EE5171" w:rsidP="00597273">
      <w:pPr>
        <w:spacing w:line="480" w:lineRule="auto"/>
        <w:rPr>
          <w:sz w:val="28"/>
          <w:szCs w:val="28"/>
        </w:rPr>
      </w:pPr>
    </w:p>
    <w:p w14:paraId="61AD94C7" w14:textId="32B7E2EB" w:rsidR="005E6AA9" w:rsidRDefault="00A32E7A" w:rsidP="00E83B03">
      <w:pPr>
        <w:spacing w:line="480" w:lineRule="auto"/>
      </w:pPr>
      <w:r>
        <w:rPr>
          <w:color w:val="0070C0"/>
        </w:rPr>
        <w:tab/>
      </w:r>
      <w:r>
        <w:t xml:space="preserve">The </w:t>
      </w:r>
      <w:r w:rsidR="005654B8">
        <w:t xml:space="preserve">purpose of our designed solution was to simplify the creation of </w:t>
      </w:r>
      <w:r w:rsidR="00C010E2">
        <w:t xml:space="preserve">the </w:t>
      </w:r>
      <w:r w:rsidR="005654B8">
        <w:t>LDAP</w:t>
      </w:r>
      <w:r w:rsidR="005834EC">
        <w:t xml:space="preserve"> host</w:t>
      </w:r>
      <w:r w:rsidR="00AB4CA0">
        <w:t xml:space="preserve">, LDAP authentication, and NFS </w:t>
      </w:r>
      <w:r w:rsidR="00EB72C9">
        <w:t xml:space="preserve">processes. </w:t>
      </w:r>
      <w:r w:rsidR="00720FFC">
        <w:t>We wanted</w:t>
      </w:r>
      <w:r w:rsidR="0060489B">
        <w:t xml:space="preserve"> to </w:t>
      </w:r>
      <w:r w:rsidR="00A97432">
        <w:t>create the process</w:t>
      </w:r>
      <w:r w:rsidR="0069712E">
        <w:t xml:space="preserve"> to </w:t>
      </w:r>
      <w:r w:rsidR="00EA4C00">
        <w:t xml:space="preserve">use less </w:t>
      </w:r>
      <w:r w:rsidR="006D4BF4">
        <w:t xml:space="preserve">input </w:t>
      </w:r>
      <w:r w:rsidR="00EA4C00">
        <w:t xml:space="preserve">commands </w:t>
      </w:r>
      <w:r w:rsidR="006D4BF4">
        <w:t>f</w:t>
      </w:r>
      <w:r w:rsidR="00886B41">
        <w:t>rom</w:t>
      </w:r>
      <w:r w:rsidR="006D4BF4">
        <w:t xml:space="preserve"> the user</w:t>
      </w:r>
      <w:r w:rsidR="00886B41">
        <w:t xml:space="preserve"> to complete </w:t>
      </w:r>
      <w:r w:rsidR="00587F7C">
        <w:t>all requirements</w:t>
      </w:r>
      <w:r w:rsidR="00EF4599">
        <w:t xml:space="preserve">. </w:t>
      </w:r>
      <w:r w:rsidR="00350113">
        <w:t xml:space="preserve">Our automation completes the simplification </w:t>
      </w:r>
      <w:r w:rsidR="00E83B03">
        <w:t xml:space="preserve">of creating these </w:t>
      </w:r>
      <w:r w:rsidR="00147974">
        <w:t>system</w:t>
      </w:r>
      <w:r w:rsidR="00772E3C">
        <w:t>s</w:t>
      </w:r>
      <w:r w:rsidR="00E83B03">
        <w:t xml:space="preserve"> through our </w:t>
      </w:r>
      <w:r w:rsidR="00820A22">
        <w:t xml:space="preserve">installation scripts </w:t>
      </w:r>
      <w:r w:rsidR="00CD0DC1">
        <w:t>install-</w:t>
      </w:r>
      <w:proofErr w:type="spellStart"/>
      <w:r w:rsidR="00CD0DC1">
        <w:t>ldap</w:t>
      </w:r>
      <w:proofErr w:type="spellEnd"/>
      <w:r w:rsidR="00CD0DC1">
        <w:t>-server and install-</w:t>
      </w:r>
      <w:proofErr w:type="spellStart"/>
      <w:r w:rsidR="00CD0DC1">
        <w:t>nfs</w:t>
      </w:r>
      <w:proofErr w:type="spellEnd"/>
      <w:r w:rsidR="00CD0DC1">
        <w:t>-server</w:t>
      </w:r>
      <w:r w:rsidR="002E10BA">
        <w:t xml:space="preserve"> on any CentOS host</w:t>
      </w:r>
      <w:r w:rsidR="00147974">
        <w:t>.</w:t>
      </w:r>
      <w:r w:rsidR="002D34B8">
        <w:t xml:space="preserve"> </w:t>
      </w:r>
      <w:r w:rsidR="00D9293E">
        <w:t xml:space="preserve"> </w:t>
      </w:r>
    </w:p>
    <w:p w14:paraId="16AEF53E" w14:textId="561A8096" w:rsidR="007E6F45" w:rsidRDefault="007E6F45" w:rsidP="00E83B03">
      <w:pPr>
        <w:spacing w:line="480" w:lineRule="auto"/>
      </w:pPr>
      <w:r>
        <w:tab/>
      </w:r>
      <w:r w:rsidR="00CC3B55">
        <w:t xml:space="preserve">The design of our product </w:t>
      </w:r>
      <w:r w:rsidR="00DE2D66">
        <w:t>keeps</w:t>
      </w:r>
      <w:r w:rsidR="00483C63">
        <w:t xml:space="preserve"> our scripts </w:t>
      </w:r>
      <w:r w:rsidR="0064685A">
        <w:t>under the line requirements</w:t>
      </w:r>
      <w:r w:rsidR="001D6397">
        <w:t xml:space="preserve">, all while completing </w:t>
      </w:r>
      <w:r w:rsidR="00142954">
        <w:t>the</w:t>
      </w:r>
      <w:r w:rsidR="00BD53F3">
        <w:t xml:space="preserve"> </w:t>
      </w:r>
      <w:proofErr w:type="gramStart"/>
      <w:r w:rsidR="00BD53F3">
        <w:t>final outcome</w:t>
      </w:r>
      <w:proofErr w:type="gramEnd"/>
      <w:r w:rsidR="00303BB3">
        <w:t xml:space="preserve"> asked from</w:t>
      </w:r>
      <w:r w:rsidR="00DA21D4">
        <w:t xml:space="preserve"> the customers.</w:t>
      </w:r>
      <w:r w:rsidR="00C07AE0">
        <w:t xml:space="preserve"> </w:t>
      </w:r>
      <w:r w:rsidR="00064875">
        <w:t xml:space="preserve">Included </w:t>
      </w:r>
      <w:r w:rsidR="00F22E3F">
        <w:t>with our installation scripts is a README file that</w:t>
      </w:r>
      <w:r w:rsidR="004A1F7C">
        <w:t xml:space="preserve"> describes all the necessary information about our products</w:t>
      </w:r>
      <w:r w:rsidR="00942679">
        <w:t xml:space="preserve">. </w:t>
      </w:r>
      <w:r w:rsidR="002E10BA">
        <w:t>In addition to the README file</w:t>
      </w:r>
      <w:r w:rsidR="00D81B10">
        <w:t>,</w:t>
      </w:r>
      <w:r w:rsidR="002E10BA">
        <w:t xml:space="preserve"> we have </w:t>
      </w:r>
      <w:r w:rsidR="00D81B10">
        <w:t xml:space="preserve">also </w:t>
      </w:r>
      <w:r w:rsidR="002E10BA">
        <w:t>added command</w:t>
      </w:r>
      <w:r w:rsidR="00D81B10">
        <w:t xml:space="preserve"> line help options to provide syntax information and general use.</w:t>
      </w:r>
    </w:p>
    <w:p w14:paraId="3D1E109C" w14:textId="0DEC5C00" w:rsidR="008B6A56" w:rsidRDefault="008B6A56" w:rsidP="00E83B03">
      <w:pPr>
        <w:spacing w:line="480" w:lineRule="auto"/>
      </w:pPr>
      <w:r>
        <w:tab/>
      </w:r>
      <w:r w:rsidR="007656BB">
        <w:t xml:space="preserve">The </w:t>
      </w:r>
      <w:proofErr w:type="spellStart"/>
      <w:r w:rsidR="007656BB">
        <w:t>KickStart</w:t>
      </w:r>
      <w:proofErr w:type="spellEnd"/>
      <w:r w:rsidR="007656BB">
        <w:t xml:space="preserve"> Configuration file </w:t>
      </w:r>
      <w:proofErr w:type="gramStart"/>
      <w:r w:rsidR="00A05A75">
        <w:t>is able to</w:t>
      </w:r>
      <w:proofErr w:type="gramEnd"/>
      <w:r w:rsidR="00A05A75">
        <w:t xml:space="preserve"> be </w:t>
      </w:r>
      <w:r w:rsidR="00AB2EAA">
        <w:t>accessed</w:t>
      </w:r>
      <w:r w:rsidR="00A05A75">
        <w:t xml:space="preserve"> from the Server after</w:t>
      </w:r>
      <w:r w:rsidR="00BB59CD">
        <w:t xml:space="preserve"> both installation scripts have been issued on the server.</w:t>
      </w:r>
      <w:r w:rsidR="00E00E41">
        <w:t xml:space="preserve"> The Kickstart can be stored through the Apache</w:t>
      </w:r>
      <w:r w:rsidR="003C7583">
        <w:t xml:space="preserve"> Server for </w:t>
      </w:r>
      <w:r w:rsidR="009220C3">
        <w:t xml:space="preserve">client </w:t>
      </w:r>
      <w:r w:rsidR="00994704">
        <w:t xml:space="preserve">machines to </w:t>
      </w:r>
      <w:r w:rsidR="00AA4190">
        <w:t>pull</w:t>
      </w:r>
      <w:r w:rsidR="00BD53A2">
        <w:t xml:space="preserve"> that configuration file from it.</w:t>
      </w:r>
      <w:r w:rsidR="003C0BD8">
        <w:t xml:space="preserve"> This is made possible through the addition of a “.</w:t>
      </w:r>
      <w:proofErr w:type="spellStart"/>
      <w:r w:rsidR="003C0BD8">
        <w:t>htaccess</w:t>
      </w:r>
      <w:proofErr w:type="spellEnd"/>
      <w:r w:rsidR="003C0BD8">
        <w:t xml:space="preserve">” file on the Apache server after reconfiguration to allow downloads from the webserver. </w:t>
      </w:r>
      <w:r w:rsidR="009D0037">
        <w:t>The Configuration of the Kickstart installs the OS on the client machine and establishes a remote connection</w:t>
      </w:r>
      <w:r w:rsidR="003872C1">
        <w:t xml:space="preserve"> </w:t>
      </w:r>
      <w:r w:rsidR="00D95E3E">
        <w:t>to LDAP and NFS through the server machine.</w:t>
      </w:r>
    </w:p>
    <w:p w14:paraId="2AD46AC9" w14:textId="77777777" w:rsidR="009D0037" w:rsidRDefault="009D0037" w:rsidP="00E83B03">
      <w:pPr>
        <w:spacing w:line="480" w:lineRule="auto"/>
      </w:pPr>
    </w:p>
    <w:p w14:paraId="563294DB" w14:textId="6763B4C5" w:rsidR="009D0037" w:rsidRPr="00DA2DFA" w:rsidRDefault="009D0037" w:rsidP="009D0037">
      <w:pPr>
        <w:pStyle w:val="ListParagraph"/>
      </w:pPr>
    </w:p>
    <w:p w14:paraId="631921CD" w14:textId="77777777" w:rsidR="009D0037" w:rsidRPr="00A32E7A" w:rsidRDefault="009D0037" w:rsidP="00E83B03">
      <w:pPr>
        <w:spacing w:line="480" w:lineRule="auto"/>
      </w:pPr>
    </w:p>
    <w:p w14:paraId="27CF1F2F" w14:textId="06598040" w:rsidR="005E6AA9" w:rsidRDefault="005E6AA9" w:rsidP="005E6AA9">
      <w:pPr>
        <w:rPr>
          <w:b/>
          <w:bCs/>
          <w:color w:val="0070C0"/>
          <w:sz w:val="40"/>
          <w:szCs w:val="40"/>
          <w:u w:val="single"/>
        </w:rPr>
      </w:pPr>
    </w:p>
    <w:p w14:paraId="2E12583B" w14:textId="10CF8F93" w:rsidR="005E6AA9" w:rsidRDefault="005E6AA9" w:rsidP="005E6AA9">
      <w:pPr>
        <w:rPr>
          <w:b/>
          <w:bCs/>
          <w:color w:val="0070C0"/>
          <w:sz w:val="40"/>
          <w:szCs w:val="40"/>
          <w:u w:val="single"/>
        </w:rPr>
      </w:pPr>
    </w:p>
    <w:p w14:paraId="05C3C077" w14:textId="41BB4256" w:rsidR="005E6AA9" w:rsidRDefault="005E6AA9" w:rsidP="005E6AA9">
      <w:pPr>
        <w:rPr>
          <w:b/>
          <w:bCs/>
          <w:color w:val="0070C0"/>
          <w:sz w:val="40"/>
          <w:szCs w:val="40"/>
          <w:u w:val="single"/>
        </w:rPr>
      </w:pPr>
    </w:p>
    <w:p w14:paraId="47ECC46B" w14:textId="61381B47" w:rsidR="005E6AA9" w:rsidRDefault="005E6AA9" w:rsidP="005E6AA9">
      <w:pPr>
        <w:rPr>
          <w:b/>
          <w:bCs/>
          <w:color w:val="0070C0"/>
          <w:sz w:val="40"/>
          <w:szCs w:val="40"/>
          <w:u w:val="single"/>
        </w:rPr>
      </w:pPr>
    </w:p>
    <w:p w14:paraId="648D1762" w14:textId="77777777" w:rsidR="00690DE2" w:rsidRDefault="00690DE2" w:rsidP="005E6AA9">
      <w:pPr>
        <w:pStyle w:val="Heading1"/>
        <w:rPr>
          <w:sz w:val="40"/>
          <w:szCs w:val="40"/>
        </w:rPr>
      </w:pPr>
    </w:p>
    <w:p w14:paraId="4B898C18" w14:textId="21CA50F9" w:rsidR="1293BB9B" w:rsidRDefault="1293BB9B" w:rsidP="1293BB9B"/>
    <w:p w14:paraId="7CD13D20" w14:textId="19DED115" w:rsidR="1512AA95" w:rsidRDefault="1512AA95" w:rsidP="1512AA95"/>
    <w:p w14:paraId="08004754" w14:textId="6991EF5E" w:rsidR="1512AA95" w:rsidRDefault="1512AA95" w:rsidP="1512AA95"/>
    <w:p w14:paraId="755618F0" w14:textId="54D188B3" w:rsidR="1512AA95" w:rsidRDefault="1512AA95" w:rsidP="1512AA95"/>
    <w:p w14:paraId="20EEEA1A" w14:textId="24D7ECB6" w:rsidR="1512AA95" w:rsidRDefault="1512AA95" w:rsidP="1512AA95"/>
    <w:p w14:paraId="7CC8E21F" w14:textId="31A2D0C2" w:rsidR="1512AA95" w:rsidRDefault="1512AA95" w:rsidP="1512AA95"/>
    <w:p w14:paraId="17D8A226" w14:textId="295FC643" w:rsidR="1512AA95" w:rsidRDefault="1512AA95" w:rsidP="1512AA95"/>
    <w:p w14:paraId="3BC77708" w14:textId="77777777" w:rsidR="008E5BFA" w:rsidRDefault="008E5BFA" w:rsidP="005E6AA9">
      <w:pPr>
        <w:pStyle w:val="Heading1"/>
        <w:rPr>
          <w:sz w:val="40"/>
          <w:szCs w:val="40"/>
        </w:rPr>
      </w:pPr>
    </w:p>
    <w:p w14:paraId="23FDF190" w14:textId="5136BB97" w:rsidR="005E6AA9" w:rsidRDefault="005E6AA9" w:rsidP="005E6AA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ACHIEVEMENTS</w:t>
      </w:r>
    </w:p>
    <w:p w14:paraId="7BF55369" w14:textId="77777777" w:rsidR="008E5BFA" w:rsidRPr="008E5BFA" w:rsidRDefault="008E5BFA" w:rsidP="008E5BFA"/>
    <w:p w14:paraId="0CE9F533" w14:textId="067058EF" w:rsidR="005E6AA9" w:rsidRDefault="005E6AA9" w:rsidP="005E6AA9"/>
    <w:p w14:paraId="45820EA3" w14:textId="336B65A3" w:rsidR="00C175D3" w:rsidRDefault="00C175D3" w:rsidP="00D95E3E">
      <w:pPr>
        <w:spacing w:line="480" w:lineRule="auto"/>
        <w:ind w:firstLine="720"/>
      </w:pPr>
      <w:r w:rsidRPr="3EC42D27">
        <w:t>Our solution for th</w:t>
      </w:r>
      <w:r w:rsidR="385E9303" w:rsidRPr="3EC42D27">
        <w:t>is LDAP and NFS installation set of scripts</w:t>
      </w:r>
      <w:r w:rsidRPr="3EC42D27">
        <w:t xml:space="preserve"> meets or exceeds all requirements in the scope laid out. Each member of B.J.S. Inc. Group 5 had input on all areas of the required deliverables and how the solution was formed into a final product. Nothing was coded, written, or decided upon without full </w:t>
      </w:r>
      <w:r w:rsidR="3D8F2753" w:rsidRPr="3EC42D27">
        <w:t>agreement</w:t>
      </w:r>
      <w:r w:rsidRPr="3EC42D27">
        <w:t xml:space="preserve"> of all members of the team. Any </w:t>
      </w:r>
      <w:r w:rsidR="6491C2F9" w:rsidRPr="3EC42D27">
        <w:t>changes</w:t>
      </w:r>
      <w:r w:rsidRPr="3EC42D27">
        <w:t xml:space="preserve"> to the scope </w:t>
      </w:r>
      <w:r w:rsidR="6491C2F9" w:rsidRPr="3EC42D27">
        <w:t>as written were</w:t>
      </w:r>
      <w:r w:rsidRPr="3EC42D27">
        <w:t xml:space="preserve"> approved by </w:t>
      </w:r>
      <w:r w:rsidR="6491C2F9" w:rsidRPr="3EC42D27">
        <w:t>the customer</w:t>
      </w:r>
      <w:r w:rsidRPr="3EC42D27">
        <w:t xml:space="preserve"> before any changes were made. All members were </w:t>
      </w:r>
      <w:r w:rsidR="6491C2F9" w:rsidRPr="3EC42D27">
        <w:t>courteous to each other's</w:t>
      </w:r>
      <w:r w:rsidRPr="3EC42D27">
        <w:t xml:space="preserve"> time and work put into the entire pr</w:t>
      </w:r>
      <w:r w:rsidR="003C0BD8">
        <w:t>oduct</w:t>
      </w:r>
      <w:r w:rsidRPr="3EC42D27">
        <w:t xml:space="preserve"> and each meeting was </w:t>
      </w:r>
      <w:r w:rsidR="2F6F2BD1" w:rsidRPr="3EC42D27">
        <w:t>orderly.</w:t>
      </w:r>
    </w:p>
    <w:p w14:paraId="3A0FFE0C" w14:textId="7F8748FD" w:rsidR="0A53B833" w:rsidRDefault="5F053B67" w:rsidP="00D95E3E">
      <w:pPr>
        <w:spacing w:line="480" w:lineRule="auto"/>
        <w:ind w:firstLine="720"/>
      </w:pPr>
      <w:r w:rsidRPr="3EC42D27">
        <w:t>The kickstart</w:t>
      </w:r>
      <w:r w:rsidR="69A07818" w:rsidRPr="3EC42D27">
        <w:t xml:space="preserve"> file</w:t>
      </w:r>
      <w:r w:rsidR="26335554" w:rsidRPr="3EC42D27">
        <w:t xml:space="preserve"> to </w:t>
      </w:r>
      <w:r w:rsidR="5C13290C" w:rsidRPr="3EC42D27">
        <w:t xml:space="preserve">load client machines </w:t>
      </w:r>
      <w:r w:rsidR="651985C8" w:rsidRPr="3EC42D27">
        <w:t xml:space="preserve">will be </w:t>
      </w:r>
      <w:r w:rsidR="13DA1D09" w:rsidRPr="3EC42D27">
        <w:t xml:space="preserve">placed into the </w:t>
      </w:r>
      <w:r w:rsidR="70880701" w:rsidRPr="3EC42D27">
        <w:t>Apache server</w:t>
      </w:r>
      <w:r w:rsidR="3ED55D66" w:rsidRPr="3EC42D27">
        <w:t xml:space="preserve"> </w:t>
      </w:r>
      <w:proofErr w:type="spellStart"/>
      <w:r w:rsidR="3ED55D66" w:rsidRPr="3EC42D27">
        <w:t>public_</w:t>
      </w:r>
      <w:r w:rsidR="6D95F4A6" w:rsidRPr="3EC42D27">
        <w:t>html</w:t>
      </w:r>
      <w:proofErr w:type="spellEnd"/>
      <w:r w:rsidR="790475DF" w:rsidRPr="3EC42D27">
        <w:t xml:space="preserve"> </w:t>
      </w:r>
      <w:r w:rsidR="6AA3E24B" w:rsidRPr="3EC42D27">
        <w:t xml:space="preserve">through </w:t>
      </w:r>
      <w:r w:rsidR="4751CC44" w:rsidRPr="3EC42D27">
        <w:t xml:space="preserve">the </w:t>
      </w:r>
      <w:r w:rsidR="52C04D7D" w:rsidRPr="3EC42D27">
        <w:t>install-</w:t>
      </w:r>
      <w:proofErr w:type="spellStart"/>
      <w:r w:rsidR="52C04D7D" w:rsidRPr="3EC42D27">
        <w:t>nfs</w:t>
      </w:r>
      <w:proofErr w:type="spellEnd"/>
      <w:r w:rsidR="16726731" w:rsidRPr="3EC42D27">
        <w:t>-server</w:t>
      </w:r>
      <w:r w:rsidR="13E9F71A" w:rsidRPr="3EC42D27">
        <w:t xml:space="preserve"> </w:t>
      </w:r>
      <w:r w:rsidR="495D97DD" w:rsidRPr="3EC42D27">
        <w:t xml:space="preserve">file. </w:t>
      </w:r>
      <w:r w:rsidR="40B58D3E" w:rsidRPr="3EC42D27">
        <w:t xml:space="preserve">The two </w:t>
      </w:r>
      <w:r w:rsidR="35F31487" w:rsidRPr="3EC42D27">
        <w:t xml:space="preserve">scripts for </w:t>
      </w:r>
      <w:r w:rsidR="63B92B39" w:rsidRPr="3EC42D27">
        <w:t xml:space="preserve">LDAP and </w:t>
      </w:r>
      <w:r w:rsidR="40671532" w:rsidRPr="3EC42D27">
        <w:t xml:space="preserve">NFS </w:t>
      </w:r>
      <w:r w:rsidR="19DDF5E1" w:rsidRPr="3EC42D27">
        <w:t xml:space="preserve">installation will be </w:t>
      </w:r>
      <w:r w:rsidR="01271C8B" w:rsidRPr="3EC42D27">
        <w:t>available for</w:t>
      </w:r>
      <w:r w:rsidR="68FE90CD" w:rsidRPr="3EC42D27">
        <w:t xml:space="preserve"> download </w:t>
      </w:r>
      <w:r w:rsidR="21872037" w:rsidRPr="3EC42D27">
        <w:t>on our</w:t>
      </w:r>
      <w:r w:rsidR="374BE732" w:rsidRPr="3EC42D27">
        <w:t xml:space="preserve"> public </w:t>
      </w:r>
      <w:r w:rsidR="3790DE21" w:rsidRPr="3EC42D27">
        <w:t xml:space="preserve">Git </w:t>
      </w:r>
      <w:r w:rsidR="4AACE96B" w:rsidRPr="3EC42D27">
        <w:t>repository</w:t>
      </w:r>
      <w:r w:rsidR="7C826F51" w:rsidRPr="3EC42D27">
        <w:t>.</w:t>
      </w:r>
      <w:r w:rsidR="0F2DE7EC" w:rsidRPr="3EC42D27">
        <w:t xml:space="preserve"> </w:t>
      </w:r>
      <w:r w:rsidR="56EA4F71" w:rsidRPr="3EC42D27">
        <w:t xml:space="preserve">When </w:t>
      </w:r>
      <w:r w:rsidR="64525BB0" w:rsidRPr="3EC42D27">
        <w:t>running,</w:t>
      </w:r>
      <w:r w:rsidR="56EA4F71" w:rsidRPr="3EC42D27">
        <w:t xml:space="preserve"> the LDAP</w:t>
      </w:r>
      <w:r w:rsidR="4889BBDD" w:rsidRPr="3EC42D27">
        <w:t xml:space="preserve"> and NFS </w:t>
      </w:r>
      <w:r w:rsidR="774A531D" w:rsidRPr="3EC42D27">
        <w:t xml:space="preserve">scripts will </w:t>
      </w:r>
      <w:r w:rsidR="4597A982" w:rsidRPr="3EC42D27">
        <w:t xml:space="preserve">automatically set up </w:t>
      </w:r>
      <w:r w:rsidR="4E141860" w:rsidRPr="3EC42D27">
        <w:t xml:space="preserve">the </w:t>
      </w:r>
      <w:r w:rsidR="4EE75CE8" w:rsidRPr="3EC42D27">
        <w:t xml:space="preserve">capability and all </w:t>
      </w:r>
      <w:r w:rsidR="2B9546E1" w:rsidRPr="3EC42D27">
        <w:t xml:space="preserve">required tools </w:t>
      </w:r>
      <w:r w:rsidR="1D34B34D" w:rsidRPr="3EC42D27">
        <w:t xml:space="preserve">necessary to run </w:t>
      </w:r>
      <w:r w:rsidR="4BF54A8D" w:rsidRPr="3EC42D27">
        <w:t xml:space="preserve">LDAP and NFS </w:t>
      </w:r>
      <w:r w:rsidR="28A33486" w:rsidRPr="3EC42D27">
        <w:t xml:space="preserve">on your </w:t>
      </w:r>
      <w:r w:rsidR="1A42A0F2" w:rsidRPr="3EC42D27">
        <w:t>server</w:t>
      </w:r>
      <w:r w:rsidR="76F08AEA" w:rsidRPr="3EC42D27">
        <w:t>.</w:t>
      </w:r>
      <w:r w:rsidR="64525BB0" w:rsidRPr="3EC42D27">
        <w:t xml:space="preserve"> </w:t>
      </w:r>
      <w:r w:rsidR="1312F2F1" w:rsidRPr="3EC42D27">
        <w:t xml:space="preserve">The admin will </w:t>
      </w:r>
      <w:r w:rsidR="6FC0DCE9" w:rsidRPr="3EC42D27">
        <w:t>see printouts to the console of each section of the install that is accomplished with no need for any input from the installer</w:t>
      </w:r>
      <w:r w:rsidR="002E10BA">
        <w:t xml:space="preserve"> aside from the Host IP address</w:t>
      </w:r>
      <w:r w:rsidR="6FC0DCE9" w:rsidRPr="3EC42D27">
        <w:t xml:space="preserve">. The creation of the LDAP and NFS scripts was headed and created by Brian Solomon and Spencer Klump. The kickstart file </w:t>
      </w:r>
      <w:r w:rsidR="008E5BFA">
        <w:t xml:space="preserve">to load all client machines </w:t>
      </w:r>
      <w:r w:rsidR="6FC0DCE9" w:rsidRPr="3EC42D27">
        <w:t xml:space="preserve">was modified to work for this product by Johnny Rivera. All the script files were tested and checked for accuracy by Brian, Spencer, and Johnny. </w:t>
      </w:r>
    </w:p>
    <w:p w14:paraId="6CD1D720" w14:textId="77777777" w:rsidR="001F69A0" w:rsidRDefault="001F69A0" w:rsidP="00597273">
      <w:pPr>
        <w:spacing w:line="480" w:lineRule="auto"/>
        <w:rPr>
          <w:sz w:val="28"/>
          <w:szCs w:val="28"/>
        </w:rPr>
      </w:pPr>
    </w:p>
    <w:p w14:paraId="206E706B" w14:textId="47DB8825" w:rsidR="005E6AA9" w:rsidRDefault="005E6AA9" w:rsidP="005E6AA9"/>
    <w:p w14:paraId="4C02D406" w14:textId="238CC931" w:rsidR="005E6AA9" w:rsidRDefault="005E6AA9" w:rsidP="005E6AA9"/>
    <w:p w14:paraId="6B0F1C90" w14:textId="3DC7B041" w:rsidR="005E6AA9" w:rsidRDefault="005E6AA9" w:rsidP="005E6AA9"/>
    <w:p w14:paraId="270D694E" w14:textId="7A5F7D29" w:rsidR="00D95E3E" w:rsidRDefault="00D95E3E" w:rsidP="005E6AA9">
      <w:pPr>
        <w:pStyle w:val="Heading1"/>
        <w:rPr>
          <w:sz w:val="40"/>
          <w:szCs w:val="40"/>
        </w:rPr>
      </w:pPr>
    </w:p>
    <w:p w14:paraId="3C51937E" w14:textId="20941D85" w:rsidR="002E10BA" w:rsidRDefault="002E10BA" w:rsidP="002E10BA"/>
    <w:p w14:paraId="6D3D3B80" w14:textId="61208294" w:rsidR="002E10BA" w:rsidRDefault="002E10BA" w:rsidP="002E10BA"/>
    <w:p w14:paraId="373E42F4" w14:textId="77777777" w:rsidR="002E10BA" w:rsidRPr="002E10BA" w:rsidRDefault="002E10BA" w:rsidP="002E10BA"/>
    <w:p w14:paraId="64750CEF" w14:textId="5EA62605" w:rsidR="005E6AA9" w:rsidRDefault="005E6AA9" w:rsidP="005E6AA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CONCLUSION</w:t>
      </w:r>
    </w:p>
    <w:p w14:paraId="0EE357E4" w14:textId="30E220D8" w:rsidR="005E6AA9" w:rsidRDefault="005E6AA9" w:rsidP="005E6AA9"/>
    <w:p w14:paraId="13BCE8AC" w14:textId="77777777" w:rsidR="008E5BFA" w:rsidRDefault="008E5BFA" w:rsidP="005E6AA9"/>
    <w:p w14:paraId="3924BC09" w14:textId="593C53E5" w:rsidR="000F0C05" w:rsidRDefault="5F7504C9" w:rsidP="00D95E3E">
      <w:pPr>
        <w:spacing w:line="480" w:lineRule="auto"/>
        <w:ind w:firstLine="720"/>
      </w:pPr>
      <w:r w:rsidRPr="3BD21ACC">
        <w:t xml:space="preserve">Our LDAP and NFS Automation with Client Kickstart Services product </w:t>
      </w:r>
      <w:r w:rsidR="30F96478" w:rsidRPr="3BD21ACC">
        <w:t xml:space="preserve">has been </w:t>
      </w:r>
      <w:r w:rsidR="7FD50875" w:rsidRPr="3BD21ACC">
        <w:t xml:space="preserve">developed to </w:t>
      </w:r>
      <w:r w:rsidR="1915CFAA" w:rsidRPr="3BD21ACC">
        <w:t xml:space="preserve">give </w:t>
      </w:r>
      <w:r w:rsidR="75C3B9A2" w:rsidRPr="3BD21ACC">
        <w:t xml:space="preserve">a quick and </w:t>
      </w:r>
      <w:r w:rsidR="3975D356" w:rsidRPr="3BD21ACC">
        <w:t xml:space="preserve">easy installation </w:t>
      </w:r>
      <w:r w:rsidR="72D1A747" w:rsidRPr="3BD21ACC">
        <w:t xml:space="preserve">setup </w:t>
      </w:r>
      <w:r w:rsidR="077B0AA3" w:rsidRPr="3BD21ACC">
        <w:t xml:space="preserve">for </w:t>
      </w:r>
      <w:r w:rsidR="1D84C88D" w:rsidRPr="3BD21ACC">
        <w:t xml:space="preserve">your system </w:t>
      </w:r>
      <w:r w:rsidR="04CDEF37" w:rsidRPr="3BD21ACC">
        <w:t>administrator</w:t>
      </w:r>
      <w:r w:rsidR="01DBDCDC" w:rsidRPr="3BD21ACC">
        <w:t xml:space="preserve">. This product </w:t>
      </w:r>
      <w:r w:rsidR="49984461" w:rsidRPr="3BD21ACC">
        <w:t>will save time</w:t>
      </w:r>
      <w:r w:rsidR="54338112" w:rsidRPr="3BD21ACC">
        <w:t xml:space="preserve"> and in return</w:t>
      </w:r>
      <w:r w:rsidR="02F41853" w:rsidRPr="3BD21ACC">
        <w:t xml:space="preserve"> also save your </w:t>
      </w:r>
      <w:r w:rsidR="3C4FEC44" w:rsidRPr="3BD21ACC">
        <w:t xml:space="preserve">business money as your admin </w:t>
      </w:r>
      <w:r w:rsidR="000205F8" w:rsidRPr="3BD21ACC">
        <w:t xml:space="preserve">can focus on other </w:t>
      </w:r>
      <w:r w:rsidR="4E4F5C5C" w:rsidRPr="3BD21ACC">
        <w:t>tasks and less time will be spent on errors that are more likely doing manual installs on every client</w:t>
      </w:r>
      <w:r w:rsidR="33BEAC22" w:rsidRPr="3BD21ACC">
        <w:t xml:space="preserve">. </w:t>
      </w:r>
      <w:r w:rsidR="4983731D" w:rsidRPr="3BD21ACC">
        <w:t xml:space="preserve">Using the NFS </w:t>
      </w:r>
      <w:r w:rsidR="36074F4E" w:rsidRPr="3BD21ACC">
        <w:t>server installation</w:t>
      </w:r>
      <w:r w:rsidR="1BDB1754" w:rsidRPr="3BD21ACC">
        <w:t xml:space="preserve"> script </w:t>
      </w:r>
      <w:r w:rsidR="03B28B97" w:rsidRPr="3BD21ACC">
        <w:t xml:space="preserve">will </w:t>
      </w:r>
      <w:r w:rsidR="3D3E8533" w:rsidRPr="3BD21ACC">
        <w:t>load</w:t>
      </w:r>
      <w:r w:rsidR="255AF065" w:rsidRPr="3BD21ACC">
        <w:t xml:space="preserve"> </w:t>
      </w:r>
      <w:r w:rsidR="0208DA5E" w:rsidRPr="3BD21ACC">
        <w:t xml:space="preserve">all </w:t>
      </w:r>
      <w:r w:rsidR="69E04EA0" w:rsidRPr="3BD21ACC">
        <w:t xml:space="preserve">tools and </w:t>
      </w:r>
      <w:r w:rsidR="71448207" w:rsidRPr="3BD21ACC">
        <w:t>services</w:t>
      </w:r>
      <w:r w:rsidR="71CE6FE5" w:rsidRPr="3BD21ACC">
        <w:t xml:space="preserve"> </w:t>
      </w:r>
      <w:r w:rsidR="08AB7258" w:rsidRPr="3BD21ACC">
        <w:t>necessary</w:t>
      </w:r>
      <w:r w:rsidR="44E48760" w:rsidRPr="3BD21ACC">
        <w:t xml:space="preserve"> </w:t>
      </w:r>
      <w:r w:rsidR="3A8E419E" w:rsidRPr="3BD21ACC">
        <w:t xml:space="preserve">to </w:t>
      </w:r>
      <w:r w:rsidR="33153CF3" w:rsidRPr="3BD21ACC">
        <w:t xml:space="preserve">run your </w:t>
      </w:r>
      <w:r w:rsidR="3DB079A4" w:rsidRPr="3BD21ACC">
        <w:t>standard NFS server</w:t>
      </w:r>
      <w:r w:rsidR="4F67CAA4" w:rsidRPr="3BD21ACC">
        <w:t>.</w:t>
      </w:r>
      <w:r w:rsidR="70E009C7" w:rsidRPr="3BD21ACC">
        <w:t xml:space="preserve"> </w:t>
      </w:r>
      <w:r w:rsidR="3F2D602C" w:rsidRPr="3BD21ACC">
        <w:t xml:space="preserve">With the LDAP </w:t>
      </w:r>
      <w:r w:rsidR="1BDB4A25" w:rsidRPr="3BD21ACC">
        <w:t xml:space="preserve">server </w:t>
      </w:r>
      <w:r w:rsidR="6397B1AA" w:rsidRPr="3BD21ACC">
        <w:t xml:space="preserve">installation </w:t>
      </w:r>
      <w:r w:rsidR="31E5080F" w:rsidRPr="3BD21ACC">
        <w:t>script</w:t>
      </w:r>
      <w:r w:rsidR="18279C5D" w:rsidRPr="3BD21ACC">
        <w:t>,</w:t>
      </w:r>
      <w:r w:rsidR="31E5080F" w:rsidRPr="3BD21ACC">
        <w:t xml:space="preserve"> you will have all tools </w:t>
      </w:r>
      <w:r w:rsidR="6B40DC00" w:rsidRPr="3BD21ACC">
        <w:t>and services needed to run an</w:t>
      </w:r>
      <w:r w:rsidR="1A017341" w:rsidRPr="3BD21ACC">
        <w:t xml:space="preserve"> LDAP server with </w:t>
      </w:r>
      <w:r w:rsidR="256FF47A" w:rsidRPr="3BD21ACC">
        <w:t>authentication</w:t>
      </w:r>
      <w:r w:rsidR="021DDE73" w:rsidRPr="3BD21ACC">
        <w:t>.</w:t>
      </w:r>
      <w:r w:rsidR="1FD0C6B3" w:rsidRPr="3BD21ACC">
        <w:t xml:space="preserve"> </w:t>
      </w:r>
      <w:r w:rsidR="39DDE203" w:rsidRPr="3BD21ACC">
        <w:t xml:space="preserve">Your system administrator can load everything in </w:t>
      </w:r>
      <w:r w:rsidR="323057F2" w:rsidRPr="3BD21ACC">
        <w:t>a few simple s</w:t>
      </w:r>
      <w:r w:rsidR="4217EAA3" w:rsidRPr="3BD21ACC">
        <w:t>teps</w:t>
      </w:r>
      <w:r w:rsidR="75D8F088" w:rsidRPr="3BD21ACC">
        <w:t xml:space="preserve"> and this automation will lessen the chances of any </w:t>
      </w:r>
      <w:r w:rsidR="67785CF4" w:rsidRPr="3BD21ACC">
        <w:t>us</w:t>
      </w:r>
      <w:r w:rsidR="4FB9737B" w:rsidRPr="3BD21ACC">
        <w:t xml:space="preserve">er input </w:t>
      </w:r>
      <w:r w:rsidR="40ECACF2" w:rsidRPr="3BD21ACC">
        <w:t>error.</w:t>
      </w:r>
      <w:r w:rsidR="1EFA5A02" w:rsidRPr="3BD21ACC">
        <w:t xml:space="preserve"> </w:t>
      </w:r>
      <w:r w:rsidR="299596B3" w:rsidRPr="3BD21ACC">
        <w:t xml:space="preserve">This product has </w:t>
      </w:r>
      <w:r w:rsidR="58562DF3" w:rsidRPr="3BD21ACC">
        <w:t>been tested</w:t>
      </w:r>
      <w:r w:rsidR="63C4AF2C" w:rsidRPr="3BD21ACC">
        <w:t xml:space="preserve"> and </w:t>
      </w:r>
      <w:r w:rsidR="2776C8E0" w:rsidRPr="3BD21ACC">
        <w:t xml:space="preserve">validated to </w:t>
      </w:r>
      <w:r w:rsidR="6C411E0A" w:rsidRPr="3BD21ACC">
        <w:t>work</w:t>
      </w:r>
      <w:r w:rsidR="3BA6AFE6" w:rsidRPr="3BD21ACC">
        <w:t xml:space="preserve"> with the procedure as written.</w:t>
      </w:r>
    </w:p>
    <w:p w14:paraId="0D1296A4" w14:textId="6B4C8EC0" w:rsidR="005E6AA9" w:rsidRDefault="005E6AA9" w:rsidP="000F0C05">
      <w:pPr>
        <w:spacing w:line="480" w:lineRule="auto"/>
      </w:pPr>
    </w:p>
    <w:p w14:paraId="653A6A1C" w14:textId="0D05B101" w:rsidR="005E6AA9" w:rsidRDefault="005E6AA9" w:rsidP="000F0C05">
      <w:pPr>
        <w:spacing w:line="480" w:lineRule="auto"/>
      </w:pPr>
    </w:p>
    <w:p w14:paraId="2E643E5E" w14:textId="56B96F2B" w:rsidR="005E6AA9" w:rsidRDefault="005E6AA9" w:rsidP="000F0C05">
      <w:pPr>
        <w:spacing w:line="480" w:lineRule="auto"/>
      </w:pPr>
    </w:p>
    <w:p w14:paraId="22EAA85A" w14:textId="1F495578" w:rsidR="005E6AA9" w:rsidRDefault="005E6AA9" w:rsidP="000F0C05">
      <w:pPr>
        <w:spacing w:line="480" w:lineRule="auto"/>
      </w:pPr>
    </w:p>
    <w:p w14:paraId="5B60AF17" w14:textId="2729DEAC" w:rsidR="005E6AA9" w:rsidRDefault="005E6AA9" w:rsidP="000F0C05">
      <w:pPr>
        <w:spacing w:line="480" w:lineRule="auto"/>
      </w:pPr>
    </w:p>
    <w:p w14:paraId="0C5033BF" w14:textId="7BDDCFE5" w:rsidR="005E6AA9" w:rsidRDefault="005E6AA9" w:rsidP="000F0C05">
      <w:pPr>
        <w:spacing w:line="480" w:lineRule="auto"/>
      </w:pPr>
    </w:p>
    <w:p w14:paraId="18D0F752" w14:textId="23ACB39F" w:rsidR="005E6AA9" w:rsidRDefault="005E6AA9" w:rsidP="005E6AA9"/>
    <w:p w14:paraId="7701BA2D" w14:textId="21AB538C" w:rsidR="00CC19B3" w:rsidRPr="008358B8" w:rsidRDefault="00CC19B3" w:rsidP="008358B8">
      <w:pPr>
        <w:rPr>
          <w:sz w:val="20"/>
          <w:szCs w:val="20"/>
        </w:rPr>
      </w:pPr>
    </w:p>
    <w:p w14:paraId="5810125B" w14:textId="77777777" w:rsidR="00CC19B3" w:rsidRPr="008358B8" w:rsidRDefault="00CC19B3" w:rsidP="00CC19B3">
      <w:pPr>
        <w:rPr>
          <w:sz w:val="20"/>
          <w:szCs w:val="20"/>
        </w:rPr>
      </w:pPr>
    </w:p>
    <w:p w14:paraId="547CFBF0" w14:textId="77777777" w:rsidR="00CC19B3" w:rsidRDefault="00CC19B3" w:rsidP="00CC19B3"/>
    <w:p w14:paraId="1D1D08C0" w14:textId="77777777" w:rsidR="00CC19B3" w:rsidRDefault="00CC19B3" w:rsidP="00CC19B3"/>
    <w:p w14:paraId="64B5B565" w14:textId="77777777" w:rsidR="00CC19B3" w:rsidRDefault="00CC19B3" w:rsidP="00CC19B3"/>
    <w:p w14:paraId="624A41B2" w14:textId="77777777" w:rsidR="00CC19B3" w:rsidRDefault="00CC19B3" w:rsidP="00CC19B3"/>
    <w:p w14:paraId="5417189F" w14:textId="77777777" w:rsidR="00CC19B3" w:rsidRDefault="00CC19B3" w:rsidP="00CC19B3"/>
    <w:p w14:paraId="63749CD3" w14:textId="77777777" w:rsidR="00CC19B3" w:rsidRPr="00CC19B3" w:rsidRDefault="00CC19B3" w:rsidP="00CC19B3"/>
    <w:p w14:paraId="5E7A27ED" w14:textId="77777777" w:rsidR="00CE75DE" w:rsidRDefault="00CE75DE" w:rsidP="00CE75DE"/>
    <w:p w14:paraId="1F13530F" w14:textId="77777777" w:rsidR="00CE75DE" w:rsidRDefault="00CE75DE" w:rsidP="00CE75DE"/>
    <w:p w14:paraId="43AC14D7" w14:textId="77777777" w:rsidR="00CE75DE" w:rsidRDefault="00CE75DE" w:rsidP="00CE75DE"/>
    <w:p w14:paraId="451289C8" w14:textId="77777777" w:rsidR="00CE75DE" w:rsidRPr="00CE75DE" w:rsidRDefault="00CE75DE" w:rsidP="00CE75DE"/>
    <w:sectPr w:rsidR="00CE75DE" w:rsidRPr="00CE75DE" w:rsidSect="00A24793">
      <w:footerReference w:type="even" r:id="rId17"/>
      <w:footerReference w:type="default" r:id="rId1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9BCE" w14:textId="77777777" w:rsidR="00756805" w:rsidRDefault="00756805" w:rsidP="001205A1">
      <w:r>
        <w:separator/>
      </w:r>
    </w:p>
  </w:endnote>
  <w:endnote w:type="continuationSeparator" w:id="0">
    <w:p w14:paraId="2F946086" w14:textId="77777777" w:rsidR="00756805" w:rsidRDefault="00756805" w:rsidP="001205A1">
      <w:r>
        <w:continuationSeparator/>
      </w:r>
    </w:p>
  </w:endnote>
  <w:endnote w:type="continuationNotice" w:id="1">
    <w:p w14:paraId="5E5D8669" w14:textId="77777777" w:rsidR="00756805" w:rsidRDefault="007568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9E38" w14:textId="77777777" w:rsidR="001205A1" w:rsidRDefault="001205A1" w:rsidP="002455A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0740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41BAD0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B9F3A1" w14:textId="77777777" w:rsidR="001205A1" w:rsidRDefault="001205A1" w:rsidP="002455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2FE93DA2" w14:textId="77777777" w:rsidTr="005F4F46">
      <w:tc>
        <w:tcPr>
          <w:tcW w:w="5395" w:type="dxa"/>
        </w:tcPr>
        <w:p w14:paraId="0BC42FA6" w14:textId="7504EC22" w:rsidR="002101D9" w:rsidRPr="002101D9" w:rsidRDefault="002101D9" w:rsidP="002101D9">
          <w:pPr>
            <w:pStyle w:val="Heading1"/>
            <w:rPr>
              <w:sz w:val="20"/>
              <w:szCs w:val="20"/>
            </w:rPr>
          </w:pPr>
          <w:r>
            <w:rPr>
              <w:sz w:val="20"/>
              <w:szCs w:val="20"/>
            </w:rPr>
            <w:t>Distributed Network File System</w:t>
          </w:r>
        </w:p>
      </w:tc>
      <w:tc>
        <w:tcPr>
          <w:tcW w:w="5395" w:type="dxa"/>
        </w:tcPr>
        <w:p w14:paraId="0064A3B6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21EE3264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4756" w14:textId="77777777" w:rsidR="00756805" w:rsidRDefault="00756805" w:rsidP="001205A1">
      <w:r>
        <w:separator/>
      </w:r>
    </w:p>
  </w:footnote>
  <w:footnote w:type="continuationSeparator" w:id="0">
    <w:p w14:paraId="50DA0001" w14:textId="77777777" w:rsidR="00756805" w:rsidRDefault="00756805" w:rsidP="001205A1">
      <w:r>
        <w:continuationSeparator/>
      </w:r>
    </w:p>
  </w:footnote>
  <w:footnote w:type="continuationNotice" w:id="1">
    <w:p w14:paraId="49EC1D14" w14:textId="77777777" w:rsidR="00756805" w:rsidRDefault="00756805"/>
  </w:footnote>
</w:footnotes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435789487-2004318071 407456981-2004318071 885899169-1670994288 2022030480-40089925 9831977-313904835 376898055-2004318071 2028584526-1528456363 976659445-2004318071 2119175221-2004318071 1609651174-1246359333 885177495-2004318071 764125828-2004318071 1210877985-1540041866 398426679-2004318071 685911122-2004318071 320135940-2004318071 2068869638-2004318071 1841969794-2004318071 938292354-548477275 405194628-962291365 1556597439-481399414 1255865720-691480680 2092483562-2004318071 1979810720-1999834702 857967676-1876683261 511726147-210608340 845944980-176766906 739710685-1900975535 269068326-1031653382 2063085635-773411344 1824659510-718439231 589919642-1273313659 724466981-363074416 714138942-2004318071 883462381-1177429114 1933197919-487661437 888259666-973423443 1995739188-525147883 1822937841-2102682337 694309208-1003969877 1344561367-514065812 360104117-130780477 653662836-1247911410 502604681-1616965976 1618340962-2004318071 1169267634-2004318071 149556007-364542755 1591315567-2004318071 1867853314-2004318071 1587872879-2004318071 1920455366-691588317 1948813892-83926184 199094880-2004318071 2144347783-2004318071 1142281204-2041262247 930510060-1450204703 802661294-2125400722 1655510137-2004318071 1010280500-2004318071 968190043-2004318071 895415525-2004318071 121556700-2004318071 206202455-1746216948 472851918-2004318071 204716070-565347067 911511214-1082631409 1566626618-40148123 1385310564-1289054305 972835807-749016052 1433723072-1832954995 1421910378-2202410 2134225011-166333450 820889396-2077318171 1056209519-2004318071 8807503-2004318071 775221226-1248827195 660614916-2004318071 774445375-2044135551 1391872985-488872444 1705686754-1006893990 1168991421-1115596828 1160778920-639571661 2044434968-2004318071 2078693665-981494154 296972698-2004318071 1638765767-1345172490 667885359-106528832 772954171-282038163 96714871-1102791254 1206699115-1631066951 1686968162-2004318071 603845008-1329374426 216659251-108026095 1166151331-2046125345 974126604-1581433892 1825691424-2004318071 544108651-1205569573 1275253766-596429105 1796152464-1036496961 817993175-228468220 119797239-161458125 1291130687-1904851310 1268490299-744408892 1259212142-1965432188 1380320972-1669306253 820368663-2083297066 1437601499-1580652358 2028835318-1292205064 1718889951-303088791 1685392623-741740234 249780196-820125912 958708745-1497125861 219322020-1800179392 1698327068-218476801 778321502-1454993195 585803866-524899704 1533062935-657055404 206582719-2078134245 416347986-598520735 1996601901-564876172 1477448283-2004318071 1417477104-2004318071 488442048-2004318071 1689630053-2004318071 1649033650-2004318071 1410799775-2004318071 1668586707-2004318071 1585063917-2004318071 521360143-2004318071 1135350999-2004318071 1158842824-2004318071 800715681-2004318071 197406630-1963256866 6595510-2004318071 569258596-2004318071 1888198200-2004318071 927054544-2004318071"/>
  </int:OnDemandWorkflows>
  <int:IntelligenceSettings/>
  <int:Manifest>
    <int:EntireDocument id="d46tLFws"/>
  </int:Manifest>
  <int:Observations>
    <int:Content id="d46tLFws">
      <int:extLst>
        <oel:ext uri="E302BA01-7950-474C-9AD3-286E660C40A8">
          <int:SimilaritySummary Version="1" RunId="1649614016999" TilesCheckedInThisRun="41" TotalNumOfTiles="41" SimilarityAnnotationCount="0" NumWords="799" NumFlaggedWords="0"/>
        </oel:ext>
      </int:extLst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0425"/>
    <w:multiLevelType w:val="hybridMultilevel"/>
    <w:tmpl w:val="1B34EB1E"/>
    <w:lvl w:ilvl="0" w:tplc="10807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FD6BDE"/>
    <w:multiLevelType w:val="hybridMultilevel"/>
    <w:tmpl w:val="4070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C2334"/>
    <w:multiLevelType w:val="hybridMultilevel"/>
    <w:tmpl w:val="3AE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87132"/>
    <w:multiLevelType w:val="hybridMultilevel"/>
    <w:tmpl w:val="288A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B23CE"/>
    <w:multiLevelType w:val="hybridMultilevel"/>
    <w:tmpl w:val="BCE0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937836">
    <w:abstractNumId w:val="4"/>
  </w:num>
  <w:num w:numId="2" w16cid:durableId="957293192">
    <w:abstractNumId w:val="1"/>
  </w:num>
  <w:num w:numId="3" w16cid:durableId="709721252">
    <w:abstractNumId w:val="3"/>
  </w:num>
  <w:num w:numId="4" w16cid:durableId="1641380864">
    <w:abstractNumId w:val="0"/>
  </w:num>
  <w:num w:numId="5" w16cid:durableId="97455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91F"/>
    <w:rsid w:val="0000004D"/>
    <w:rsid w:val="000020E4"/>
    <w:rsid w:val="00002192"/>
    <w:rsid w:val="000030FF"/>
    <w:rsid w:val="000037EF"/>
    <w:rsid w:val="00007850"/>
    <w:rsid w:val="000112D4"/>
    <w:rsid w:val="00011ADF"/>
    <w:rsid w:val="00013374"/>
    <w:rsid w:val="00014010"/>
    <w:rsid w:val="00014551"/>
    <w:rsid w:val="00015648"/>
    <w:rsid w:val="000172A7"/>
    <w:rsid w:val="00017710"/>
    <w:rsid w:val="00017E65"/>
    <w:rsid w:val="000200AE"/>
    <w:rsid w:val="000205F8"/>
    <w:rsid w:val="000213DA"/>
    <w:rsid w:val="00022803"/>
    <w:rsid w:val="00023428"/>
    <w:rsid w:val="0002597F"/>
    <w:rsid w:val="00025B3D"/>
    <w:rsid w:val="00025CC9"/>
    <w:rsid w:val="00026A81"/>
    <w:rsid w:val="0003304D"/>
    <w:rsid w:val="00033F20"/>
    <w:rsid w:val="00034BEE"/>
    <w:rsid w:val="00037648"/>
    <w:rsid w:val="00041560"/>
    <w:rsid w:val="00041959"/>
    <w:rsid w:val="00041EF5"/>
    <w:rsid w:val="00042FD0"/>
    <w:rsid w:val="00043069"/>
    <w:rsid w:val="00043574"/>
    <w:rsid w:val="000444CF"/>
    <w:rsid w:val="00051139"/>
    <w:rsid w:val="0005259D"/>
    <w:rsid w:val="00052B8B"/>
    <w:rsid w:val="00053361"/>
    <w:rsid w:val="0006227F"/>
    <w:rsid w:val="0006404C"/>
    <w:rsid w:val="00064875"/>
    <w:rsid w:val="00065739"/>
    <w:rsid w:val="000660AA"/>
    <w:rsid w:val="000665E5"/>
    <w:rsid w:val="0007050A"/>
    <w:rsid w:val="00077109"/>
    <w:rsid w:val="00081959"/>
    <w:rsid w:val="00081BA0"/>
    <w:rsid w:val="00083799"/>
    <w:rsid w:val="00084A28"/>
    <w:rsid w:val="00085695"/>
    <w:rsid w:val="00086D2A"/>
    <w:rsid w:val="00087158"/>
    <w:rsid w:val="00090BBC"/>
    <w:rsid w:val="000924D7"/>
    <w:rsid w:val="00092A22"/>
    <w:rsid w:val="000A0685"/>
    <w:rsid w:val="000A0D46"/>
    <w:rsid w:val="000A25F1"/>
    <w:rsid w:val="000A30BF"/>
    <w:rsid w:val="000B0636"/>
    <w:rsid w:val="000B37AF"/>
    <w:rsid w:val="000B39E6"/>
    <w:rsid w:val="000B5CB2"/>
    <w:rsid w:val="000B5D8B"/>
    <w:rsid w:val="000B5FC2"/>
    <w:rsid w:val="000C0B29"/>
    <w:rsid w:val="000C2829"/>
    <w:rsid w:val="000C4ED1"/>
    <w:rsid w:val="000C51F3"/>
    <w:rsid w:val="000C578C"/>
    <w:rsid w:val="000C68A7"/>
    <w:rsid w:val="000C7236"/>
    <w:rsid w:val="000C7D15"/>
    <w:rsid w:val="000D0203"/>
    <w:rsid w:val="000D0E27"/>
    <w:rsid w:val="000D14A1"/>
    <w:rsid w:val="000D31CB"/>
    <w:rsid w:val="000D3C1C"/>
    <w:rsid w:val="000D522F"/>
    <w:rsid w:val="000D6225"/>
    <w:rsid w:val="000D74B2"/>
    <w:rsid w:val="000D7865"/>
    <w:rsid w:val="000E059E"/>
    <w:rsid w:val="000E0878"/>
    <w:rsid w:val="000E17E1"/>
    <w:rsid w:val="000E3867"/>
    <w:rsid w:val="000E3E5B"/>
    <w:rsid w:val="000E4484"/>
    <w:rsid w:val="000E643E"/>
    <w:rsid w:val="000F0C05"/>
    <w:rsid w:val="000F0EDC"/>
    <w:rsid w:val="000F25A9"/>
    <w:rsid w:val="000F2801"/>
    <w:rsid w:val="000F2A31"/>
    <w:rsid w:val="000F3975"/>
    <w:rsid w:val="000F4671"/>
    <w:rsid w:val="000F56B5"/>
    <w:rsid w:val="00101412"/>
    <w:rsid w:val="00102873"/>
    <w:rsid w:val="00103653"/>
    <w:rsid w:val="00104A31"/>
    <w:rsid w:val="00104E0E"/>
    <w:rsid w:val="00107A2E"/>
    <w:rsid w:val="00112601"/>
    <w:rsid w:val="00112977"/>
    <w:rsid w:val="001133BA"/>
    <w:rsid w:val="00114534"/>
    <w:rsid w:val="00116006"/>
    <w:rsid w:val="0011664C"/>
    <w:rsid w:val="001166C3"/>
    <w:rsid w:val="00117A72"/>
    <w:rsid w:val="00117DE8"/>
    <w:rsid w:val="001205A1"/>
    <w:rsid w:val="00120791"/>
    <w:rsid w:val="00121E33"/>
    <w:rsid w:val="00123A4E"/>
    <w:rsid w:val="00123B06"/>
    <w:rsid w:val="00124BFF"/>
    <w:rsid w:val="001273C3"/>
    <w:rsid w:val="001376EF"/>
    <w:rsid w:val="00140777"/>
    <w:rsid w:val="00141D98"/>
    <w:rsid w:val="00142538"/>
    <w:rsid w:val="00142954"/>
    <w:rsid w:val="001464E5"/>
    <w:rsid w:val="0014686D"/>
    <w:rsid w:val="00147974"/>
    <w:rsid w:val="00154C4B"/>
    <w:rsid w:val="00154D3B"/>
    <w:rsid w:val="0015711C"/>
    <w:rsid w:val="001573DD"/>
    <w:rsid w:val="001578D5"/>
    <w:rsid w:val="0016086A"/>
    <w:rsid w:val="001614D0"/>
    <w:rsid w:val="00161561"/>
    <w:rsid w:val="00165D86"/>
    <w:rsid w:val="00167B65"/>
    <w:rsid w:val="0017076F"/>
    <w:rsid w:val="00170FCF"/>
    <w:rsid w:val="00171A65"/>
    <w:rsid w:val="001723BE"/>
    <w:rsid w:val="00173BB7"/>
    <w:rsid w:val="001743A5"/>
    <w:rsid w:val="00175DD2"/>
    <w:rsid w:val="00176986"/>
    <w:rsid w:val="00177A9C"/>
    <w:rsid w:val="00182188"/>
    <w:rsid w:val="00182570"/>
    <w:rsid w:val="00182E67"/>
    <w:rsid w:val="00185B4C"/>
    <w:rsid w:val="0019292F"/>
    <w:rsid w:val="00192A73"/>
    <w:rsid w:val="00194A5D"/>
    <w:rsid w:val="00194C60"/>
    <w:rsid w:val="00195EDF"/>
    <w:rsid w:val="001A3B70"/>
    <w:rsid w:val="001A4269"/>
    <w:rsid w:val="001A5753"/>
    <w:rsid w:val="001A5A15"/>
    <w:rsid w:val="001A7B22"/>
    <w:rsid w:val="001B0A31"/>
    <w:rsid w:val="001B57DF"/>
    <w:rsid w:val="001C1068"/>
    <w:rsid w:val="001C2DF1"/>
    <w:rsid w:val="001C3E1B"/>
    <w:rsid w:val="001C4C29"/>
    <w:rsid w:val="001C558D"/>
    <w:rsid w:val="001C6293"/>
    <w:rsid w:val="001D124A"/>
    <w:rsid w:val="001D4099"/>
    <w:rsid w:val="001D4283"/>
    <w:rsid w:val="001D5A83"/>
    <w:rsid w:val="001D6397"/>
    <w:rsid w:val="001D7038"/>
    <w:rsid w:val="001D7847"/>
    <w:rsid w:val="001E0F36"/>
    <w:rsid w:val="001E126E"/>
    <w:rsid w:val="001E44BC"/>
    <w:rsid w:val="001E4AE9"/>
    <w:rsid w:val="001E728B"/>
    <w:rsid w:val="001F2048"/>
    <w:rsid w:val="001F3993"/>
    <w:rsid w:val="001F69A0"/>
    <w:rsid w:val="001F6C12"/>
    <w:rsid w:val="00200B74"/>
    <w:rsid w:val="00201A61"/>
    <w:rsid w:val="002025B0"/>
    <w:rsid w:val="00202AC1"/>
    <w:rsid w:val="00203B55"/>
    <w:rsid w:val="00206884"/>
    <w:rsid w:val="002101D9"/>
    <w:rsid w:val="00210ED6"/>
    <w:rsid w:val="002150E3"/>
    <w:rsid w:val="00216A51"/>
    <w:rsid w:val="00217CC5"/>
    <w:rsid w:val="002206BC"/>
    <w:rsid w:val="002230BA"/>
    <w:rsid w:val="00224D59"/>
    <w:rsid w:val="0022738F"/>
    <w:rsid w:val="00227A6A"/>
    <w:rsid w:val="00230B64"/>
    <w:rsid w:val="002338AC"/>
    <w:rsid w:val="00234DD3"/>
    <w:rsid w:val="00234F2A"/>
    <w:rsid w:val="002355E2"/>
    <w:rsid w:val="00236DFD"/>
    <w:rsid w:val="002372C8"/>
    <w:rsid w:val="00237FC7"/>
    <w:rsid w:val="00240064"/>
    <w:rsid w:val="00242322"/>
    <w:rsid w:val="0024415E"/>
    <w:rsid w:val="002443B0"/>
    <w:rsid w:val="002455AB"/>
    <w:rsid w:val="00247F0C"/>
    <w:rsid w:val="00251A10"/>
    <w:rsid w:val="00252AFE"/>
    <w:rsid w:val="00253CEB"/>
    <w:rsid w:val="00256B5F"/>
    <w:rsid w:val="00256D34"/>
    <w:rsid w:val="00257257"/>
    <w:rsid w:val="00264C00"/>
    <w:rsid w:val="00264E77"/>
    <w:rsid w:val="002667A9"/>
    <w:rsid w:val="002668BD"/>
    <w:rsid w:val="00267A73"/>
    <w:rsid w:val="00271F43"/>
    <w:rsid w:val="00272253"/>
    <w:rsid w:val="00272D84"/>
    <w:rsid w:val="002746B7"/>
    <w:rsid w:val="002751AC"/>
    <w:rsid w:val="00275C00"/>
    <w:rsid w:val="00276273"/>
    <w:rsid w:val="00276342"/>
    <w:rsid w:val="00281463"/>
    <w:rsid w:val="00286E07"/>
    <w:rsid w:val="002877E8"/>
    <w:rsid w:val="00287B85"/>
    <w:rsid w:val="00290CD8"/>
    <w:rsid w:val="00291170"/>
    <w:rsid w:val="00294559"/>
    <w:rsid w:val="00294574"/>
    <w:rsid w:val="002A3AA6"/>
    <w:rsid w:val="002A5CF8"/>
    <w:rsid w:val="002B6AE5"/>
    <w:rsid w:val="002B75FE"/>
    <w:rsid w:val="002B78F8"/>
    <w:rsid w:val="002B7C43"/>
    <w:rsid w:val="002B7F73"/>
    <w:rsid w:val="002B7FF0"/>
    <w:rsid w:val="002C01F1"/>
    <w:rsid w:val="002C146E"/>
    <w:rsid w:val="002C1EBD"/>
    <w:rsid w:val="002C5AAA"/>
    <w:rsid w:val="002C638C"/>
    <w:rsid w:val="002C6F49"/>
    <w:rsid w:val="002D1C86"/>
    <w:rsid w:val="002D26B9"/>
    <w:rsid w:val="002D29D0"/>
    <w:rsid w:val="002D34B8"/>
    <w:rsid w:val="002D4320"/>
    <w:rsid w:val="002D5A46"/>
    <w:rsid w:val="002D7285"/>
    <w:rsid w:val="002D7654"/>
    <w:rsid w:val="002D782E"/>
    <w:rsid w:val="002E0183"/>
    <w:rsid w:val="002E10BA"/>
    <w:rsid w:val="002E13A7"/>
    <w:rsid w:val="002E30BC"/>
    <w:rsid w:val="002E3155"/>
    <w:rsid w:val="002E35F1"/>
    <w:rsid w:val="002E438F"/>
    <w:rsid w:val="002E60A2"/>
    <w:rsid w:val="002E63F1"/>
    <w:rsid w:val="002E6687"/>
    <w:rsid w:val="002E7C4E"/>
    <w:rsid w:val="002F0859"/>
    <w:rsid w:val="002F1363"/>
    <w:rsid w:val="002F2658"/>
    <w:rsid w:val="002F3733"/>
    <w:rsid w:val="002F55D1"/>
    <w:rsid w:val="002F6473"/>
    <w:rsid w:val="00303BB3"/>
    <w:rsid w:val="00303E60"/>
    <w:rsid w:val="00304D9B"/>
    <w:rsid w:val="00305938"/>
    <w:rsid w:val="003062C9"/>
    <w:rsid w:val="003065B4"/>
    <w:rsid w:val="00307318"/>
    <w:rsid w:val="0031055C"/>
    <w:rsid w:val="00312516"/>
    <w:rsid w:val="00313B21"/>
    <w:rsid w:val="0031651E"/>
    <w:rsid w:val="00317E47"/>
    <w:rsid w:val="0032071C"/>
    <w:rsid w:val="00320F50"/>
    <w:rsid w:val="00321267"/>
    <w:rsid w:val="00322990"/>
    <w:rsid w:val="00322D38"/>
    <w:rsid w:val="003264D9"/>
    <w:rsid w:val="00326F7F"/>
    <w:rsid w:val="00327ACB"/>
    <w:rsid w:val="00327CFA"/>
    <w:rsid w:val="00330448"/>
    <w:rsid w:val="00332D36"/>
    <w:rsid w:val="003342E7"/>
    <w:rsid w:val="00334C2C"/>
    <w:rsid w:val="00340F4B"/>
    <w:rsid w:val="00341091"/>
    <w:rsid w:val="00344CB2"/>
    <w:rsid w:val="003456D4"/>
    <w:rsid w:val="003469C7"/>
    <w:rsid w:val="00346C13"/>
    <w:rsid w:val="003470E2"/>
    <w:rsid w:val="0034751E"/>
    <w:rsid w:val="00347F4A"/>
    <w:rsid w:val="00350113"/>
    <w:rsid w:val="003503EA"/>
    <w:rsid w:val="003513BE"/>
    <w:rsid w:val="00351D16"/>
    <w:rsid w:val="00353812"/>
    <w:rsid w:val="0035554A"/>
    <w:rsid w:val="003558E0"/>
    <w:rsid w:val="003579F2"/>
    <w:rsid w:val="0036143B"/>
    <w:rsid w:val="00362188"/>
    <w:rsid w:val="003647EC"/>
    <w:rsid w:val="003668CE"/>
    <w:rsid w:val="00366FD9"/>
    <w:rsid w:val="00371EE1"/>
    <w:rsid w:val="00375170"/>
    <w:rsid w:val="00380328"/>
    <w:rsid w:val="00381331"/>
    <w:rsid w:val="0038295E"/>
    <w:rsid w:val="00384803"/>
    <w:rsid w:val="003859B1"/>
    <w:rsid w:val="00385D9A"/>
    <w:rsid w:val="00385DFE"/>
    <w:rsid w:val="003872C1"/>
    <w:rsid w:val="003873A5"/>
    <w:rsid w:val="00390103"/>
    <w:rsid w:val="003911A1"/>
    <w:rsid w:val="0039250A"/>
    <w:rsid w:val="003936DA"/>
    <w:rsid w:val="003A0D8B"/>
    <w:rsid w:val="003A12E5"/>
    <w:rsid w:val="003A17D7"/>
    <w:rsid w:val="003A32EC"/>
    <w:rsid w:val="003A3553"/>
    <w:rsid w:val="003A3760"/>
    <w:rsid w:val="003A4472"/>
    <w:rsid w:val="003A448C"/>
    <w:rsid w:val="003A56EC"/>
    <w:rsid w:val="003A62E9"/>
    <w:rsid w:val="003A702C"/>
    <w:rsid w:val="003A798E"/>
    <w:rsid w:val="003B1363"/>
    <w:rsid w:val="003B2BC6"/>
    <w:rsid w:val="003B35D6"/>
    <w:rsid w:val="003B36A5"/>
    <w:rsid w:val="003B5296"/>
    <w:rsid w:val="003C01CB"/>
    <w:rsid w:val="003C06F3"/>
    <w:rsid w:val="003C08A6"/>
    <w:rsid w:val="003C0BD8"/>
    <w:rsid w:val="003C2440"/>
    <w:rsid w:val="003C281C"/>
    <w:rsid w:val="003C3197"/>
    <w:rsid w:val="003C63A7"/>
    <w:rsid w:val="003C7583"/>
    <w:rsid w:val="003D253D"/>
    <w:rsid w:val="003D3597"/>
    <w:rsid w:val="003E176C"/>
    <w:rsid w:val="003E3761"/>
    <w:rsid w:val="003E3B61"/>
    <w:rsid w:val="003E66CA"/>
    <w:rsid w:val="003F371F"/>
    <w:rsid w:val="003F4F5D"/>
    <w:rsid w:val="003F51E8"/>
    <w:rsid w:val="003F54D6"/>
    <w:rsid w:val="003F66AB"/>
    <w:rsid w:val="00400656"/>
    <w:rsid w:val="004008E9"/>
    <w:rsid w:val="00405CAE"/>
    <w:rsid w:val="004063A4"/>
    <w:rsid w:val="00406E15"/>
    <w:rsid w:val="00411CFF"/>
    <w:rsid w:val="00412394"/>
    <w:rsid w:val="00413BF2"/>
    <w:rsid w:val="00413D38"/>
    <w:rsid w:val="00414ADD"/>
    <w:rsid w:val="00415424"/>
    <w:rsid w:val="004161AA"/>
    <w:rsid w:val="00417D39"/>
    <w:rsid w:val="00420F2C"/>
    <w:rsid w:val="00421EA4"/>
    <w:rsid w:val="00423467"/>
    <w:rsid w:val="00425A99"/>
    <w:rsid w:val="0042670C"/>
    <w:rsid w:val="0043092A"/>
    <w:rsid w:val="00433CAA"/>
    <w:rsid w:val="004355B5"/>
    <w:rsid w:val="0043574E"/>
    <w:rsid w:val="004357FE"/>
    <w:rsid w:val="00444320"/>
    <w:rsid w:val="00446026"/>
    <w:rsid w:val="00446834"/>
    <w:rsid w:val="00446836"/>
    <w:rsid w:val="00446DE3"/>
    <w:rsid w:val="0045003E"/>
    <w:rsid w:val="00450415"/>
    <w:rsid w:val="00451415"/>
    <w:rsid w:val="004538DA"/>
    <w:rsid w:val="004543A3"/>
    <w:rsid w:val="00455097"/>
    <w:rsid w:val="00455AEA"/>
    <w:rsid w:val="004567DB"/>
    <w:rsid w:val="00457123"/>
    <w:rsid w:val="00457E58"/>
    <w:rsid w:val="00461827"/>
    <w:rsid w:val="0046674F"/>
    <w:rsid w:val="00466D4C"/>
    <w:rsid w:val="004708F0"/>
    <w:rsid w:val="0047572B"/>
    <w:rsid w:val="0047648D"/>
    <w:rsid w:val="004807B3"/>
    <w:rsid w:val="0048177F"/>
    <w:rsid w:val="004835D4"/>
    <w:rsid w:val="00483C63"/>
    <w:rsid w:val="00483F55"/>
    <w:rsid w:val="0048506F"/>
    <w:rsid w:val="00491232"/>
    <w:rsid w:val="004914F0"/>
    <w:rsid w:val="0049298A"/>
    <w:rsid w:val="00493321"/>
    <w:rsid w:val="004A12DA"/>
    <w:rsid w:val="004A1F7C"/>
    <w:rsid w:val="004A2F77"/>
    <w:rsid w:val="004A37DB"/>
    <w:rsid w:val="004A5017"/>
    <w:rsid w:val="004A78CC"/>
    <w:rsid w:val="004B0CC1"/>
    <w:rsid w:val="004B3C37"/>
    <w:rsid w:val="004B3DF6"/>
    <w:rsid w:val="004B6070"/>
    <w:rsid w:val="004B6554"/>
    <w:rsid w:val="004B767D"/>
    <w:rsid w:val="004B78E0"/>
    <w:rsid w:val="004C3907"/>
    <w:rsid w:val="004C4268"/>
    <w:rsid w:val="004C66AD"/>
    <w:rsid w:val="004D4136"/>
    <w:rsid w:val="004D59BD"/>
    <w:rsid w:val="004D5ABF"/>
    <w:rsid w:val="004D70B7"/>
    <w:rsid w:val="004D73C7"/>
    <w:rsid w:val="004E04FD"/>
    <w:rsid w:val="004E1A34"/>
    <w:rsid w:val="004E21D2"/>
    <w:rsid w:val="004F04FD"/>
    <w:rsid w:val="004F1F7D"/>
    <w:rsid w:val="004F2BF0"/>
    <w:rsid w:val="004F2C20"/>
    <w:rsid w:val="004F3769"/>
    <w:rsid w:val="004F70BF"/>
    <w:rsid w:val="00501198"/>
    <w:rsid w:val="00501554"/>
    <w:rsid w:val="0050266E"/>
    <w:rsid w:val="00502F83"/>
    <w:rsid w:val="00503D3C"/>
    <w:rsid w:val="0050520D"/>
    <w:rsid w:val="00505B03"/>
    <w:rsid w:val="005060A1"/>
    <w:rsid w:val="005076FF"/>
    <w:rsid w:val="00510332"/>
    <w:rsid w:val="00512888"/>
    <w:rsid w:val="00513924"/>
    <w:rsid w:val="005149F2"/>
    <w:rsid w:val="00514F19"/>
    <w:rsid w:val="00515993"/>
    <w:rsid w:val="0051770E"/>
    <w:rsid w:val="00517C49"/>
    <w:rsid w:val="005231C2"/>
    <w:rsid w:val="00523D38"/>
    <w:rsid w:val="005255F0"/>
    <w:rsid w:val="00525B36"/>
    <w:rsid w:val="0052B0F1"/>
    <w:rsid w:val="00531CF5"/>
    <w:rsid w:val="00531DEE"/>
    <w:rsid w:val="00532555"/>
    <w:rsid w:val="005328CE"/>
    <w:rsid w:val="005335CF"/>
    <w:rsid w:val="005344A2"/>
    <w:rsid w:val="00535274"/>
    <w:rsid w:val="005358AE"/>
    <w:rsid w:val="005372B2"/>
    <w:rsid w:val="00537670"/>
    <w:rsid w:val="00540405"/>
    <w:rsid w:val="00540917"/>
    <w:rsid w:val="005414BC"/>
    <w:rsid w:val="00542313"/>
    <w:rsid w:val="0054302F"/>
    <w:rsid w:val="0054333D"/>
    <w:rsid w:val="0054498E"/>
    <w:rsid w:val="005553F9"/>
    <w:rsid w:val="00555DC8"/>
    <w:rsid w:val="005569DA"/>
    <w:rsid w:val="00557A81"/>
    <w:rsid w:val="005644F3"/>
    <w:rsid w:val="005654B8"/>
    <w:rsid w:val="00567C6E"/>
    <w:rsid w:val="005733A5"/>
    <w:rsid w:val="00573CF7"/>
    <w:rsid w:val="00577B56"/>
    <w:rsid w:val="00577EF4"/>
    <w:rsid w:val="00581F4F"/>
    <w:rsid w:val="005834EC"/>
    <w:rsid w:val="00583586"/>
    <w:rsid w:val="005837C3"/>
    <w:rsid w:val="005854D7"/>
    <w:rsid w:val="005862C1"/>
    <w:rsid w:val="00587F7C"/>
    <w:rsid w:val="00590510"/>
    <w:rsid w:val="00590D79"/>
    <w:rsid w:val="0059260B"/>
    <w:rsid w:val="0059343E"/>
    <w:rsid w:val="00593C84"/>
    <w:rsid w:val="005940DD"/>
    <w:rsid w:val="0059427E"/>
    <w:rsid w:val="005950FB"/>
    <w:rsid w:val="00595B0F"/>
    <w:rsid w:val="00597273"/>
    <w:rsid w:val="00597EFD"/>
    <w:rsid w:val="005A1A61"/>
    <w:rsid w:val="005A482F"/>
    <w:rsid w:val="005A4EB1"/>
    <w:rsid w:val="005A5B73"/>
    <w:rsid w:val="005A5E95"/>
    <w:rsid w:val="005B2FB4"/>
    <w:rsid w:val="005B3DE5"/>
    <w:rsid w:val="005B4400"/>
    <w:rsid w:val="005B58AC"/>
    <w:rsid w:val="005C01CC"/>
    <w:rsid w:val="005C08A8"/>
    <w:rsid w:val="005C136F"/>
    <w:rsid w:val="005C1ABA"/>
    <w:rsid w:val="005C2306"/>
    <w:rsid w:val="005C2A72"/>
    <w:rsid w:val="005C3137"/>
    <w:rsid w:val="005C6B51"/>
    <w:rsid w:val="005C6DAA"/>
    <w:rsid w:val="005D07E1"/>
    <w:rsid w:val="005D0E54"/>
    <w:rsid w:val="005D37B5"/>
    <w:rsid w:val="005D48C1"/>
    <w:rsid w:val="005D7020"/>
    <w:rsid w:val="005E2ECB"/>
    <w:rsid w:val="005E378A"/>
    <w:rsid w:val="005E537D"/>
    <w:rsid w:val="005E53D6"/>
    <w:rsid w:val="005E6AA9"/>
    <w:rsid w:val="005E6B25"/>
    <w:rsid w:val="005F1644"/>
    <w:rsid w:val="005F25ED"/>
    <w:rsid w:val="005F3CDA"/>
    <w:rsid w:val="005F3E4A"/>
    <w:rsid w:val="005F4A72"/>
    <w:rsid w:val="005F4D3B"/>
    <w:rsid w:val="005F4F46"/>
    <w:rsid w:val="005F65E2"/>
    <w:rsid w:val="005F6B11"/>
    <w:rsid w:val="005F7BA8"/>
    <w:rsid w:val="00600171"/>
    <w:rsid w:val="00601DA2"/>
    <w:rsid w:val="0060226F"/>
    <w:rsid w:val="0060489B"/>
    <w:rsid w:val="00604B4B"/>
    <w:rsid w:val="006066B3"/>
    <w:rsid w:val="0061081A"/>
    <w:rsid w:val="0061386B"/>
    <w:rsid w:val="006146A2"/>
    <w:rsid w:val="00622448"/>
    <w:rsid w:val="00622F79"/>
    <w:rsid w:val="00622F8C"/>
    <w:rsid w:val="00623473"/>
    <w:rsid w:val="00623791"/>
    <w:rsid w:val="006241BA"/>
    <w:rsid w:val="006257BC"/>
    <w:rsid w:val="00625F08"/>
    <w:rsid w:val="006308C7"/>
    <w:rsid w:val="00633117"/>
    <w:rsid w:val="00633720"/>
    <w:rsid w:val="0063484E"/>
    <w:rsid w:val="00635A19"/>
    <w:rsid w:val="0063675A"/>
    <w:rsid w:val="006423DA"/>
    <w:rsid w:val="00642C35"/>
    <w:rsid w:val="00644136"/>
    <w:rsid w:val="0064685A"/>
    <w:rsid w:val="006518DC"/>
    <w:rsid w:val="006534A4"/>
    <w:rsid w:val="00654B97"/>
    <w:rsid w:val="006567BF"/>
    <w:rsid w:val="00656BBE"/>
    <w:rsid w:val="006609A4"/>
    <w:rsid w:val="0066121C"/>
    <w:rsid w:val="006639E7"/>
    <w:rsid w:val="006646A6"/>
    <w:rsid w:val="00665E40"/>
    <w:rsid w:val="0067036F"/>
    <w:rsid w:val="00672BB6"/>
    <w:rsid w:val="006746AE"/>
    <w:rsid w:val="00675218"/>
    <w:rsid w:val="006758E8"/>
    <w:rsid w:val="00675C50"/>
    <w:rsid w:val="00676591"/>
    <w:rsid w:val="00676B98"/>
    <w:rsid w:val="0068073F"/>
    <w:rsid w:val="006820B6"/>
    <w:rsid w:val="006825FF"/>
    <w:rsid w:val="006840C7"/>
    <w:rsid w:val="00684109"/>
    <w:rsid w:val="00684F51"/>
    <w:rsid w:val="006867A6"/>
    <w:rsid w:val="00690BA7"/>
    <w:rsid w:val="00690DE2"/>
    <w:rsid w:val="00695E15"/>
    <w:rsid w:val="0069712E"/>
    <w:rsid w:val="00697272"/>
    <w:rsid w:val="006A02A4"/>
    <w:rsid w:val="006A42BF"/>
    <w:rsid w:val="006A67E8"/>
    <w:rsid w:val="006A782F"/>
    <w:rsid w:val="006B0162"/>
    <w:rsid w:val="006B089F"/>
    <w:rsid w:val="006B42CC"/>
    <w:rsid w:val="006B4CD6"/>
    <w:rsid w:val="006B4F39"/>
    <w:rsid w:val="006B5FD4"/>
    <w:rsid w:val="006C0D41"/>
    <w:rsid w:val="006C1320"/>
    <w:rsid w:val="006C15DF"/>
    <w:rsid w:val="006C60E6"/>
    <w:rsid w:val="006C68B7"/>
    <w:rsid w:val="006D01D9"/>
    <w:rsid w:val="006D2869"/>
    <w:rsid w:val="006D2C28"/>
    <w:rsid w:val="006D3581"/>
    <w:rsid w:val="006D4648"/>
    <w:rsid w:val="006D46F3"/>
    <w:rsid w:val="006D4BF4"/>
    <w:rsid w:val="006D6233"/>
    <w:rsid w:val="006E0ABF"/>
    <w:rsid w:val="006E0D2B"/>
    <w:rsid w:val="006E0F80"/>
    <w:rsid w:val="006E1E85"/>
    <w:rsid w:val="006E1FBE"/>
    <w:rsid w:val="006E2A05"/>
    <w:rsid w:val="006E538F"/>
    <w:rsid w:val="006E54E7"/>
    <w:rsid w:val="006E59BB"/>
    <w:rsid w:val="006E6A07"/>
    <w:rsid w:val="006E6DFC"/>
    <w:rsid w:val="006F2079"/>
    <w:rsid w:val="006F305C"/>
    <w:rsid w:val="006F30BB"/>
    <w:rsid w:val="006F3FC0"/>
    <w:rsid w:val="006F508F"/>
    <w:rsid w:val="006F5AE8"/>
    <w:rsid w:val="006F6B58"/>
    <w:rsid w:val="006F7C8E"/>
    <w:rsid w:val="00702B19"/>
    <w:rsid w:val="00704AA6"/>
    <w:rsid w:val="00707372"/>
    <w:rsid w:val="0070787F"/>
    <w:rsid w:val="00707928"/>
    <w:rsid w:val="00707EE3"/>
    <w:rsid w:val="00712388"/>
    <w:rsid w:val="00712E0F"/>
    <w:rsid w:val="00713BCA"/>
    <w:rsid w:val="00713D52"/>
    <w:rsid w:val="007158DB"/>
    <w:rsid w:val="0071621C"/>
    <w:rsid w:val="00716564"/>
    <w:rsid w:val="00716FE4"/>
    <w:rsid w:val="00720FFC"/>
    <w:rsid w:val="00721546"/>
    <w:rsid w:val="00726EF6"/>
    <w:rsid w:val="00730A70"/>
    <w:rsid w:val="0073298F"/>
    <w:rsid w:val="007329B7"/>
    <w:rsid w:val="00732D18"/>
    <w:rsid w:val="00734D4B"/>
    <w:rsid w:val="00734E6F"/>
    <w:rsid w:val="00735A5B"/>
    <w:rsid w:val="00736224"/>
    <w:rsid w:val="007378F7"/>
    <w:rsid w:val="007437F9"/>
    <w:rsid w:val="00743CC8"/>
    <w:rsid w:val="007442D3"/>
    <w:rsid w:val="007448E1"/>
    <w:rsid w:val="0074536F"/>
    <w:rsid w:val="0074746E"/>
    <w:rsid w:val="00747E4D"/>
    <w:rsid w:val="007513E5"/>
    <w:rsid w:val="00754F7D"/>
    <w:rsid w:val="0075520A"/>
    <w:rsid w:val="00756805"/>
    <w:rsid w:val="00760D72"/>
    <w:rsid w:val="00762F92"/>
    <w:rsid w:val="007652F5"/>
    <w:rsid w:val="007656BB"/>
    <w:rsid w:val="00765C46"/>
    <w:rsid w:val="00765F13"/>
    <w:rsid w:val="00767A26"/>
    <w:rsid w:val="007709CF"/>
    <w:rsid w:val="00772E3C"/>
    <w:rsid w:val="00774838"/>
    <w:rsid w:val="00776C1E"/>
    <w:rsid w:val="0077774E"/>
    <w:rsid w:val="00781C10"/>
    <w:rsid w:val="00784CD2"/>
    <w:rsid w:val="0078694F"/>
    <w:rsid w:val="00786D1A"/>
    <w:rsid w:val="007877EA"/>
    <w:rsid w:val="00790E21"/>
    <w:rsid w:val="0079375A"/>
    <w:rsid w:val="007950B2"/>
    <w:rsid w:val="00795617"/>
    <w:rsid w:val="00796D51"/>
    <w:rsid w:val="007A5569"/>
    <w:rsid w:val="007A5FDD"/>
    <w:rsid w:val="007A7D54"/>
    <w:rsid w:val="007A7EB7"/>
    <w:rsid w:val="007B0740"/>
    <w:rsid w:val="007B0855"/>
    <w:rsid w:val="007B139B"/>
    <w:rsid w:val="007B253A"/>
    <w:rsid w:val="007B497C"/>
    <w:rsid w:val="007B5278"/>
    <w:rsid w:val="007B60A1"/>
    <w:rsid w:val="007B76A1"/>
    <w:rsid w:val="007BE7EF"/>
    <w:rsid w:val="007C003E"/>
    <w:rsid w:val="007C0151"/>
    <w:rsid w:val="007C15E7"/>
    <w:rsid w:val="007C16D8"/>
    <w:rsid w:val="007C1BAB"/>
    <w:rsid w:val="007C1E1C"/>
    <w:rsid w:val="007C3C89"/>
    <w:rsid w:val="007C6E3D"/>
    <w:rsid w:val="007D06AC"/>
    <w:rsid w:val="007D07E7"/>
    <w:rsid w:val="007D1DC1"/>
    <w:rsid w:val="007D270C"/>
    <w:rsid w:val="007D3746"/>
    <w:rsid w:val="007D3A10"/>
    <w:rsid w:val="007D5987"/>
    <w:rsid w:val="007E00C6"/>
    <w:rsid w:val="007E0394"/>
    <w:rsid w:val="007E3E4A"/>
    <w:rsid w:val="007E4781"/>
    <w:rsid w:val="007E523B"/>
    <w:rsid w:val="007E6F45"/>
    <w:rsid w:val="007E7ED0"/>
    <w:rsid w:val="007F0234"/>
    <w:rsid w:val="007F372A"/>
    <w:rsid w:val="007F3A20"/>
    <w:rsid w:val="008012C3"/>
    <w:rsid w:val="00802CED"/>
    <w:rsid w:val="008045B8"/>
    <w:rsid w:val="008111F2"/>
    <w:rsid w:val="00811235"/>
    <w:rsid w:val="00812EA9"/>
    <w:rsid w:val="00813AD6"/>
    <w:rsid w:val="00815F3C"/>
    <w:rsid w:val="00817A9C"/>
    <w:rsid w:val="00817FCA"/>
    <w:rsid w:val="008204C9"/>
    <w:rsid w:val="00820A22"/>
    <w:rsid w:val="00823F4F"/>
    <w:rsid w:val="00825DB6"/>
    <w:rsid w:val="00830AFC"/>
    <w:rsid w:val="00830BB3"/>
    <w:rsid w:val="00832CE9"/>
    <w:rsid w:val="00832E3C"/>
    <w:rsid w:val="008333A8"/>
    <w:rsid w:val="008358B8"/>
    <w:rsid w:val="00835CC9"/>
    <w:rsid w:val="00836F4C"/>
    <w:rsid w:val="00841EEB"/>
    <w:rsid w:val="008451EC"/>
    <w:rsid w:val="00845807"/>
    <w:rsid w:val="008460E3"/>
    <w:rsid w:val="00850E4A"/>
    <w:rsid w:val="00856383"/>
    <w:rsid w:val="00857D6D"/>
    <w:rsid w:val="00860BB7"/>
    <w:rsid w:val="0086234F"/>
    <w:rsid w:val="008634D7"/>
    <w:rsid w:val="00863DA8"/>
    <w:rsid w:val="0086417D"/>
    <w:rsid w:val="00865BBB"/>
    <w:rsid w:val="00870463"/>
    <w:rsid w:val="0087142A"/>
    <w:rsid w:val="0087192E"/>
    <w:rsid w:val="00873C18"/>
    <w:rsid w:val="00875493"/>
    <w:rsid w:val="00877192"/>
    <w:rsid w:val="00877C94"/>
    <w:rsid w:val="008801A7"/>
    <w:rsid w:val="00881C13"/>
    <w:rsid w:val="00884312"/>
    <w:rsid w:val="00885054"/>
    <w:rsid w:val="008852AD"/>
    <w:rsid w:val="0088686D"/>
    <w:rsid w:val="00886B41"/>
    <w:rsid w:val="00891E24"/>
    <w:rsid w:val="00891F76"/>
    <w:rsid w:val="00892EF8"/>
    <w:rsid w:val="008949A7"/>
    <w:rsid w:val="008A0E41"/>
    <w:rsid w:val="008A2891"/>
    <w:rsid w:val="008A3B0E"/>
    <w:rsid w:val="008A4293"/>
    <w:rsid w:val="008A434D"/>
    <w:rsid w:val="008A5E96"/>
    <w:rsid w:val="008A5EE2"/>
    <w:rsid w:val="008A721E"/>
    <w:rsid w:val="008B06A8"/>
    <w:rsid w:val="008B2F27"/>
    <w:rsid w:val="008B558D"/>
    <w:rsid w:val="008B5827"/>
    <w:rsid w:val="008B61CA"/>
    <w:rsid w:val="008B6A56"/>
    <w:rsid w:val="008B7C58"/>
    <w:rsid w:val="008C20A1"/>
    <w:rsid w:val="008C4E10"/>
    <w:rsid w:val="008C771D"/>
    <w:rsid w:val="008D2508"/>
    <w:rsid w:val="008D72B1"/>
    <w:rsid w:val="008E0111"/>
    <w:rsid w:val="008E035F"/>
    <w:rsid w:val="008E04CB"/>
    <w:rsid w:val="008E062E"/>
    <w:rsid w:val="008E167A"/>
    <w:rsid w:val="008E187D"/>
    <w:rsid w:val="008E355F"/>
    <w:rsid w:val="008E4397"/>
    <w:rsid w:val="008E44C8"/>
    <w:rsid w:val="008E5BFA"/>
    <w:rsid w:val="008E6118"/>
    <w:rsid w:val="008F383B"/>
    <w:rsid w:val="008F3E37"/>
    <w:rsid w:val="008F41C1"/>
    <w:rsid w:val="008F4471"/>
    <w:rsid w:val="008F5709"/>
    <w:rsid w:val="008F6403"/>
    <w:rsid w:val="008F658D"/>
    <w:rsid w:val="008F688D"/>
    <w:rsid w:val="009018D1"/>
    <w:rsid w:val="009025D6"/>
    <w:rsid w:val="009033C8"/>
    <w:rsid w:val="00904406"/>
    <w:rsid w:val="00905193"/>
    <w:rsid w:val="009125CE"/>
    <w:rsid w:val="00912E22"/>
    <w:rsid w:val="0091368F"/>
    <w:rsid w:val="00915D5F"/>
    <w:rsid w:val="00916416"/>
    <w:rsid w:val="00916784"/>
    <w:rsid w:val="00916C71"/>
    <w:rsid w:val="009172DE"/>
    <w:rsid w:val="009213AD"/>
    <w:rsid w:val="009220C3"/>
    <w:rsid w:val="00922DEF"/>
    <w:rsid w:val="00924215"/>
    <w:rsid w:val="00925770"/>
    <w:rsid w:val="00925E19"/>
    <w:rsid w:val="00926109"/>
    <w:rsid w:val="00927602"/>
    <w:rsid w:val="009300BE"/>
    <w:rsid w:val="00935848"/>
    <w:rsid w:val="00936283"/>
    <w:rsid w:val="00936ADA"/>
    <w:rsid w:val="009372EF"/>
    <w:rsid w:val="00937A5F"/>
    <w:rsid w:val="00940D59"/>
    <w:rsid w:val="00940E76"/>
    <w:rsid w:val="00941A8F"/>
    <w:rsid w:val="00942192"/>
    <w:rsid w:val="00942679"/>
    <w:rsid w:val="009521AA"/>
    <w:rsid w:val="009536AC"/>
    <w:rsid w:val="00953F7E"/>
    <w:rsid w:val="00954939"/>
    <w:rsid w:val="009553C4"/>
    <w:rsid w:val="00960225"/>
    <w:rsid w:val="00960D3D"/>
    <w:rsid w:val="00965FDE"/>
    <w:rsid w:val="009660C8"/>
    <w:rsid w:val="0097141B"/>
    <w:rsid w:val="00971B6A"/>
    <w:rsid w:val="00974943"/>
    <w:rsid w:val="0097599A"/>
    <w:rsid w:val="00977C23"/>
    <w:rsid w:val="00980C8C"/>
    <w:rsid w:val="00980F8D"/>
    <w:rsid w:val="0098136B"/>
    <w:rsid w:val="009815F8"/>
    <w:rsid w:val="009832FD"/>
    <w:rsid w:val="00983ACB"/>
    <w:rsid w:val="0098610B"/>
    <w:rsid w:val="009873D8"/>
    <w:rsid w:val="009879A9"/>
    <w:rsid w:val="00990351"/>
    <w:rsid w:val="009944DB"/>
    <w:rsid w:val="00994704"/>
    <w:rsid w:val="00995F14"/>
    <w:rsid w:val="0099641E"/>
    <w:rsid w:val="0099691F"/>
    <w:rsid w:val="00997B12"/>
    <w:rsid w:val="009A2CAB"/>
    <w:rsid w:val="009A3451"/>
    <w:rsid w:val="009A3804"/>
    <w:rsid w:val="009A3D4E"/>
    <w:rsid w:val="009A42D8"/>
    <w:rsid w:val="009A7172"/>
    <w:rsid w:val="009B187F"/>
    <w:rsid w:val="009B21FE"/>
    <w:rsid w:val="009B2F06"/>
    <w:rsid w:val="009C3F9A"/>
    <w:rsid w:val="009C4B8E"/>
    <w:rsid w:val="009C5483"/>
    <w:rsid w:val="009C6907"/>
    <w:rsid w:val="009D0037"/>
    <w:rsid w:val="009D0286"/>
    <w:rsid w:val="009D2E94"/>
    <w:rsid w:val="009D6D1F"/>
    <w:rsid w:val="009D7807"/>
    <w:rsid w:val="009E12A3"/>
    <w:rsid w:val="009E1376"/>
    <w:rsid w:val="009E1ECB"/>
    <w:rsid w:val="009E3423"/>
    <w:rsid w:val="009E3877"/>
    <w:rsid w:val="009E4E2F"/>
    <w:rsid w:val="009E5FD7"/>
    <w:rsid w:val="009E792E"/>
    <w:rsid w:val="009E7E56"/>
    <w:rsid w:val="009F0264"/>
    <w:rsid w:val="009F1122"/>
    <w:rsid w:val="009F2313"/>
    <w:rsid w:val="009F2735"/>
    <w:rsid w:val="009F5E63"/>
    <w:rsid w:val="009F63D3"/>
    <w:rsid w:val="009F6A78"/>
    <w:rsid w:val="009F7698"/>
    <w:rsid w:val="00A05431"/>
    <w:rsid w:val="00A05A75"/>
    <w:rsid w:val="00A0604A"/>
    <w:rsid w:val="00A1013A"/>
    <w:rsid w:val="00A103F1"/>
    <w:rsid w:val="00A12475"/>
    <w:rsid w:val="00A12CF9"/>
    <w:rsid w:val="00A12D18"/>
    <w:rsid w:val="00A13868"/>
    <w:rsid w:val="00A15CF7"/>
    <w:rsid w:val="00A16B29"/>
    <w:rsid w:val="00A16D8A"/>
    <w:rsid w:val="00A17D33"/>
    <w:rsid w:val="00A205DB"/>
    <w:rsid w:val="00A22413"/>
    <w:rsid w:val="00A23132"/>
    <w:rsid w:val="00A24793"/>
    <w:rsid w:val="00A26C05"/>
    <w:rsid w:val="00A30388"/>
    <w:rsid w:val="00A32E7A"/>
    <w:rsid w:val="00A33389"/>
    <w:rsid w:val="00A33D2D"/>
    <w:rsid w:val="00A34D48"/>
    <w:rsid w:val="00A4009E"/>
    <w:rsid w:val="00A4131D"/>
    <w:rsid w:val="00A43D8F"/>
    <w:rsid w:val="00A46BE7"/>
    <w:rsid w:val="00A524C3"/>
    <w:rsid w:val="00A5311B"/>
    <w:rsid w:val="00A53C57"/>
    <w:rsid w:val="00A545B2"/>
    <w:rsid w:val="00A610CD"/>
    <w:rsid w:val="00A64F0A"/>
    <w:rsid w:val="00A666AD"/>
    <w:rsid w:val="00A726A1"/>
    <w:rsid w:val="00A75104"/>
    <w:rsid w:val="00A767B8"/>
    <w:rsid w:val="00A76874"/>
    <w:rsid w:val="00A77220"/>
    <w:rsid w:val="00A80681"/>
    <w:rsid w:val="00A81248"/>
    <w:rsid w:val="00A81266"/>
    <w:rsid w:val="00A813D4"/>
    <w:rsid w:val="00A814FE"/>
    <w:rsid w:val="00A82DA9"/>
    <w:rsid w:val="00A83360"/>
    <w:rsid w:val="00A8484C"/>
    <w:rsid w:val="00A867AB"/>
    <w:rsid w:val="00A87A10"/>
    <w:rsid w:val="00A87DAE"/>
    <w:rsid w:val="00A91B25"/>
    <w:rsid w:val="00A91E6B"/>
    <w:rsid w:val="00A91EF4"/>
    <w:rsid w:val="00A9500A"/>
    <w:rsid w:val="00A9652A"/>
    <w:rsid w:val="00A97432"/>
    <w:rsid w:val="00AA1931"/>
    <w:rsid w:val="00AA4190"/>
    <w:rsid w:val="00AA43F5"/>
    <w:rsid w:val="00AA755D"/>
    <w:rsid w:val="00AB0CA5"/>
    <w:rsid w:val="00AB10F7"/>
    <w:rsid w:val="00AB1A6E"/>
    <w:rsid w:val="00AB1A8E"/>
    <w:rsid w:val="00AB2A98"/>
    <w:rsid w:val="00AB2EAA"/>
    <w:rsid w:val="00AB4AF9"/>
    <w:rsid w:val="00AB4CA0"/>
    <w:rsid w:val="00AB6A92"/>
    <w:rsid w:val="00AB6F78"/>
    <w:rsid w:val="00AC1AFB"/>
    <w:rsid w:val="00AC39A4"/>
    <w:rsid w:val="00AC6C9B"/>
    <w:rsid w:val="00AD1506"/>
    <w:rsid w:val="00AD58D4"/>
    <w:rsid w:val="00AE2139"/>
    <w:rsid w:val="00AE42E8"/>
    <w:rsid w:val="00AE5174"/>
    <w:rsid w:val="00AE5230"/>
    <w:rsid w:val="00AE5D3B"/>
    <w:rsid w:val="00AF1C1E"/>
    <w:rsid w:val="00AF2C80"/>
    <w:rsid w:val="00AF369A"/>
    <w:rsid w:val="00AF43A4"/>
    <w:rsid w:val="00AF4B41"/>
    <w:rsid w:val="00AF4C04"/>
    <w:rsid w:val="00AF6BD1"/>
    <w:rsid w:val="00AF7515"/>
    <w:rsid w:val="00B00067"/>
    <w:rsid w:val="00B0464F"/>
    <w:rsid w:val="00B049E1"/>
    <w:rsid w:val="00B051C2"/>
    <w:rsid w:val="00B07836"/>
    <w:rsid w:val="00B07B3A"/>
    <w:rsid w:val="00B10A8C"/>
    <w:rsid w:val="00B15170"/>
    <w:rsid w:val="00B15D90"/>
    <w:rsid w:val="00B165AE"/>
    <w:rsid w:val="00B20D07"/>
    <w:rsid w:val="00B2142F"/>
    <w:rsid w:val="00B23725"/>
    <w:rsid w:val="00B2413D"/>
    <w:rsid w:val="00B242D7"/>
    <w:rsid w:val="00B31D08"/>
    <w:rsid w:val="00B407B5"/>
    <w:rsid w:val="00B431A0"/>
    <w:rsid w:val="00B4405A"/>
    <w:rsid w:val="00B47D5E"/>
    <w:rsid w:val="00B54AAC"/>
    <w:rsid w:val="00B55034"/>
    <w:rsid w:val="00B5544B"/>
    <w:rsid w:val="00B56B62"/>
    <w:rsid w:val="00B61413"/>
    <w:rsid w:val="00B63894"/>
    <w:rsid w:val="00B6479F"/>
    <w:rsid w:val="00B65735"/>
    <w:rsid w:val="00B707D8"/>
    <w:rsid w:val="00B71370"/>
    <w:rsid w:val="00B758B9"/>
    <w:rsid w:val="00B76825"/>
    <w:rsid w:val="00B76C71"/>
    <w:rsid w:val="00B7725F"/>
    <w:rsid w:val="00B81C84"/>
    <w:rsid w:val="00B828A3"/>
    <w:rsid w:val="00B85D5B"/>
    <w:rsid w:val="00B86E46"/>
    <w:rsid w:val="00B93E88"/>
    <w:rsid w:val="00BA3070"/>
    <w:rsid w:val="00BA4EE7"/>
    <w:rsid w:val="00BA55A6"/>
    <w:rsid w:val="00BA55FB"/>
    <w:rsid w:val="00BA773C"/>
    <w:rsid w:val="00BB1EE6"/>
    <w:rsid w:val="00BB59CD"/>
    <w:rsid w:val="00BB6382"/>
    <w:rsid w:val="00BC0D32"/>
    <w:rsid w:val="00BC3289"/>
    <w:rsid w:val="00BC4166"/>
    <w:rsid w:val="00BC68B9"/>
    <w:rsid w:val="00BC690B"/>
    <w:rsid w:val="00BC6CD8"/>
    <w:rsid w:val="00BC7897"/>
    <w:rsid w:val="00BD12F7"/>
    <w:rsid w:val="00BD4AE2"/>
    <w:rsid w:val="00BD53A2"/>
    <w:rsid w:val="00BD53F3"/>
    <w:rsid w:val="00BD5EE9"/>
    <w:rsid w:val="00BD6017"/>
    <w:rsid w:val="00BD61F4"/>
    <w:rsid w:val="00BD6CF3"/>
    <w:rsid w:val="00BD751C"/>
    <w:rsid w:val="00BE1782"/>
    <w:rsid w:val="00BE1B93"/>
    <w:rsid w:val="00BE2EE9"/>
    <w:rsid w:val="00BE53EE"/>
    <w:rsid w:val="00BE5BDE"/>
    <w:rsid w:val="00BE7C75"/>
    <w:rsid w:val="00BF137B"/>
    <w:rsid w:val="00BF13ED"/>
    <w:rsid w:val="00BF2FD8"/>
    <w:rsid w:val="00BF3FA3"/>
    <w:rsid w:val="00BF6684"/>
    <w:rsid w:val="00BF6FEC"/>
    <w:rsid w:val="00C010E2"/>
    <w:rsid w:val="00C016BA"/>
    <w:rsid w:val="00C02D90"/>
    <w:rsid w:val="00C04E53"/>
    <w:rsid w:val="00C05F78"/>
    <w:rsid w:val="00C0688F"/>
    <w:rsid w:val="00C073BC"/>
    <w:rsid w:val="00C07AE0"/>
    <w:rsid w:val="00C175D3"/>
    <w:rsid w:val="00C17D2F"/>
    <w:rsid w:val="00C17EC9"/>
    <w:rsid w:val="00C20E29"/>
    <w:rsid w:val="00C219AB"/>
    <w:rsid w:val="00C22AE8"/>
    <w:rsid w:val="00C235DF"/>
    <w:rsid w:val="00C23F7C"/>
    <w:rsid w:val="00C25EDB"/>
    <w:rsid w:val="00C2733B"/>
    <w:rsid w:val="00C310CB"/>
    <w:rsid w:val="00C325F7"/>
    <w:rsid w:val="00C37298"/>
    <w:rsid w:val="00C37A53"/>
    <w:rsid w:val="00C40DBB"/>
    <w:rsid w:val="00C412EA"/>
    <w:rsid w:val="00C41F40"/>
    <w:rsid w:val="00C4225F"/>
    <w:rsid w:val="00C44050"/>
    <w:rsid w:val="00C47CB2"/>
    <w:rsid w:val="00C511D8"/>
    <w:rsid w:val="00C5155C"/>
    <w:rsid w:val="00C51C83"/>
    <w:rsid w:val="00C521DA"/>
    <w:rsid w:val="00C5387B"/>
    <w:rsid w:val="00C544EA"/>
    <w:rsid w:val="00C55325"/>
    <w:rsid w:val="00C55649"/>
    <w:rsid w:val="00C5695F"/>
    <w:rsid w:val="00C60461"/>
    <w:rsid w:val="00C60A69"/>
    <w:rsid w:val="00C62C02"/>
    <w:rsid w:val="00C64AD1"/>
    <w:rsid w:val="00C65D7E"/>
    <w:rsid w:val="00C66528"/>
    <w:rsid w:val="00C66CA3"/>
    <w:rsid w:val="00C70A8B"/>
    <w:rsid w:val="00C70C85"/>
    <w:rsid w:val="00C71E51"/>
    <w:rsid w:val="00C72674"/>
    <w:rsid w:val="00C74D49"/>
    <w:rsid w:val="00C7500B"/>
    <w:rsid w:val="00C75B96"/>
    <w:rsid w:val="00C85C08"/>
    <w:rsid w:val="00C85E97"/>
    <w:rsid w:val="00C85ED5"/>
    <w:rsid w:val="00C90518"/>
    <w:rsid w:val="00C9078F"/>
    <w:rsid w:val="00C915F0"/>
    <w:rsid w:val="00C91CA8"/>
    <w:rsid w:val="00C91EF9"/>
    <w:rsid w:val="00C927E7"/>
    <w:rsid w:val="00C92E9D"/>
    <w:rsid w:val="00C95164"/>
    <w:rsid w:val="00C95D94"/>
    <w:rsid w:val="00C96BC9"/>
    <w:rsid w:val="00C97270"/>
    <w:rsid w:val="00CA21EC"/>
    <w:rsid w:val="00CA6D80"/>
    <w:rsid w:val="00CA705D"/>
    <w:rsid w:val="00CB0702"/>
    <w:rsid w:val="00CB489F"/>
    <w:rsid w:val="00CB4FF7"/>
    <w:rsid w:val="00CB52AC"/>
    <w:rsid w:val="00CB5725"/>
    <w:rsid w:val="00CB64D1"/>
    <w:rsid w:val="00CB7FB5"/>
    <w:rsid w:val="00CC19B3"/>
    <w:rsid w:val="00CC1BBC"/>
    <w:rsid w:val="00CC2513"/>
    <w:rsid w:val="00CC3572"/>
    <w:rsid w:val="00CC35D1"/>
    <w:rsid w:val="00CC35F8"/>
    <w:rsid w:val="00CC3B55"/>
    <w:rsid w:val="00CD0DC1"/>
    <w:rsid w:val="00CD3A49"/>
    <w:rsid w:val="00CD4060"/>
    <w:rsid w:val="00CD4D96"/>
    <w:rsid w:val="00CD4FC9"/>
    <w:rsid w:val="00CD6DF8"/>
    <w:rsid w:val="00CE5A5D"/>
    <w:rsid w:val="00CE6D07"/>
    <w:rsid w:val="00CE7287"/>
    <w:rsid w:val="00CE75DE"/>
    <w:rsid w:val="00CF1F93"/>
    <w:rsid w:val="00CF2587"/>
    <w:rsid w:val="00CF4341"/>
    <w:rsid w:val="00CF5681"/>
    <w:rsid w:val="00CF5DF4"/>
    <w:rsid w:val="00CF5E7D"/>
    <w:rsid w:val="00CF69A9"/>
    <w:rsid w:val="00D009CA"/>
    <w:rsid w:val="00D03721"/>
    <w:rsid w:val="00D03A43"/>
    <w:rsid w:val="00D03D5F"/>
    <w:rsid w:val="00D05106"/>
    <w:rsid w:val="00D063D0"/>
    <w:rsid w:val="00D1170B"/>
    <w:rsid w:val="00D13F7D"/>
    <w:rsid w:val="00D20A41"/>
    <w:rsid w:val="00D226CF"/>
    <w:rsid w:val="00D22CC3"/>
    <w:rsid w:val="00D234B7"/>
    <w:rsid w:val="00D236CD"/>
    <w:rsid w:val="00D24B39"/>
    <w:rsid w:val="00D24DEB"/>
    <w:rsid w:val="00D30229"/>
    <w:rsid w:val="00D30C1B"/>
    <w:rsid w:val="00D31C10"/>
    <w:rsid w:val="00D33727"/>
    <w:rsid w:val="00D339A2"/>
    <w:rsid w:val="00D341BF"/>
    <w:rsid w:val="00D35000"/>
    <w:rsid w:val="00D36DA5"/>
    <w:rsid w:val="00D40F5D"/>
    <w:rsid w:val="00D416D7"/>
    <w:rsid w:val="00D42E55"/>
    <w:rsid w:val="00D44157"/>
    <w:rsid w:val="00D44661"/>
    <w:rsid w:val="00D448F0"/>
    <w:rsid w:val="00D47672"/>
    <w:rsid w:val="00D5077F"/>
    <w:rsid w:val="00D52612"/>
    <w:rsid w:val="00D56E84"/>
    <w:rsid w:val="00D57E8C"/>
    <w:rsid w:val="00D61ED6"/>
    <w:rsid w:val="00D62E98"/>
    <w:rsid w:val="00D64A50"/>
    <w:rsid w:val="00D65530"/>
    <w:rsid w:val="00D655A0"/>
    <w:rsid w:val="00D66125"/>
    <w:rsid w:val="00D72D7A"/>
    <w:rsid w:val="00D740A9"/>
    <w:rsid w:val="00D74794"/>
    <w:rsid w:val="00D7631C"/>
    <w:rsid w:val="00D76CF0"/>
    <w:rsid w:val="00D76F90"/>
    <w:rsid w:val="00D77AF7"/>
    <w:rsid w:val="00D77C17"/>
    <w:rsid w:val="00D81B10"/>
    <w:rsid w:val="00D82A0F"/>
    <w:rsid w:val="00D833D9"/>
    <w:rsid w:val="00D85080"/>
    <w:rsid w:val="00D861B8"/>
    <w:rsid w:val="00D86A65"/>
    <w:rsid w:val="00D879E1"/>
    <w:rsid w:val="00D90E3C"/>
    <w:rsid w:val="00D91A67"/>
    <w:rsid w:val="00D9293E"/>
    <w:rsid w:val="00D95E3E"/>
    <w:rsid w:val="00D97614"/>
    <w:rsid w:val="00DA21D4"/>
    <w:rsid w:val="00DA2DFA"/>
    <w:rsid w:val="00DA4734"/>
    <w:rsid w:val="00DA5530"/>
    <w:rsid w:val="00DB3019"/>
    <w:rsid w:val="00DB4802"/>
    <w:rsid w:val="00DC3173"/>
    <w:rsid w:val="00DC4D88"/>
    <w:rsid w:val="00DC7676"/>
    <w:rsid w:val="00DD218E"/>
    <w:rsid w:val="00DD2FFA"/>
    <w:rsid w:val="00DD5D98"/>
    <w:rsid w:val="00DD6091"/>
    <w:rsid w:val="00DE0067"/>
    <w:rsid w:val="00DE1890"/>
    <w:rsid w:val="00DE1C6D"/>
    <w:rsid w:val="00DE2D66"/>
    <w:rsid w:val="00DE31E6"/>
    <w:rsid w:val="00DE52C4"/>
    <w:rsid w:val="00DE5A13"/>
    <w:rsid w:val="00E00E41"/>
    <w:rsid w:val="00E0561E"/>
    <w:rsid w:val="00E07431"/>
    <w:rsid w:val="00E124AE"/>
    <w:rsid w:val="00E1301E"/>
    <w:rsid w:val="00E13CEE"/>
    <w:rsid w:val="00E1490E"/>
    <w:rsid w:val="00E15810"/>
    <w:rsid w:val="00E16002"/>
    <w:rsid w:val="00E2126D"/>
    <w:rsid w:val="00E2236F"/>
    <w:rsid w:val="00E23B21"/>
    <w:rsid w:val="00E23C5F"/>
    <w:rsid w:val="00E25A05"/>
    <w:rsid w:val="00E30026"/>
    <w:rsid w:val="00E30131"/>
    <w:rsid w:val="00E30707"/>
    <w:rsid w:val="00E35F30"/>
    <w:rsid w:val="00E36AF1"/>
    <w:rsid w:val="00E377B8"/>
    <w:rsid w:val="00E41424"/>
    <w:rsid w:val="00E41CE3"/>
    <w:rsid w:val="00E4298D"/>
    <w:rsid w:val="00E42AA5"/>
    <w:rsid w:val="00E44788"/>
    <w:rsid w:val="00E44EF1"/>
    <w:rsid w:val="00E455DA"/>
    <w:rsid w:val="00E46B4B"/>
    <w:rsid w:val="00E51695"/>
    <w:rsid w:val="00E52A15"/>
    <w:rsid w:val="00E54397"/>
    <w:rsid w:val="00E56487"/>
    <w:rsid w:val="00E5746C"/>
    <w:rsid w:val="00E57847"/>
    <w:rsid w:val="00E60085"/>
    <w:rsid w:val="00E60B17"/>
    <w:rsid w:val="00E626F8"/>
    <w:rsid w:val="00E6627D"/>
    <w:rsid w:val="00E6633E"/>
    <w:rsid w:val="00E66D07"/>
    <w:rsid w:val="00E67473"/>
    <w:rsid w:val="00E67563"/>
    <w:rsid w:val="00E71CC6"/>
    <w:rsid w:val="00E72FFA"/>
    <w:rsid w:val="00E76998"/>
    <w:rsid w:val="00E769A3"/>
    <w:rsid w:val="00E76D93"/>
    <w:rsid w:val="00E773EE"/>
    <w:rsid w:val="00E8022C"/>
    <w:rsid w:val="00E81904"/>
    <w:rsid w:val="00E81B8D"/>
    <w:rsid w:val="00E83B03"/>
    <w:rsid w:val="00E87581"/>
    <w:rsid w:val="00E90439"/>
    <w:rsid w:val="00E90D50"/>
    <w:rsid w:val="00E946AD"/>
    <w:rsid w:val="00E94F8A"/>
    <w:rsid w:val="00E95513"/>
    <w:rsid w:val="00E967FA"/>
    <w:rsid w:val="00E97AE9"/>
    <w:rsid w:val="00EA4C00"/>
    <w:rsid w:val="00EA7DBF"/>
    <w:rsid w:val="00EB2F29"/>
    <w:rsid w:val="00EB3589"/>
    <w:rsid w:val="00EB456C"/>
    <w:rsid w:val="00EB5287"/>
    <w:rsid w:val="00EB6C2C"/>
    <w:rsid w:val="00EB72C9"/>
    <w:rsid w:val="00EC0342"/>
    <w:rsid w:val="00EC18BD"/>
    <w:rsid w:val="00EC283F"/>
    <w:rsid w:val="00EC2DBB"/>
    <w:rsid w:val="00EC3490"/>
    <w:rsid w:val="00EC42F2"/>
    <w:rsid w:val="00EC5702"/>
    <w:rsid w:val="00EC6087"/>
    <w:rsid w:val="00EC6FB7"/>
    <w:rsid w:val="00EC7353"/>
    <w:rsid w:val="00EC77DC"/>
    <w:rsid w:val="00ED18A9"/>
    <w:rsid w:val="00ED360F"/>
    <w:rsid w:val="00ED41B6"/>
    <w:rsid w:val="00ED445C"/>
    <w:rsid w:val="00ED5428"/>
    <w:rsid w:val="00ED5DA5"/>
    <w:rsid w:val="00ED6377"/>
    <w:rsid w:val="00EE0899"/>
    <w:rsid w:val="00EE0904"/>
    <w:rsid w:val="00EE183C"/>
    <w:rsid w:val="00EE2553"/>
    <w:rsid w:val="00EE387C"/>
    <w:rsid w:val="00EE4BDE"/>
    <w:rsid w:val="00EE5171"/>
    <w:rsid w:val="00EE64C9"/>
    <w:rsid w:val="00EF436B"/>
    <w:rsid w:val="00EF4599"/>
    <w:rsid w:val="00EF6508"/>
    <w:rsid w:val="00EF6D32"/>
    <w:rsid w:val="00EF7A9D"/>
    <w:rsid w:val="00F02498"/>
    <w:rsid w:val="00F03EAD"/>
    <w:rsid w:val="00F0518F"/>
    <w:rsid w:val="00F07BFD"/>
    <w:rsid w:val="00F14A4A"/>
    <w:rsid w:val="00F15A82"/>
    <w:rsid w:val="00F200D8"/>
    <w:rsid w:val="00F22E3F"/>
    <w:rsid w:val="00F24B4F"/>
    <w:rsid w:val="00F270B8"/>
    <w:rsid w:val="00F2799D"/>
    <w:rsid w:val="00F31DAF"/>
    <w:rsid w:val="00F3433D"/>
    <w:rsid w:val="00F3470D"/>
    <w:rsid w:val="00F357B6"/>
    <w:rsid w:val="00F36156"/>
    <w:rsid w:val="00F368A8"/>
    <w:rsid w:val="00F41FFC"/>
    <w:rsid w:val="00F42438"/>
    <w:rsid w:val="00F43518"/>
    <w:rsid w:val="00F43774"/>
    <w:rsid w:val="00F468A4"/>
    <w:rsid w:val="00F470C6"/>
    <w:rsid w:val="00F47882"/>
    <w:rsid w:val="00F5069B"/>
    <w:rsid w:val="00F5149B"/>
    <w:rsid w:val="00F554F1"/>
    <w:rsid w:val="00F561C9"/>
    <w:rsid w:val="00F56986"/>
    <w:rsid w:val="00F6274C"/>
    <w:rsid w:val="00F63BB8"/>
    <w:rsid w:val="00F63C33"/>
    <w:rsid w:val="00F66622"/>
    <w:rsid w:val="00F725D9"/>
    <w:rsid w:val="00F72EDA"/>
    <w:rsid w:val="00F76755"/>
    <w:rsid w:val="00F7727A"/>
    <w:rsid w:val="00F77BD2"/>
    <w:rsid w:val="00F813BD"/>
    <w:rsid w:val="00F82832"/>
    <w:rsid w:val="00F85580"/>
    <w:rsid w:val="00F86220"/>
    <w:rsid w:val="00F86679"/>
    <w:rsid w:val="00F87625"/>
    <w:rsid w:val="00F900A9"/>
    <w:rsid w:val="00F942CB"/>
    <w:rsid w:val="00F94CCE"/>
    <w:rsid w:val="00F964B6"/>
    <w:rsid w:val="00F9696C"/>
    <w:rsid w:val="00F97C87"/>
    <w:rsid w:val="00FA1F7F"/>
    <w:rsid w:val="00FB1BB4"/>
    <w:rsid w:val="00FB65B8"/>
    <w:rsid w:val="00FB67CD"/>
    <w:rsid w:val="00FB6D87"/>
    <w:rsid w:val="00FC3A73"/>
    <w:rsid w:val="00FC3AB1"/>
    <w:rsid w:val="00FC438A"/>
    <w:rsid w:val="00FC49AE"/>
    <w:rsid w:val="00FC5314"/>
    <w:rsid w:val="00FD1502"/>
    <w:rsid w:val="00FD223D"/>
    <w:rsid w:val="00FD2FC3"/>
    <w:rsid w:val="00FD37BC"/>
    <w:rsid w:val="00FD4C39"/>
    <w:rsid w:val="00FD5E44"/>
    <w:rsid w:val="00FE03AD"/>
    <w:rsid w:val="00FE104C"/>
    <w:rsid w:val="00FE5868"/>
    <w:rsid w:val="00FE68C6"/>
    <w:rsid w:val="00FE68CE"/>
    <w:rsid w:val="00FF14E2"/>
    <w:rsid w:val="00FF3B81"/>
    <w:rsid w:val="00FF48E0"/>
    <w:rsid w:val="00FF5683"/>
    <w:rsid w:val="00FF5759"/>
    <w:rsid w:val="00FF66AF"/>
    <w:rsid w:val="00FF6B28"/>
    <w:rsid w:val="00FF7D63"/>
    <w:rsid w:val="01271C8B"/>
    <w:rsid w:val="01688C6A"/>
    <w:rsid w:val="01942366"/>
    <w:rsid w:val="019B093A"/>
    <w:rsid w:val="01C39F09"/>
    <w:rsid w:val="01DBDCDC"/>
    <w:rsid w:val="01F3D649"/>
    <w:rsid w:val="0208DA5E"/>
    <w:rsid w:val="020AD4E9"/>
    <w:rsid w:val="021DDE73"/>
    <w:rsid w:val="02C71AD1"/>
    <w:rsid w:val="02EAF5E6"/>
    <w:rsid w:val="02F41853"/>
    <w:rsid w:val="03331AF5"/>
    <w:rsid w:val="036DFA4A"/>
    <w:rsid w:val="03B28B97"/>
    <w:rsid w:val="0411D93E"/>
    <w:rsid w:val="047CAB07"/>
    <w:rsid w:val="0491CDAC"/>
    <w:rsid w:val="04CDEF37"/>
    <w:rsid w:val="050B9018"/>
    <w:rsid w:val="052BDBB2"/>
    <w:rsid w:val="05EAFB40"/>
    <w:rsid w:val="07150F34"/>
    <w:rsid w:val="077B0AA3"/>
    <w:rsid w:val="07A14A8A"/>
    <w:rsid w:val="07ED31E5"/>
    <w:rsid w:val="086B9BD0"/>
    <w:rsid w:val="08AB7258"/>
    <w:rsid w:val="096120C4"/>
    <w:rsid w:val="0A3CBBE0"/>
    <w:rsid w:val="0A53B833"/>
    <w:rsid w:val="0A7A87B7"/>
    <w:rsid w:val="0A8083DF"/>
    <w:rsid w:val="0B100068"/>
    <w:rsid w:val="0B945EA0"/>
    <w:rsid w:val="0C32229E"/>
    <w:rsid w:val="0C6026D7"/>
    <w:rsid w:val="0C9DC5A0"/>
    <w:rsid w:val="0CE12078"/>
    <w:rsid w:val="0D160B80"/>
    <w:rsid w:val="0DA84A90"/>
    <w:rsid w:val="0E0EEDDF"/>
    <w:rsid w:val="0E3430AC"/>
    <w:rsid w:val="0F2DE7EC"/>
    <w:rsid w:val="0F933412"/>
    <w:rsid w:val="109A5CEB"/>
    <w:rsid w:val="10FB4956"/>
    <w:rsid w:val="113FDAA3"/>
    <w:rsid w:val="119CFDD0"/>
    <w:rsid w:val="11C41DCF"/>
    <w:rsid w:val="11E7605B"/>
    <w:rsid w:val="12164754"/>
    <w:rsid w:val="12537D2F"/>
    <w:rsid w:val="1293BB9B"/>
    <w:rsid w:val="1312F2F1"/>
    <w:rsid w:val="13DA1D09"/>
    <w:rsid w:val="13E9F71A"/>
    <w:rsid w:val="1457D971"/>
    <w:rsid w:val="1512AA95"/>
    <w:rsid w:val="1585FA4C"/>
    <w:rsid w:val="15B38F46"/>
    <w:rsid w:val="1623BD4F"/>
    <w:rsid w:val="166B76C5"/>
    <w:rsid w:val="16726731"/>
    <w:rsid w:val="169575AB"/>
    <w:rsid w:val="173C5E68"/>
    <w:rsid w:val="17639973"/>
    <w:rsid w:val="17E1073F"/>
    <w:rsid w:val="18279C5D"/>
    <w:rsid w:val="18848CB9"/>
    <w:rsid w:val="18B1E690"/>
    <w:rsid w:val="18DF25B9"/>
    <w:rsid w:val="18E4477A"/>
    <w:rsid w:val="18EF90BE"/>
    <w:rsid w:val="1915CFAA"/>
    <w:rsid w:val="19826746"/>
    <w:rsid w:val="19DDF5E1"/>
    <w:rsid w:val="1A017341"/>
    <w:rsid w:val="1A42A0F2"/>
    <w:rsid w:val="1A6E6F84"/>
    <w:rsid w:val="1AFB8490"/>
    <w:rsid w:val="1BDB1754"/>
    <w:rsid w:val="1BDB4A25"/>
    <w:rsid w:val="1CD2334B"/>
    <w:rsid w:val="1CEA2CB8"/>
    <w:rsid w:val="1D34B34D"/>
    <w:rsid w:val="1D84C88D"/>
    <w:rsid w:val="1DE1B8E9"/>
    <w:rsid w:val="1EFA5A02"/>
    <w:rsid w:val="1F3CE879"/>
    <w:rsid w:val="1FD0C6B3"/>
    <w:rsid w:val="20457339"/>
    <w:rsid w:val="20BFF61F"/>
    <w:rsid w:val="20E9A213"/>
    <w:rsid w:val="21872037"/>
    <w:rsid w:val="22A5E773"/>
    <w:rsid w:val="234142F9"/>
    <w:rsid w:val="238CC5AD"/>
    <w:rsid w:val="23CDFDF6"/>
    <w:rsid w:val="23F30DF2"/>
    <w:rsid w:val="2440570E"/>
    <w:rsid w:val="255AF065"/>
    <w:rsid w:val="256FF47A"/>
    <w:rsid w:val="26335554"/>
    <w:rsid w:val="26403DAD"/>
    <w:rsid w:val="26C01051"/>
    <w:rsid w:val="26F163F1"/>
    <w:rsid w:val="271F9063"/>
    <w:rsid w:val="2776C8E0"/>
    <w:rsid w:val="27856969"/>
    <w:rsid w:val="27A81C80"/>
    <w:rsid w:val="27EB5D01"/>
    <w:rsid w:val="282B18F7"/>
    <w:rsid w:val="28A33486"/>
    <w:rsid w:val="29503A22"/>
    <w:rsid w:val="295C1824"/>
    <w:rsid w:val="299596B3"/>
    <w:rsid w:val="2A2904B3"/>
    <w:rsid w:val="2B53781B"/>
    <w:rsid w:val="2B9546E1"/>
    <w:rsid w:val="2C2DAE0A"/>
    <w:rsid w:val="2C8F63C3"/>
    <w:rsid w:val="2C93B8E6"/>
    <w:rsid w:val="2CB0CA09"/>
    <w:rsid w:val="2CF5A170"/>
    <w:rsid w:val="2D01E74F"/>
    <w:rsid w:val="2D926854"/>
    <w:rsid w:val="2DAA61C1"/>
    <w:rsid w:val="2E084E3C"/>
    <w:rsid w:val="2F3C7F2F"/>
    <w:rsid w:val="2F6F2BD1"/>
    <w:rsid w:val="30682187"/>
    <w:rsid w:val="30F96478"/>
    <w:rsid w:val="3105427A"/>
    <w:rsid w:val="317EC071"/>
    <w:rsid w:val="31E5080F"/>
    <w:rsid w:val="31FB8B8B"/>
    <w:rsid w:val="3226D6D5"/>
    <w:rsid w:val="322E918A"/>
    <w:rsid w:val="323057F2"/>
    <w:rsid w:val="3239409C"/>
    <w:rsid w:val="33153CF3"/>
    <w:rsid w:val="33BEAC22"/>
    <w:rsid w:val="33EE1BBC"/>
    <w:rsid w:val="3500B42B"/>
    <w:rsid w:val="35A75FFD"/>
    <w:rsid w:val="35F31487"/>
    <w:rsid w:val="36074F4E"/>
    <w:rsid w:val="374BE732"/>
    <w:rsid w:val="374E1241"/>
    <w:rsid w:val="3790DE21"/>
    <w:rsid w:val="382156C9"/>
    <w:rsid w:val="385E9303"/>
    <w:rsid w:val="3883D6CB"/>
    <w:rsid w:val="38A5208F"/>
    <w:rsid w:val="3948749B"/>
    <w:rsid w:val="3962BFB5"/>
    <w:rsid w:val="3975D356"/>
    <w:rsid w:val="39DDE203"/>
    <w:rsid w:val="3A5C7EBF"/>
    <w:rsid w:val="3A698976"/>
    <w:rsid w:val="3A8E419E"/>
    <w:rsid w:val="3ABB6759"/>
    <w:rsid w:val="3AD6C3AE"/>
    <w:rsid w:val="3BA6AFE6"/>
    <w:rsid w:val="3BD21ACC"/>
    <w:rsid w:val="3C4FEC44"/>
    <w:rsid w:val="3CC4D60D"/>
    <w:rsid w:val="3CD47D4D"/>
    <w:rsid w:val="3D3236F7"/>
    <w:rsid w:val="3D3E8533"/>
    <w:rsid w:val="3D6BB48B"/>
    <w:rsid w:val="3D8F2753"/>
    <w:rsid w:val="3DB079A4"/>
    <w:rsid w:val="3DC0858B"/>
    <w:rsid w:val="3E16EA22"/>
    <w:rsid w:val="3E36A7E1"/>
    <w:rsid w:val="3E45BEA2"/>
    <w:rsid w:val="3E6ED26E"/>
    <w:rsid w:val="3EC42D27"/>
    <w:rsid w:val="3ED55D66"/>
    <w:rsid w:val="3F2D602C"/>
    <w:rsid w:val="3F9A5C6F"/>
    <w:rsid w:val="40459BA3"/>
    <w:rsid w:val="40671532"/>
    <w:rsid w:val="40B58D3E"/>
    <w:rsid w:val="40ECACF2"/>
    <w:rsid w:val="4133CEF0"/>
    <w:rsid w:val="41E0FCC5"/>
    <w:rsid w:val="4217EAA3"/>
    <w:rsid w:val="42376BF4"/>
    <w:rsid w:val="426CBAA8"/>
    <w:rsid w:val="43734C09"/>
    <w:rsid w:val="43B41FAB"/>
    <w:rsid w:val="4453119E"/>
    <w:rsid w:val="44E48760"/>
    <w:rsid w:val="44ED6AB1"/>
    <w:rsid w:val="4501462A"/>
    <w:rsid w:val="4597A982"/>
    <w:rsid w:val="45EAB41A"/>
    <w:rsid w:val="45F86DB4"/>
    <w:rsid w:val="46239877"/>
    <w:rsid w:val="46935900"/>
    <w:rsid w:val="46D36259"/>
    <w:rsid w:val="4751CC44"/>
    <w:rsid w:val="476F1BC6"/>
    <w:rsid w:val="4889BBDD"/>
    <w:rsid w:val="495D97DD"/>
    <w:rsid w:val="4983731D"/>
    <w:rsid w:val="49984461"/>
    <w:rsid w:val="499D4941"/>
    <w:rsid w:val="4AACE96B"/>
    <w:rsid w:val="4BF54A8D"/>
    <w:rsid w:val="4C387B14"/>
    <w:rsid w:val="4D8DF3C0"/>
    <w:rsid w:val="4E141860"/>
    <w:rsid w:val="4E4F5C5C"/>
    <w:rsid w:val="4EC21A1B"/>
    <w:rsid w:val="4EE75CE8"/>
    <w:rsid w:val="4F67CAA4"/>
    <w:rsid w:val="4FB9737B"/>
    <w:rsid w:val="4FEC28DC"/>
    <w:rsid w:val="505201E2"/>
    <w:rsid w:val="5097FF88"/>
    <w:rsid w:val="50DCCEE2"/>
    <w:rsid w:val="51F3D0A3"/>
    <w:rsid w:val="52C04D7D"/>
    <w:rsid w:val="5354A9F5"/>
    <w:rsid w:val="53F83D16"/>
    <w:rsid w:val="54338112"/>
    <w:rsid w:val="555F236A"/>
    <w:rsid w:val="55A41A59"/>
    <w:rsid w:val="5623BCD1"/>
    <w:rsid w:val="56BA8729"/>
    <w:rsid w:val="56EA4F71"/>
    <w:rsid w:val="578E141D"/>
    <w:rsid w:val="57DEA9DC"/>
    <w:rsid w:val="58562DF3"/>
    <w:rsid w:val="58EFF4E7"/>
    <w:rsid w:val="593E6CF3"/>
    <w:rsid w:val="59EADB17"/>
    <w:rsid w:val="5C13290C"/>
    <w:rsid w:val="5CBA6D2C"/>
    <w:rsid w:val="5D705B72"/>
    <w:rsid w:val="5D900F94"/>
    <w:rsid w:val="5DB38CF4"/>
    <w:rsid w:val="5DE08A76"/>
    <w:rsid w:val="5E2ECEB6"/>
    <w:rsid w:val="5EDEFC7B"/>
    <w:rsid w:val="5EF8C5ED"/>
    <w:rsid w:val="5F053B67"/>
    <w:rsid w:val="5F53EE22"/>
    <w:rsid w:val="5F7504C9"/>
    <w:rsid w:val="6016EC14"/>
    <w:rsid w:val="6060758F"/>
    <w:rsid w:val="60A59F4F"/>
    <w:rsid w:val="6193D29C"/>
    <w:rsid w:val="61D9C5AA"/>
    <w:rsid w:val="631C9726"/>
    <w:rsid w:val="6397B1AA"/>
    <w:rsid w:val="63B92B39"/>
    <w:rsid w:val="63C4AF2C"/>
    <w:rsid w:val="6404ADED"/>
    <w:rsid w:val="64525BB0"/>
    <w:rsid w:val="6491C2F9"/>
    <w:rsid w:val="651985C8"/>
    <w:rsid w:val="66F3D569"/>
    <w:rsid w:val="67785CF4"/>
    <w:rsid w:val="67A527A5"/>
    <w:rsid w:val="67B5CB04"/>
    <w:rsid w:val="680B9823"/>
    <w:rsid w:val="688E9C10"/>
    <w:rsid w:val="68FE90CD"/>
    <w:rsid w:val="69A07818"/>
    <w:rsid w:val="69C3F578"/>
    <w:rsid w:val="69E04EA0"/>
    <w:rsid w:val="6A563488"/>
    <w:rsid w:val="6A6A6F4F"/>
    <w:rsid w:val="6AA3E24B"/>
    <w:rsid w:val="6B40DC00"/>
    <w:rsid w:val="6BF2CE37"/>
    <w:rsid w:val="6C324E79"/>
    <w:rsid w:val="6C411E0A"/>
    <w:rsid w:val="6D15C294"/>
    <w:rsid w:val="6D95F4A6"/>
    <w:rsid w:val="6E1AF4EE"/>
    <w:rsid w:val="6E27AB8E"/>
    <w:rsid w:val="6E4AE7C8"/>
    <w:rsid w:val="6EC4314C"/>
    <w:rsid w:val="6FC0DCE9"/>
    <w:rsid w:val="70880701"/>
    <w:rsid w:val="70E009C7"/>
    <w:rsid w:val="71448207"/>
    <w:rsid w:val="715D7793"/>
    <w:rsid w:val="71662E67"/>
    <w:rsid w:val="71CE6FE5"/>
    <w:rsid w:val="72A0163E"/>
    <w:rsid w:val="72D1A747"/>
    <w:rsid w:val="732E97A3"/>
    <w:rsid w:val="73AB1AE5"/>
    <w:rsid w:val="73EA158F"/>
    <w:rsid w:val="743F1865"/>
    <w:rsid w:val="7467835B"/>
    <w:rsid w:val="748EF137"/>
    <w:rsid w:val="753276B1"/>
    <w:rsid w:val="75C3B9A2"/>
    <w:rsid w:val="75D8F088"/>
    <w:rsid w:val="76126384"/>
    <w:rsid w:val="761D6698"/>
    <w:rsid w:val="76F08AEA"/>
    <w:rsid w:val="771C597C"/>
    <w:rsid w:val="7740BE05"/>
    <w:rsid w:val="774A531D"/>
    <w:rsid w:val="778607D1"/>
    <w:rsid w:val="77A96E88"/>
    <w:rsid w:val="77C03905"/>
    <w:rsid w:val="77C3CF72"/>
    <w:rsid w:val="781A98B0"/>
    <w:rsid w:val="78BAB993"/>
    <w:rsid w:val="790475DF"/>
    <w:rsid w:val="791482C1"/>
    <w:rsid w:val="7A32B285"/>
    <w:rsid w:val="7A64D06E"/>
    <w:rsid w:val="7AD00649"/>
    <w:rsid w:val="7B8590E3"/>
    <w:rsid w:val="7BD82731"/>
    <w:rsid w:val="7BE842BB"/>
    <w:rsid w:val="7C826F51"/>
    <w:rsid w:val="7D3CF11E"/>
    <w:rsid w:val="7DF24ED6"/>
    <w:rsid w:val="7E38E4CE"/>
    <w:rsid w:val="7F98C85A"/>
    <w:rsid w:val="7F9E3EAD"/>
    <w:rsid w:val="7FD5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B32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BC451B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B6973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BC451B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BC451B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BC451B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B6973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BC451B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BC451B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B6973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BC451B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BC451B" w:themeColor="accent1"/>
      <w:sz w:val="76"/>
    </w:rPr>
  </w:style>
  <w:style w:type="paragraph" w:customStyle="1" w:styleId="Level1">
    <w:name w:val="Level 1"/>
    <w:basedOn w:val="TOC1"/>
    <w:qFormat/>
    <w:rsid w:val="00916C71"/>
    <w:pPr>
      <w:tabs>
        <w:tab w:val="right" w:pos="8630"/>
      </w:tabs>
      <w:spacing w:before="360" w:after="360"/>
    </w:pPr>
    <w:rPr>
      <w:rFonts w:asciiTheme="majorHAnsi" w:eastAsia="Times New Roman" w:hAnsiTheme="majorHAnsi" w:cs="Times New Roman"/>
      <w:b/>
      <w:bCs/>
      <w:caps/>
      <w:sz w:val="22"/>
      <w:szCs w:val="22"/>
      <w:u w:val="single"/>
    </w:rPr>
  </w:style>
  <w:style w:type="paragraph" w:customStyle="1" w:styleId="Level2">
    <w:name w:val="Level 2"/>
    <w:basedOn w:val="TOC2"/>
    <w:qFormat/>
    <w:rsid w:val="00916C71"/>
    <w:pPr>
      <w:tabs>
        <w:tab w:val="right" w:pos="8630"/>
      </w:tabs>
      <w:spacing w:after="0"/>
      <w:ind w:left="0"/>
    </w:pPr>
    <w:rPr>
      <w:rFonts w:asciiTheme="majorHAnsi" w:eastAsia="Times New Roman" w:hAnsiTheme="majorHAnsi" w:cs="Times New Roman"/>
      <w:b/>
      <w:bCs/>
      <w:smallCaps/>
      <w:sz w:val="22"/>
      <w:szCs w:val="22"/>
    </w:rPr>
  </w:style>
  <w:style w:type="paragraph" w:customStyle="1" w:styleId="Level3">
    <w:name w:val="Level 3"/>
    <w:basedOn w:val="TOC3"/>
    <w:qFormat/>
    <w:rsid w:val="00916C71"/>
    <w:pPr>
      <w:tabs>
        <w:tab w:val="right" w:pos="8630"/>
      </w:tabs>
      <w:spacing w:after="0"/>
      <w:ind w:left="0"/>
    </w:pPr>
    <w:rPr>
      <w:rFonts w:asciiTheme="majorHAnsi" w:eastAsia="Times New Roman" w:hAnsiTheme="majorHAnsi" w:cs="Times New Roman"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rsid w:val="00916C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916C7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916C71"/>
    <w:pPr>
      <w:spacing w:after="100"/>
      <w:ind w:left="480"/>
    </w:pPr>
  </w:style>
  <w:style w:type="paragraph" w:styleId="ListParagraph">
    <w:name w:val="List Paragraph"/>
    <w:basedOn w:val="Normal"/>
    <w:uiPriority w:val="34"/>
    <w:semiHidden/>
    <w:qFormat/>
    <w:rsid w:val="0083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608f0ea973b64cd7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om\AppData\Roaming\Microsoft\Templates\Jazzy%20student%20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182998E71F149849CD2525651D44D" ma:contentTypeVersion="4" ma:contentTypeDescription="Create a new document." ma:contentTypeScope="" ma:versionID="3527feed13c4830b1a5ee69d333f7c49">
  <xsd:schema xmlns:xsd="http://www.w3.org/2001/XMLSchema" xmlns:xs="http://www.w3.org/2001/XMLSchema" xmlns:p="http://schemas.microsoft.com/office/2006/metadata/properties" xmlns:ns2="89b2f1e5-1a12-45a9-8472-5a4cd2d96871" targetNamespace="http://schemas.microsoft.com/office/2006/metadata/properties" ma:root="true" ma:fieldsID="9b7665b3a1c73723581823fb226a0370" ns2:_="">
    <xsd:import namespace="89b2f1e5-1a12-45a9-8472-5a4cd2d968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2f1e5-1a12-45a9-8472-5a4cd2d96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D930DB-06CD-42A1-B883-711099196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2f1e5-1a12-45a9-8472-5a4cd2d96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1BF21-834F-41B5-AC2C-703D37CBA1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9CCAD-1669-4AD5-904B-A4C27DC81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8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2022-03-26T16:29:00Z</dcterms:created>
  <dcterms:modified xsi:type="dcterms:W3CDTF">2022-04-12T10:07:00Z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0x010100774182998E71F149849CD2525651D44D</vt:lpwstr>
  </property>
</Properties>
</file>