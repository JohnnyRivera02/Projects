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F155621" w14:textId="77777777" w:rsidTr="00FB65B8">
        <w:tc>
          <w:tcPr>
            <w:tcW w:w="5395" w:type="dxa"/>
          </w:tcPr>
          <w:p w14:paraId="19F99EAF" w14:textId="77777777" w:rsidR="00A81248" w:rsidRPr="003A798E" w:rsidRDefault="00A81248" w:rsidP="00A81248">
            <w:pPr>
              <w:pStyle w:val="GraphicAnchor"/>
            </w:pPr>
          </w:p>
        </w:tc>
        <w:tc>
          <w:tcPr>
            <w:tcW w:w="5395" w:type="dxa"/>
          </w:tcPr>
          <w:p w14:paraId="18494CD5" w14:textId="77777777" w:rsidR="00A81248" w:rsidRPr="003A798E" w:rsidRDefault="00A81248" w:rsidP="00A81248">
            <w:pPr>
              <w:pStyle w:val="GraphicAnchor"/>
            </w:pPr>
          </w:p>
        </w:tc>
      </w:tr>
      <w:tr w:rsidR="00A81248" w:rsidRPr="003A798E" w14:paraId="6E9583AF" w14:textId="77777777" w:rsidTr="00FB65B8">
        <w:trPr>
          <w:trHeight w:val="2719"/>
        </w:trPr>
        <w:tc>
          <w:tcPr>
            <w:tcW w:w="5395" w:type="dxa"/>
          </w:tcPr>
          <w:p w14:paraId="34CDBFA1" w14:textId="63995970" w:rsidR="00FF48E0" w:rsidRPr="00FF48E0" w:rsidRDefault="00FF48E0" w:rsidP="00FF48E0">
            <w:pPr>
              <w:pStyle w:val="Heading1"/>
              <w:rPr>
                <w:sz w:val="40"/>
                <w:szCs w:val="40"/>
              </w:rPr>
            </w:pPr>
            <w:r w:rsidRPr="00FF48E0">
              <w:rPr>
                <w:sz w:val="40"/>
                <w:szCs w:val="40"/>
              </w:rPr>
              <w:t xml:space="preserve">Group 5 – </w:t>
            </w:r>
            <w:r w:rsidR="00A64F0A">
              <w:rPr>
                <w:sz w:val="40"/>
                <w:szCs w:val="40"/>
              </w:rPr>
              <w:t>B</w:t>
            </w:r>
            <w:r w:rsidR="004063A4">
              <w:rPr>
                <w:sz w:val="40"/>
                <w:szCs w:val="40"/>
              </w:rPr>
              <w:t>.</w:t>
            </w:r>
            <w:r w:rsidR="00A64F0A">
              <w:rPr>
                <w:sz w:val="40"/>
                <w:szCs w:val="40"/>
              </w:rPr>
              <w:t>J</w:t>
            </w:r>
            <w:r w:rsidR="004063A4">
              <w:rPr>
                <w:sz w:val="40"/>
                <w:szCs w:val="40"/>
              </w:rPr>
              <w:t>.</w:t>
            </w:r>
            <w:r w:rsidR="00A64F0A">
              <w:rPr>
                <w:sz w:val="40"/>
                <w:szCs w:val="40"/>
              </w:rPr>
              <w:t>S</w:t>
            </w:r>
            <w:r w:rsidR="004063A4">
              <w:rPr>
                <w:sz w:val="40"/>
                <w:szCs w:val="40"/>
              </w:rPr>
              <w:t>.</w:t>
            </w:r>
            <w:r w:rsidR="00A64F0A">
              <w:rPr>
                <w:sz w:val="40"/>
                <w:szCs w:val="40"/>
              </w:rPr>
              <w:t xml:space="preserve"> INC.</w:t>
            </w:r>
          </w:p>
          <w:p w14:paraId="00290756" w14:textId="1EDA3D36" w:rsidR="00275072" w:rsidRPr="00275072" w:rsidRDefault="00275072" w:rsidP="00275072">
            <w:pPr>
              <w:pStyle w:val="Heading1"/>
              <w:rPr>
                <w:sz w:val="40"/>
                <w:szCs w:val="40"/>
              </w:rPr>
            </w:pPr>
            <w:r>
              <w:rPr>
                <w:sz w:val="40"/>
                <w:szCs w:val="40"/>
              </w:rPr>
              <w:t>Monitoring and Remote Logging</w:t>
            </w:r>
            <w:r w:rsidR="00BB399E">
              <w:rPr>
                <w:sz w:val="40"/>
                <w:szCs w:val="40"/>
              </w:rPr>
              <w:t xml:space="preserve"> Services</w:t>
            </w:r>
          </w:p>
          <w:p w14:paraId="00960629" w14:textId="12B5CEC3" w:rsidR="00FF48E0" w:rsidRPr="00FF48E0" w:rsidRDefault="00FF48E0" w:rsidP="00FF48E0"/>
        </w:tc>
        <w:tc>
          <w:tcPr>
            <w:tcW w:w="5395" w:type="dxa"/>
          </w:tcPr>
          <w:p w14:paraId="16770207" w14:textId="77777777" w:rsidR="00A81248" w:rsidRPr="003A798E" w:rsidRDefault="00A81248"/>
        </w:tc>
      </w:tr>
      <w:tr w:rsidR="00A81248" w:rsidRPr="003A798E" w14:paraId="5D3CBDF3" w14:textId="77777777" w:rsidTr="00FB65B8">
        <w:trPr>
          <w:trHeight w:val="8059"/>
        </w:trPr>
        <w:tc>
          <w:tcPr>
            <w:tcW w:w="5395" w:type="dxa"/>
          </w:tcPr>
          <w:p w14:paraId="78E9BE4E" w14:textId="5B1A64AB" w:rsidR="00A81248" w:rsidRPr="003A798E" w:rsidRDefault="00A81248"/>
        </w:tc>
        <w:tc>
          <w:tcPr>
            <w:tcW w:w="5395" w:type="dxa"/>
          </w:tcPr>
          <w:p w14:paraId="3A36A3F5" w14:textId="77777777" w:rsidR="00A81248" w:rsidRPr="003A798E" w:rsidRDefault="00A81248"/>
        </w:tc>
      </w:tr>
      <w:tr w:rsidR="00A81248" w:rsidRPr="003A798E" w14:paraId="6F6F3134" w14:textId="77777777" w:rsidTr="00FB65B8">
        <w:trPr>
          <w:trHeight w:val="1299"/>
        </w:trPr>
        <w:tc>
          <w:tcPr>
            <w:tcW w:w="5395" w:type="dxa"/>
          </w:tcPr>
          <w:p w14:paraId="7E500C35" w14:textId="77777777" w:rsidR="00A81248" w:rsidRPr="003A798E" w:rsidRDefault="00A81248"/>
        </w:tc>
        <w:tc>
          <w:tcPr>
            <w:tcW w:w="5395" w:type="dxa"/>
          </w:tcPr>
          <w:p w14:paraId="5FF153E6" w14:textId="27E097D4" w:rsidR="00A81248" w:rsidRPr="00FF48E0" w:rsidRDefault="00BB399E" w:rsidP="00A81248">
            <w:pPr>
              <w:pStyle w:val="Heading2"/>
              <w:rPr>
                <w:sz w:val="32"/>
                <w:szCs w:val="32"/>
              </w:rPr>
            </w:pPr>
            <w:r>
              <w:rPr>
                <w:sz w:val="32"/>
                <w:szCs w:val="32"/>
              </w:rPr>
              <w:t>5/</w:t>
            </w:r>
            <w:r w:rsidR="00B21F9F">
              <w:rPr>
                <w:sz w:val="32"/>
                <w:szCs w:val="32"/>
              </w:rPr>
              <w:t>2</w:t>
            </w:r>
            <w:r w:rsidR="00FF48E0" w:rsidRPr="00FF48E0">
              <w:rPr>
                <w:sz w:val="32"/>
                <w:szCs w:val="32"/>
              </w:rPr>
              <w:t>/2022</w:t>
            </w:r>
          </w:p>
          <w:p w14:paraId="34C2BC97" w14:textId="77777777" w:rsidR="00A81248" w:rsidRPr="00FF48E0" w:rsidRDefault="00FF48E0" w:rsidP="00C66528">
            <w:pPr>
              <w:pStyle w:val="Heading2"/>
              <w:rPr>
                <w:sz w:val="32"/>
                <w:szCs w:val="32"/>
              </w:rPr>
            </w:pPr>
            <w:r w:rsidRPr="00FF48E0">
              <w:rPr>
                <w:sz w:val="32"/>
                <w:szCs w:val="32"/>
              </w:rPr>
              <w:t>CIT-470-001-2022-030</w:t>
            </w:r>
          </w:p>
          <w:p w14:paraId="2D8BA284" w14:textId="77777777" w:rsidR="00FF48E0" w:rsidRDefault="00FF48E0" w:rsidP="00FF48E0"/>
          <w:p w14:paraId="482C8821" w14:textId="5BCB2C8A" w:rsidR="00FF48E0" w:rsidRPr="00FF48E0" w:rsidRDefault="00433CAA" w:rsidP="00433CAA">
            <w:pPr>
              <w:pStyle w:val="Heading2"/>
            </w:pPr>
            <w:r>
              <w:rPr>
                <w:sz w:val="22"/>
                <w:szCs w:val="22"/>
              </w:rPr>
              <w:t>Prepared by:</w:t>
            </w:r>
          </w:p>
        </w:tc>
      </w:tr>
      <w:tr w:rsidR="00A81248" w:rsidRPr="003A798E" w14:paraId="22C0E2C1" w14:textId="77777777" w:rsidTr="00FB65B8">
        <w:trPr>
          <w:trHeight w:val="1402"/>
        </w:trPr>
        <w:tc>
          <w:tcPr>
            <w:tcW w:w="5395" w:type="dxa"/>
          </w:tcPr>
          <w:p w14:paraId="17BF8237" w14:textId="77777777" w:rsidR="00A81248" w:rsidRPr="003A798E" w:rsidRDefault="00A81248"/>
        </w:tc>
        <w:tc>
          <w:tcPr>
            <w:tcW w:w="5395" w:type="dxa"/>
          </w:tcPr>
          <w:p w14:paraId="28E22C52" w14:textId="77777777" w:rsidR="00FF48E0" w:rsidRPr="00FF48E0" w:rsidRDefault="00FF48E0" w:rsidP="00A81248">
            <w:pPr>
              <w:pStyle w:val="Heading2"/>
              <w:rPr>
                <w:sz w:val="22"/>
                <w:szCs w:val="22"/>
              </w:rPr>
            </w:pPr>
            <w:r w:rsidRPr="00FF48E0">
              <w:rPr>
                <w:sz w:val="22"/>
                <w:szCs w:val="22"/>
              </w:rPr>
              <w:t>BRIAN SOLOMON</w:t>
            </w:r>
          </w:p>
          <w:p w14:paraId="1314E304" w14:textId="77777777" w:rsidR="00FF48E0" w:rsidRPr="00FF48E0" w:rsidRDefault="00FF48E0" w:rsidP="00A81248">
            <w:pPr>
              <w:pStyle w:val="Heading2"/>
              <w:rPr>
                <w:sz w:val="22"/>
                <w:szCs w:val="22"/>
              </w:rPr>
            </w:pPr>
            <w:r w:rsidRPr="00FF48E0">
              <w:rPr>
                <w:sz w:val="22"/>
                <w:szCs w:val="22"/>
              </w:rPr>
              <w:t>SPENCER KLUMP</w:t>
            </w:r>
          </w:p>
          <w:p w14:paraId="7B507206" w14:textId="77777777" w:rsidR="00FF48E0" w:rsidRPr="00FF48E0" w:rsidRDefault="00FF48E0" w:rsidP="00A81248">
            <w:pPr>
              <w:pStyle w:val="Heading2"/>
              <w:rPr>
                <w:sz w:val="22"/>
                <w:szCs w:val="22"/>
              </w:rPr>
            </w:pPr>
            <w:r w:rsidRPr="00FF48E0">
              <w:rPr>
                <w:sz w:val="22"/>
                <w:szCs w:val="22"/>
              </w:rPr>
              <w:t>JOHNNY RIVERA</w:t>
            </w:r>
          </w:p>
          <w:p w14:paraId="6DCA3A82" w14:textId="77777777" w:rsidR="00433CAA" w:rsidRPr="00433CAA" w:rsidRDefault="00433CAA" w:rsidP="00433CAA"/>
          <w:p w14:paraId="37ED3482" w14:textId="20B1195B" w:rsidR="00FF48E0" w:rsidRPr="00FF48E0" w:rsidRDefault="00836F4C" w:rsidP="00433CAA">
            <w:pPr>
              <w:pStyle w:val="Heading2"/>
              <w:rPr>
                <w:sz w:val="22"/>
                <w:szCs w:val="22"/>
              </w:rPr>
            </w:pPr>
            <w:r>
              <w:rPr>
                <w:sz w:val="22"/>
                <w:szCs w:val="22"/>
              </w:rPr>
              <w:t>Prepared for</w:t>
            </w:r>
            <w:r w:rsidR="00433CAA">
              <w:rPr>
                <w:sz w:val="22"/>
                <w:szCs w:val="22"/>
              </w:rPr>
              <w:t>:</w:t>
            </w:r>
          </w:p>
          <w:p w14:paraId="1826C784" w14:textId="395B66A5" w:rsidR="00A81248" w:rsidRPr="00FF48E0" w:rsidRDefault="00FF48E0" w:rsidP="00A81248">
            <w:pPr>
              <w:pStyle w:val="Heading2"/>
              <w:rPr>
                <w:sz w:val="28"/>
                <w:szCs w:val="28"/>
              </w:rPr>
            </w:pPr>
            <w:r w:rsidRPr="00FF48E0">
              <w:rPr>
                <w:sz w:val="22"/>
                <w:szCs w:val="22"/>
              </w:rPr>
              <w:t>DARCI GURIEL</w:t>
            </w:r>
          </w:p>
        </w:tc>
      </w:tr>
    </w:tbl>
    <w:p w14:paraId="5CC7CABF" w14:textId="1CB19276" w:rsidR="000C4ED1" w:rsidRPr="003A798E" w:rsidRDefault="006F508F">
      <w:r w:rsidRPr="003A798E">
        <w:rPr>
          <w:noProof/>
          <w:lang w:eastAsia="en-AU"/>
        </w:rPr>
        <mc:AlternateContent>
          <mc:Choice Requires="wpg">
            <w:drawing>
              <wp:anchor distT="0" distB="0" distL="114300" distR="114300" simplePos="0" relativeHeight="251658240" behindDoc="1" locked="0" layoutInCell="1" allowOverlap="1" wp14:anchorId="4E3ABD29" wp14:editId="3E779C32">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06CC692" id="Group 1" o:spid="_x0000_s1026"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3ba68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bc451b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4ADAFD78" w14:textId="29372868" w:rsidR="00A81248" w:rsidRPr="006146A2" w:rsidRDefault="006146A2" w:rsidP="006146A2">
      <w:pPr>
        <w:jc w:val="center"/>
        <w:rPr>
          <w:b/>
          <w:bCs/>
          <w:color w:val="BC451B" w:themeColor="accent1"/>
          <w:sz w:val="40"/>
          <w:szCs w:val="40"/>
          <w:u w:val="single"/>
        </w:rPr>
      </w:pPr>
      <w:r w:rsidRPr="006146A2">
        <w:rPr>
          <w:b/>
          <w:bCs/>
          <w:color w:val="BC451B" w:themeColor="accent1"/>
          <w:sz w:val="40"/>
          <w:szCs w:val="40"/>
          <w:u w:val="single"/>
        </w:rPr>
        <w:lastRenderedPageBreak/>
        <w:t>TABLE OF CONTENTS</w:t>
      </w:r>
    </w:p>
    <w:p w14:paraId="7CB8C3EA" w14:textId="77777777" w:rsidR="001F69A0" w:rsidRDefault="001F69A0" w:rsidP="00916C71">
      <w:pPr>
        <w:pStyle w:val="Level1"/>
        <w:rPr>
          <w:webHidden/>
          <w:sz w:val="28"/>
          <w:szCs w:val="28"/>
        </w:rPr>
      </w:pPr>
    </w:p>
    <w:p w14:paraId="760183A0" w14:textId="77330E4E" w:rsidR="00916C71" w:rsidRPr="00AB0CA5" w:rsidRDefault="00916C71" w:rsidP="00916C71">
      <w:pPr>
        <w:pStyle w:val="Level1"/>
        <w:rPr>
          <w:sz w:val="28"/>
          <w:szCs w:val="28"/>
        </w:rPr>
      </w:pPr>
      <w:r w:rsidRPr="00AB0CA5">
        <w:rPr>
          <w:webHidden/>
          <w:sz w:val="28"/>
          <w:szCs w:val="28"/>
        </w:rPr>
        <w:t>SECTION 1</w:t>
      </w:r>
      <w:r w:rsidRPr="00AB0CA5">
        <w:rPr>
          <w:webHidden/>
          <w:sz w:val="28"/>
          <w:szCs w:val="28"/>
        </w:rPr>
        <w:tab/>
        <w:t>introduction</w:t>
      </w:r>
    </w:p>
    <w:p w14:paraId="33238C3C" w14:textId="6FDBE9FD" w:rsidR="00916C71" w:rsidRPr="00AB0CA5" w:rsidRDefault="00916C71" w:rsidP="00916C71">
      <w:pPr>
        <w:pStyle w:val="Level2"/>
        <w:rPr>
          <w:sz w:val="28"/>
          <w:szCs w:val="28"/>
        </w:rPr>
      </w:pPr>
      <w:r w:rsidRPr="00AB0CA5">
        <w:rPr>
          <w:webHidden/>
          <w:sz w:val="28"/>
          <w:szCs w:val="28"/>
        </w:rPr>
        <w:tab/>
      </w:r>
      <w:r w:rsidR="005E6AA9" w:rsidRPr="00AB0CA5">
        <w:rPr>
          <w:webHidden/>
          <w:sz w:val="28"/>
          <w:szCs w:val="28"/>
        </w:rPr>
        <w:t>3</w:t>
      </w:r>
    </w:p>
    <w:p w14:paraId="1E805243" w14:textId="0C8DA0D4" w:rsidR="00916C71" w:rsidRPr="00AB0CA5" w:rsidRDefault="00916C71" w:rsidP="00916C71">
      <w:pPr>
        <w:pStyle w:val="Level1"/>
        <w:rPr>
          <w:sz w:val="28"/>
          <w:szCs w:val="28"/>
        </w:rPr>
      </w:pPr>
      <w:r w:rsidRPr="00AB0CA5">
        <w:rPr>
          <w:webHidden/>
          <w:sz w:val="28"/>
          <w:szCs w:val="28"/>
        </w:rPr>
        <w:t xml:space="preserve">section 2 </w:t>
      </w:r>
      <w:r w:rsidRPr="00AB0CA5">
        <w:rPr>
          <w:webHidden/>
          <w:sz w:val="28"/>
          <w:szCs w:val="28"/>
        </w:rPr>
        <w:tab/>
        <w:t>procedure</w:t>
      </w:r>
    </w:p>
    <w:p w14:paraId="326C1894" w14:textId="0A893FBA" w:rsidR="00AF43A4" w:rsidRPr="00DE31E6" w:rsidRDefault="00DE31E6" w:rsidP="00916C71">
      <w:pPr>
        <w:pStyle w:val="Level1"/>
        <w:rPr>
          <w:sz w:val="28"/>
          <w:szCs w:val="28"/>
          <w:u w:val="none"/>
        </w:rPr>
      </w:pPr>
      <w:r>
        <w:rPr>
          <w:webHidden/>
          <w:sz w:val="28"/>
          <w:szCs w:val="28"/>
          <w:u w:val="none"/>
        </w:rPr>
        <w:tab/>
        <w:t>4</w:t>
      </w:r>
    </w:p>
    <w:p w14:paraId="2C1716DD" w14:textId="714E95AF" w:rsidR="00916C71" w:rsidRPr="00AB0CA5" w:rsidRDefault="00916C71" w:rsidP="00916C71">
      <w:pPr>
        <w:pStyle w:val="Level1"/>
        <w:rPr>
          <w:webHidden/>
          <w:sz w:val="28"/>
          <w:szCs w:val="28"/>
        </w:rPr>
      </w:pPr>
      <w:r w:rsidRPr="00AB0CA5">
        <w:rPr>
          <w:webHidden/>
          <w:sz w:val="28"/>
          <w:szCs w:val="28"/>
        </w:rPr>
        <w:t>section 3</w:t>
      </w:r>
      <w:r w:rsidRPr="00AB0CA5">
        <w:rPr>
          <w:webHidden/>
          <w:sz w:val="28"/>
          <w:szCs w:val="28"/>
        </w:rPr>
        <w:tab/>
      </w:r>
      <w:r w:rsidR="003558E0" w:rsidRPr="00AB0CA5">
        <w:rPr>
          <w:webHidden/>
          <w:sz w:val="28"/>
          <w:szCs w:val="28"/>
        </w:rPr>
        <w:t>design</w:t>
      </w:r>
    </w:p>
    <w:p w14:paraId="1009A826" w14:textId="3D7DC806" w:rsidR="00DE31E6" w:rsidRPr="00DE31E6" w:rsidRDefault="00DE31E6" w:rsidP="00916C71">
      <w:pPr>
        <w:pStyle w:val="Level1"/>
        <w:rPr>
          <w:webHidden/>
          <w:sz w:val="28"/>
          <w:szCs w:val="28"/>
          <w:u w:val="none"/>
        </w:rPr>
      </w:pPr>
      <w:r>
        <w:rPr>
          <w:webHidden/>
          <w:sz w:val="28"/>
          <w:szCs w:val="28"/>
          <w:u w:val="none"/>
        </w:rPr>
        <w:tab/>
        <w:t>5</w:t>
      </w:r>
    </w:p>
    <w:p w14:paraId="7AF83043" w14:textId="2E195210" w:rsidR="003558E0" w:rsidRPr="00AB0CA5" w:rsidRDefault="003558E0" w:rsidP="003558E0">
      <w:pPr>
        <w:pStyle w:val="Level1"/>
        <w:rPr>
          <w:sz w:val="28"/>
          <w:szCs w:val="28"/>
        </w:rPr>
      </w:pPr>
      <w:r w:rsidRPr="00AB0CA5">
        <w:rPr>
          <w:webHidden/>
          <w:sz w:val="28"/>
          <w:szCs w:val="28"/>
        </w:rPr>
        <w:t>section 4</w:t>
      </w:r>
      <w:r w:rsidRPr="00AB0CA5">
        <w:rPr>
          <w:webHidden/>
          <w:sz w:val="28"/>
          <w:szCs w:val="28"/>
        </w:rPr>
        <w:tab/>
        <w:t>achievements</w:t>
      </w:r>
    </w:p>
    <w:p w14:paraId="6CC21836" w14:textId="2AD2833F" w:rsidR="00334C2C" w:rsidRPr="00334C2C" w:rsidRDefault="00334C2C" w:rsidP="003558E0">
      <w:pPr>
        <w:pStyle w:val="Level1"/>
        <w:rPr>
          <w:sz w:val="28"/>
          <w:szCs w:val="28"/>
          <w:u w:val="none"/>
        </w:rPr>
      </w:pPr>
      <w:r>
        <w:rPr>
          <w:webHidden/>
          <w:sz w:val="28"/>
          <w:szCs w:val="28"/>
          <w:u w:val="none"/>
        </w:rPr>
        <w:tab/>
        <w:t>6</w:t>
      </w:r>
    </w:p>
    <w:p w14:paraId="2329759A" w14:textId="4BE5397B" w:rsidR="003558E0" w:rsidRPr="00AB0CA5" w:rsidRDefault="003558E0" w:rsidP="003558E0">
      <w:pPr>
        <w:pStyle w:val="Level1"/>
        <w:rPr>
          <w:sz w:val="28"/>
          <w:szCs w:val="28"/>
        </w:rPr>
      </w:pPr>
      <w:r w:rsidRPr="00AB0CA5">
        <w:rPr>
          <w:webHidden/>
          <w:sz w:val="28"/>
          <w:szCs w:val="28"/>
        </w:rPr>
        <w:t>section 5</w:t>
      </w:r>
      <w:r w:rsidRPr="00AB0CA5">
        <w:rPr>
          <w:webHidden/>
          <w:sz w:val="28"/>
          <w:szCs w:val="28"/>
        </w:rPr>
        <w:tab/>
        <w:t>conclusion</w:t>
      </w:r>
    </w:p>
    <w:p w14:paraId="2B2E7D25" w14:textId="15A41370" w:rsidR="00D91A67" w:rsidRPr="00D91A67" w:rsidRDefault="00446834" w:rsidP="003558E0">
      <w:pPr>
        <w:pStyle w:val="Level1"/>
        <w:rPr>
          <w:sz w:val="28"/>
          <w:szCs w:val="28"/>
          <w:u w:val="none"/>
        </w:rPr>
      </w:pPr>
      <w:r>
        <w:rPr>
          <w:webHidden/>
          <w:sz w:val="28"/>
          <w:szCs w:val="28"/>
          <w:u w:val="none"/>
        </w:rPr>
        <w:tab/>
        <w:t>7</w:t>
      </w:r>
    </w:p>
    <w:p w14:paraId="2A90E53E" w14:textId="77777777" w:rsidR="003558E0" w:rsidRPr="006146A2" w:rsidRDefault="003558E0" w:rsidP="009172DE">
      <w:pPr>
        <w:rPr>
          <w:b/>
          <w:bCs/>
          <w:color w:val="0070C0"/>
          <w:sz w:val="40"/>
          <w:szCs w:val="40"/>
          <w:u w:val="single"/>
        </w:rPr>
      </w:pPr>
    </w:p>
    <w:p w14:paraId="34A890ED" w14:textId="462E247A" w:rsidR="003558E0" w:rsidRDefault="003558E0" w:rsidP="003558E0">
      <w:pPr>
        <w:pStyle w:val="Level2"/>
      </w:pPr>
    </w:p>
    <w:p w14:paraId="733A425F" w14:textId="1D111F7D" w:rsidR="0006227F" w:rsidRDefault="0006227F" w:rsidP="003558E0">
      <w:pPr>
        <w:pStyle w:val="Level2"/>
      </w:pPr>
    </w:p>
    <w:p w14:paraId="34F1C452" w14:textId="3A054353" w:rsidR="0006227F" w:rsidRDefault="0006227F" w:rsidP="003558E0">
      <w:pPr>
        <w:pStyle w:val="Level2"/>
      </w:pPr>
    </w:p>
    <w:p w14:paraId="76F49034" w14:textId="1F4D1EEB" w:rsidR="0006227F" w:rsidRDefault="0006227F" w:rsidP="003558E0">
      <w:pPr>
        <w:pStyle w:val="Level2"/>
      </w:pPr>
    </w:p>
    <w:p w14:paraId="6CA7D2F1" w14:textId="7D5462E1" w:rsidR="0006227F" w:rsidRDefault="0006227F" w:rsidP="003558E0">
      <w:pPr>
        <w:pStyle w:val="Level2"/>
      </w:pPr>
    </w:p>
    <w:p w14:paraId="29625158" w14:textId="3BD75D55" w:rsidR="0006227F" w:rsidRDefault="0006227F" w:rsidP="003558E0">
      <w:pPr>
        <w:pStyle w:val="Level2"/>
      </w:pPr>
    </w:p>
    <w:p w14:paraId="502460D7" w14:textId="1EA40594" w:rsidR="0006227F" w:rsidRDefault="0006227F" w:rsidP="003558E0">
      <w:pPr>
        <w:pStyle w:val="Level2"/>
      </w:pPr>
    </w:p>
    <w:p w14:paraId="1576C0B5" w14:textId="07CB8D3D" w:rsidR="0006227F" w:rsidRDefault="0006227F" w:rsidP="003558E0">
      <w:pPr>
        <w:pStyle w:val="Level2"/>
      </w:pPr>
    </w:p>
    <w:p w14:paraId="26F61A74" w14:textId="4A619DF2" w:rsidR="0006227F" w:rsidRDefault="0006227F" w:rsidP="003558E0">
      <w:pPr>
        <w:pStyle w:val="Level2"/>
      </w:pPr>
    </w:p>
    <w:p w14:paraId="1DF52389" w14:textId="6060F158" w:rsidR="0006227F" w:rsidRDefault="0006227F" w:rsidP="003558E0">
      <w:pPr>
        <w:pStyle w:val="Level2"/>
      </w:pPr>
    </w:p>
    <w:p w14:paraId="6075EC62" w14:textId="77777777" w:rsidR="009172DE" w:rsidRDefault="009172DE" w:rsidP="009172DE">
      <w:pPr>
        <w:pStyle w:val="Heading1"/>
        <w:rPr>
          <w:sz w:val="40"/>
          <w:szCs w:val="40"/>
        </w:rPr>
      </w:pPr>
      <w:bookmarkStart w:id="0" w:name="_Hlk96014148"/>
    </w:p>
    <w:p w14:paraId="45B19BB2" w14:textId="77777777" w:rsidR="009172DE" w:rsidRDefault="009172DE" w:rsidP="009172DE">
      <w:pPr>
        <w:pStyle w:val="Heading1"/>
        <w:rPr>
          <w:sz w:val="40"/>
          <w:szCs w:val="40"/>
        </w:rPr>
      </w:pPr>
    </w:p>
    <w:bookmarkEnd w:id="0"/>
    <w:p w14:paraId="08EA0B27" w14:textId="15BA7B23" w:rsidR="0006227F" w:rsidRDefault="0006227F" w:rsidP="0006227F"/>
    <w:p w14:paraId="5ED98C6F" w14:textId="77777777" w:rsidR="006518DC" w:rsidRDefault="006518DC" w:rsidP="0006227F">
      <w:pPr>
        <w:spacing w:line="480" w:lineRule="auto"/>
      </w:pPr>
    </w:p>
    <w:p w14:paraId="04C0D693" w14:textId="77777777" w:rsidR="008E5BFA" w:rsidRDefault="008E5BFA" w:rsidP="009172DE">
      <w:pPr>
        <w:pStyle w:val="Heading1"/>
        <w:rPr>
          <w:sz w:val="40"/>
          <w:szCs w:val="40"/>
        </w:rPr>
      </w:pPr>
    </w:p>
    <w:p w14:paraId="6F552E02" w14:textId="41816C4A" w:rsidR="009172DE" w:rsidRDefault="009172DE" w:rsidP="009172DE">
      <w:pPr>
        <w:pStyle w:val="Heading1"/>
        <w:rPr>
          <w:sz w:val="40"/>
          <w:szCs w:val="40"/>
        </w:rPr>
      </w:pPr>
      <w:r>
        <w:rPr>
          <w:sz w:val="40"/>
          <w:szCs w:val="40"/>
        </w:rPr>
        <w:t>INTRODUCTION</w:t>
      </w:r>
    </w:p>
    <w:p w14:paraId="0132942D" w14:textId="77777777" w:rsidR="008E5BFA" w:rsidRPr="008E5BFA" w:rsidRDefault="008E5BFA" w:rsidP="008E5BFA"/>
    <w:p w14:paraId="5EA5046F" w14:textId="77777777" w:rsidR="009C4B8E" w:rsidRDefault="009C4B8E" w:rsidP="009C4B8E"/>
    <w:p w14:paraId="057424AC" w14:textId="77777777" w:rsidR="004F2C5E" w:rsidRDefault="004F2C5E" w:rsidP="004F2C5E">
      <w:pPr>
        <w:spacing w:line="480" w:lineRule="auto"/>
        <w:ind w:firstLine="720"/>
      </w:pPr>
      <w:r>
        <w:t xml:space="preserve">Our team was assigned to create configuration scripts to monitor services and processes on a local machine. The scripts come as follow, </w:t>
      </w:r>
      <w:proofErr w:type="spellStart"/>
      <w:r>
        <w:rPr>
          <w:b/>
          <w:bCs/>
          <w:i/>
          <w:iCs/>
        </w:rPr>
        <w:t>configure_monit</w:t>
      </w:r>
      <w:proofErr w:type="spellEnd"/>
      <w:r>
        <w:t xml:space="preserve">, </w:t>
      </w:r>
      <w:proofErr w:type="spellStart"/>
      <w:r>
        <w:rPr>
          <w:b/>
          <w:bCs/>
          <w:i/>
          <w:iCs/>
        </w:rPr>
        <w:t>testclient</w:t>
      </w:r>
      <w:proofErr w:type="spellEnd"/>
      <w:r>
        <w:t xml:space="preserve">, and </w:t>
      </w:r>
      <w:proofErr w:type="spellStart"/>
      <w:r>
        <w:rPr>
          <w:b/>
          <w:bCs/>
          <w:i/>
          <w:iCs/>
        </w:rPr>
        <w:t>testserver</w:t>
      </w:r>
      <w:proofErr w:type="spellEnd"/>
      <w:r>
        <w:t xml:space="preserve">. The scripts are located in the html of the </w:t>
      </w:r>
      <w:proofErr w:type="spellStart"/>
      <w:r>
        <w:t>apache</w:t>
      </w:r>
      <w:proofErr w:type="spellEnd"/>
      <w:r>
        <w:t xml:space="preserve"> server that is implemented on the server. The </w:t>
      </w:r>
      <w:proofErr w:type="spellStart"/>
      <w:r>
        <w:rPr>
          <w:b/>
          <w:bCs/>
          <w:i/>
          <w:iCs/>
        </w:rPr>
        <w:t>configure_monit</w:t>
      </w:r>
      <w:proofErr w:type="spellEnd"/>
      <w:r>
        <w:t xml:space="preserve"> script is used to install, configure, and setup the monitoring system and syslog remote logging. The </w:t>
      </w:r>
      <w:proofErr w:type="spellStart"/>
      <w:r>
        <w:rPr>
          <w:b/>
          <w:bCs/>
          <w:i/>
          <w:iCs/>
        </w:rPr>
        <w:t>testclient</w:t>
      </w:r>
      <w:proofErr w:type="spellEnd"/>
      <w:r>
        <w:rPr>
          <w:b/>
          <w:bCs/>
          <w:i/>
          <w:iCs/>
        </w:rPr>
        <w:t xml:space="preserve"> </w:t>
      </w:r>
      <w:r>
        <w:t xml:space="preserve">script will check the necessary processes and turn off these services on the client machines to show our monitoring system in effect. The </w:t>
      </w:r>
      <w:proofErr w:type="spellStart"/>
      <w:proofErr w:type="gramStart"/>
      <w:r>
        <w:rPr>
          <w:b/>
          <w:bCs/>
          <w:i/>
          <w:iCs/>
        </w:rPr>
        <w:t>testserver</w:t>
      </w:r>
      <w:proofErr w:type="spellEnd"/>
      <w:r>
        <w:rPr>
          <w:b/>
          <w:bCs/>
          <w:i/>
          <w:iCs/>
        </w:rPr>
        <w:t xml:space="preserve"> </w:t>
      </w:r>
      <w:r>
        <w:t xml:space="preserve"> will</w:t>
      </w:r>
      <w:proofErr w:type="gramEnd"/>
      <w:r>
        <w:t xml:space="preserve"> monitor the processes on the server and will turn on the services for the monitoring system to take effect. </w:t>
      </w:r>
    </w:p>
    <w:p w14:paraId="53AF832B" w14:textId="7CEC724A" w:rsidR="004F2C5E" w:rsidRDefault="004F2C5E" w:rsidP="004F2C5E">
      <w:pPr>
        <w:spacing w:line="480" w:lineRule="auto"/>
      </w:pPr>
      <w:r>
        <w:tab/>
        <w:t xml:space="preserve"> The automation process of our programs </w:t>
      </w:r>
      <w:proofErr w:type="gramStart"/>
      <w:r>
        <w:t>allow</w:t>
      </w:r>
      <w:proofErr w:type="gramEnd"/>
      <w:r>
        <w:t xml:space="preserve"> users to implement monitoring systems on any client and to administer remote logging to the necessary server. This automation process allows little command inputs to lessen the chance of any errors to occur while monitoring systems are implemented and for the remote logging process to the server.</w:t>
      </w:r>
      <w:r w:rsidR="000D6BC9">
        <w:t xml:space="preserve"> Through </w:t>
      </w:r>
      <w:r w:rsidR="00B97546">
        <w:t xml:space="preserve">our scripts we have an implemented web base that updates </w:t>
      </w:r>
      <w:r w:rsidR="008B2467">
        <w:t>with the client machine and alerts if any processes or services go wrong.</w:t>
      </w:r>
    </w:p>
    <w:p w14:paraId="0BDDF260" w14:textId="77777777" w:rsidR="003558E0" w:rsidRDefault="003558E0" w:rsidP="009A3451">
      <w:pPr>
        <w:spacing w:line="480" w:lineRule="auto"/>
        <w:rPr>
          <w:b/>
          <w:bCs/>
          <w:color w:val="0070C0"/>
          <w:sz w:val="40"/>
          <w:szCs w:val="40"/>
          <w:u w:val="single"/>
        </w:rPr>
      </w:pPr>
    </w:p>
    <w:p w14:paraId="7FD02687" w14:textId="77777777" w:rsidR="00A46BE7" w:rsidRDefault="00A46BE7" w:rsidP="009A3451">
      <w:pPr>
        <w:spacing w:line="480" w:lineRule="auto"/>
        <w:rPr>
          <w:b/>
          <w:bCs/>
          <w:color w:val="0070C0"/>
          <w:sz w:val="40"/>
          <w:szCs w:val="40"/>
          <w:u w:val="single"/>
        </w:rPr>
      </w:pPr>
    </w:p>
    <w:p w14:paraId="4415D3F4" w14:textId="79AB30A7" w:rsidR="006146A2" w:rsidRDefault="006146A2" w:rsidP="00A524C3">
      <w:pPr>
        <w:spacing w:line="480" w:lineRule="auto"/>
        <w:jc w:val="center"/>
        <w:rPr>
          <w:b/>
          <w:bCs/>
          <w:color w:val="0070C0"/>
          <w:sz w:val="40"/>
          <w:szCs w:val="40"/>
          <w:u w:val="single"/>
        </w:rPr>
      </w:pPr>
    </w:p>
    <w:p w14:paraId="377674EC" w14:textId="56705E1F" w:rsidR="005E6AA9" w:rsidRDefault="005E6AA9" w:rsidP="00A524C3">
      <w:pPr>
        <w:spacing w:line="480" w:lineRule="auto"/>
        <w:jc w:val="center"/>
        <w:rPr>
          <w:b/>
          <w:bCs/>
          <w:color w:val="0070C0"/>
          <w:sz w:val="40"/>
          <w:szCs w:val="40"/>
          <w:u w:val="single"/>
        </w:rPr>
      </w:pPr>
    </w:p>
    <w:p w14:paraId="2FD7A3AE" w14:textId="7EAF0A92" w:rsidR="005E6AA9" w:rsidRDefault="005E6AA9" w:rsidP="00A524C3">
      <w:pPr>
        <w:spacing w:line="480" w:lineRule="auto"/>
        <w:jc w:val="center"/>
        <w:rPr>
          <w:b/>
          <w:bCs/>
          <w:color w:val="0070C0"/>
          <w:sz w:val="40"/>
          <w:szCs w:val="40"/>
          <w:u w:val="single"/>
        </w:rPr>
      </w:pPr>
    </w:p>
    <w:p w14:paraId="62AD1479" w14:textId="77777777" w:rsidR="0014686D" w:rsidRDefault="0014686D" w:rsidP="00E769A3"/>
    <w:p w14:paraId="3C37A834" w14:textId="77777777" w:rsidR="00E769A3" w:rsidRDefault="00E769A3" w:rsidP="00E769A3"/>
    <w:p w14:paraId="39B5685B" w14:textId="77777777" w:rsidR="00E769A3" w:rsidRDefault="00E769A3" w:rsidP="00E769A3"/>
    <w:p w14:paraId="073ECEDC" w14:textId="77777777" w:rsidR="00E769A3" w:rsidRPr="00E769A3" w:rsidRDefault="00E769A3" w:rsidP="00E769A3"/>
    <w:p w14:paraId="0C4A6657" w14:textId="681527F4" w:rsidR="005E6AA9" w:rsidRDefault="005E6AA9" w:rsidP="005E6AA9">
      <w:pPr>
        <w:pStyle w:val="Heading1"/>
        <w:rPr>
          <w:sz w:val="40"/>
          <w:szCs w:val="40"/>
        </w:rPr>
      </w:pPr>
      <w:r>
        <w:rPr>
          <w:sz w:val="40"/>
          <w:szCs w:val="40"/>
        </w:rPr>
        <w:t>PROCEDURE</w:t>
      </w:r>
    </w:p>
    <w:p w14:paraId="0BE4F787" w14:textId="77777777" w:rsidR="00BA35C3" w:rsidRDefault="00BA35C3" w:rsidP="00BA35C3"/>
    <w:p w14:paraId="0501D42E" w14:textId="31F41382" w:rsidR="00BA35C3" w:rsidRDefault="004E7508" w:rsidP="00BA35C3">
      <w:pPr>
        <w:rPr>
          <w:b/>
          <w:bCs/>
        </w:rPr>
      </w:pPr>
      <w:r>
        <w:rPr>
          <w:b/>
          <w:bCs/>
        </w:rPr>
        <w:t>Server Setup</w:t>
      </w:r>
    </w:p>
    <w:p w14:paraId="591C1519" w14:textId="77777777" w:rsidR="004E7508" w:rsidRDefault="004E7508" w:rsidP="00BA35C3">
      <w:pPr>
        <w:rPr>
          <w:b/>
          <w:bCs/>
        </w:rPr>
      </w:pPr>
    </w:p>
    <w:p w14:paraId="46434E29" w14:textId="66151137" w:rsidR="004E7508" w:rsidRDefault="004E7508" w:rsidP="004E7508">
      <w:pPr>
        <w:pStyle w:val="ListParagraph"/>
        <w:numPr>
          <w:ilvl w:val="0"/>
          <w:numId w:val="9"/>
        </w:numPr>
      </w:pPr>
      <w:r>
        <w:t xml:space="preserve">Power on </w:t>
      </w:r>
      <w:r>
        <w:rPr>
          <w:b/>
          <w:bCs/>
        </w:rPr>
        <w:t>Server Machine</w:t>
      </w:r>
    </w:p>
    <w:p w14:paraId="7A05D38A" w14:textId="74FC3867" w:rsidR="004E7508" w:rsidRPr="005828DE" w:rsidRDefault="005828DE" w:rsidP="004E7508">
      <w:pPr>
        <w:pStyle w:val="ListParagraph"/>
        <w:numPr>
          <w:ilvl w:val="0"/>
          <w:numId w:val="9"/>
        </w:numPr>
      </w:pPr>
      <w:r>
        <w:t xml:space="preserve">Login as </w:t>
      </w:r>
      <w:r>
        <w:rPr>
          <w:b/>
          <w:bCs/>
        </w:rPr>
        <w:t>Root</w:t>
      </w:r>
    </w:p>
    <w:p w14:paraId="01399435" w14:textId="44193303" w:rsidR="005828DE" w:rsidRPr="008F3E0D" w:rsidRDefault="008F3E0D" w:rsidP="004E7508">
      <w:pPr>
        <w:pStyle w:val="ListParagraph"/>
        <w:numPr>
          <w:ilvl w:val="0"/>
          <w:numId w:val="9"/>
        </w:numPr>
      </w:pPr>
      <w:r w:rsidRPr="008F3E0D">
        <w:drawing>
          <wp:anchor distT="0" distB="0" distL="114300" distR="114300" simplePos="0" relativeHeight="251664384" behindDoc="1" locked="0" layoutInCell="1" allowOverlap="1" wp14:anchorId="2EA899AB" wp14:editId="10DFB099">
            <wp:simplePos x="0" y="0"/>
            <wp:positionH relativeFrom="column">
              <wp:posOffset>342900</wp:posOffset>
            </wp:positionH>
            <wp:positionV relativeFrom="paragraph">
              <wp:posOffset>592455</wp:posOffset>
            </wp:positionV>
            <wp:extent cx="6858000" cy="173990"/>
            <wp:effectExtent l="0" t="0" r="0" b="0"/>
            <wp:wrapTight wrapText="bothSides">
              <wp:wrapPolygon edited="0">
                <wp:start x="0" y="0"/>
                <wp:lineTo x="0" y="18920"/>
                <wp:lineTo x="21540" y="18920"/>
                <wp:lineTo x="215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173990"/>
                    </a:xfrm>
                    <a:prstGeom prst="rect">
                      <a:avLst/>
                    </a:prstGeom>
                  </pic:spPr>
                </pic:pic>
              </a:graphicData>
            </a:graphic>
          </wp:anchor>
        </w:drawing>
      </w:r>
      <w:r w:rsidR="00DC5669">
        <w:t xml:space="preserve">Use the command </w:t>
      </w:r>
      <w:proofErr w:type="spellStart"/>
      <w:r w:rsidR="00DC5669">
        <w:rPr>
          <w:b/>
          <w:bCs/>
        </w:rPr>
        <w:t>wget</w:t>
      </w:r>
      <w:proofErr w:type="spellEnd"/>
      <w:r w:rsidR="0069748C">
        <w:rPr>
          <w:b/>
          <w:bCs/>
        </w:rPr>
        <w:t xml:space="preserve"> http</w:t>
      </w:r>
      <w:r w:rsidR="005C4C34">
        <w:rPr>
          <w:b/>
          <w:bCs/>
        </w:rPr>
        <w:t>s://raw.githubusercontent.com</w:t>
      </w:r>
      <w:r w:rsidR="00C116FB">
        <w:rPr>
          <w:b/>
          <w:bCs/>
        </w:rPr>
        <w:t>/CIT470Group5/Monitoring</w:t>
      </w:r>
      <w:r w:rsidR="00275DF2">
        <w:rPr>
          <w:b/>
          <w:bCs/>
        </w:rPr>
        <w:t>/</w:t>
      </w:r>
      <w:r w:rsidR="00FA184E">
        <w:rPr>
          <w:b/>
          <w:bCs/>
        </w:rPr>
        <w:t>main/</w:t>
      </w:r>
      <w:r w:rsidR="00275DF2">
        <w:rPr>
          <w:b/>
          <w:bCs/>
        </w:rPr>
        <w:t>a3.zip</w:t>
      </w:r>
      <w:r w:rsidR="00A6638B">
        <w:rPr>
          <w:b/>
          <w:bCs/>
        </w:rPr>
        <w:t xml:space="preserve">                    </w:t>
      </w:r>
      <w:proofErr w:type="gramStart"/>
      <w:r w:rsidR="00A6638B">
        <w:rPr>
          <w:b/>
          <w:bCs/>
        </w:rPr>
        <w:t xml:space="preserve">   (</w:t>
      </w:r>
      <w:proofErr w:type="gramEnd"/>
      <w:r w:rsidR="00A6638B">
        <w:rPr>
          <w:b/>
          <w:bCs/>
        </w:rPr>
        <w:t>Reference</w:t>
      </w:r>
      <w:r w:rsidR="00304CA5">
        <w:rPr>
          <w:b/>
          <w:bCs/>
        </w:rPr>
        <w:t xml:space="preserve"> 1.1)</w:t>
      </w:r>
    </w:p>
    <w:p w14:paraId="15462F35" w14:textId="548C3161" w:rsidR="008F3E0D" w:rsidRPr="008F3E0D" w:rsidRDefault="008F3E0D" w:rsidP="008F3E0D">
      <w:pPr>
        <w:pStyle w:val="ListParagraph"/>
        <w:rPr>
          <w:sz w:val="16"/>
          <w:szCs w:val="16"/>
        </w:rPr>
      </w:pPr>
      <w:r>
        <w:rPr>
          <w:sz w:val="16"/>
          <w:szCs w:val="16"/>
        </w:rPr>
        <w:t>Reference 1.1</w:t>
      </w:r>
    </w:p>
    <w:p w14:paraId="6B0C92CA" w14:textId="5FFBFFC7" w:rsidR="00E84E4D" w:rsidRPr="00264697" w:rsidRDefault="00E84E4D" w:rsidP="00A20A9C">
      <w:pPr>
        <w:pStyle w:val="ListParagraph"/>
        <w:numPr>
          <w:ilvl w:val="0"/>
          <w:numId w:val="9"/>
        </w:numPr>
      </w:pPr>
      <w:r>
        <w:t xml:space="preserve">Use the command </w:t>
      </w:r>
      <w:r>
        <w:rPr>
          <w:b/>
          <w:bCs/>
        </w:rPr>
        <w:t xml:space="preserve">unzip -j </w:t>
      </w:r>
      <w:r w:rsidR="00050805">
        <w:rPr>
          <w:b/>
          <w:bCs/>
        </w:rPr>
        <w:t>a3.zip -d /var/www/html/</w:t>
      </w:r>
      <w:r w:rsidR="0010636B">
        <w:rPr>
          <w:b/>
          <w:bCs/>
        </w:rPr>
        <w:t xml:space="preserve"> </w:t>
      </w:r>
      <w:r w:rsidR="00741A2E">
        <w:rPr>
          <w:b/>
          <w:bCs/>
        </w:rPr>
        <w:t>(</w:t>
      </w:r>
      <w:r w:rsidR="00264697">
        <w:rPr>
          <w:b/>
          <w:bCs/>
        </w:rPr>
        <w:t>Warning:</w:t>
      </w:r>
      <w:r w:rsidR="00741A2E">
        <w:rPr>
          <w:b/>
          <w:bCs/>
        </w:rPr>
        <w:t xml:space="preserve"> </w:t>
      </w:r>
      <w:r w:rsidR="00264697">
        <w:rPr>
          <w:b/>
          <w:bCs/>
        </w:rPr>
        <w:t xml:space="preserve">Package </w:t>
      </w:r>
      <w:r w:rsidR="005F1CAD">
        <w:rPr>
          <w:b/>
          <w:bCs/>
        </w:rPr>
        <w:t>unzip must be installed prior to running this command</w:t>
      </w:r>
      <w:r w:rsidR="00B562BA">
        <w:rPr>
          <w:b/>
          <w:bCs/>
        </w:rPr>
        <w:t>. Use “yum install unzip” if necessary</w:t>
      </w:r>
      <w:r w:rsidR="00264697">
        <w:rPr>
          <w:b/>
          <w:bCs/>
        </w:rPr>
        <w:t>)</w:t>
      </w:r>
      <w:r w:rsidR="00A6638B">
        <w:rPr>
          <w:b/>
          <w:bCs/>
        </w:rPr>
        <w:t xml:space="preserve"> </w:t>
      </w:r>
      <w:r w:rsidR="00304CA5">
        <w:rPr>
          <w:b/>
          <w:bCs/>
        </w:rPr>
        <w:t>(Reference 1.2)</w:t>
      </w:r>
    </w:p>
    <w:p w14:paraId="26DE2DCA" w14:textId="794567BC" w:rsidR="00264697" w:rsidRDefault="00A6638B" w:rsidP="00264697">
      <w:pPr>
        <w:pStyle w:val="ListParagraph"/>
      </w:pPr>
      <w:r w:rsidRPr="00A6638B">
        <w:drawing>
          <wp:inline distT="0" distB="0" distL="0" distR="0" wp14:anchorId="76A99C11" wp14:editId="63D53348">
            <wp:extent cx="5268060" cy="1114581"/>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268060" cy="1114581"/>
                    </a:xfrm>
                    <a:prstGeom prst="rect">
                      <a:avLst/>
                    </a:prstGeom>
                  </pic:spPr>
                </pic:pic>
              </a:graphicData>
            </a:graphic>
          </wp:inline>
        </w:drawing>
      </w:r>
    </w:p>
    <w:p w14:paraId="054C7435" w14:textId="20A217D5" w:rsidR="00304CA5" w:rsidRPr="00304CA5" w:rsidRDefault="00304CA5" w:rsidP="00264697">
      <w:pPr>
        <w:pStyle w:val="ListParagraph"/>
        <w:rPr>
          <w:sz w:val="16"/>
          <w:szCs w:val="16"/>
        </w:rPr>
      </w:pPr>
      <w:r>
        <w:rPr>
          <w:sz w:val="16"/>
          <w:szCs w:val="16"/>
        </w:rPr>
        <w:t>Reference 1.2</w:t>
      </w:r>
    </w:p>
    <w:p w14:paraId="0F414205" w14:textId="0469AAB9" w:rsidR="0010636B" w:rsidRPr="00741A2E" w:rsidRDefault="00741A2E" w:rsidP="00741A2E">
      <w:pPr>
        <w:pStyle w:val="ListParagraph"/>
        <w:numPr>
          <w:ilvl w:val="0"/>
          <w:numId w:val="9"/>
        </w:numPr>
      </w:pPr>
      <w:r>
        <w:t xml:space="preserve">Use the command </w:t>
      </w:r>
      <w:r w:rsidRPr="0010636B">
        <w:rPr>
          <w:b/>
          <w:bCs/>
        </w:rPr>
        <w:t>cp /var/www/html/</w:t>
      </w:r>
      <w:proofErr w:type="spellStart"/>
      <w:r w:rsidRPr="0010636B">
        <w:rPr>
          <w:b/>
          <w:bCs/>
        </w:rPr>
        <w:t>server_monitrc</w:t>
      </w:r>
      <w:proofErr w:type="spellEnd"/>
      <w:r w:rsidRPr="0010636B">
        <w:rPr>
          <w:b/>
          <w:bCs/>
        </w:rPr>
        <w:t xml:space="preserve"> /</w:t>
      </w:r>
      <w:proofErr w:type="spellStart"/>
      <w:r w:rsidRPr="0010636B">
        <w:rPr>
          <w:b/>
          <w:bCs/>
        </w:rPr>
        <w:t>etc</w:t>
      </w:r>
      <w:proofErr w:type="spellEnd"/>
      <w:r w:rsidRPr="0010636B">
        <w:rPr>
          <w:b/>
          <w:bCs/>
        </w:rPr>
        <w:t>/</w:t>
      </w:r>
      <w:proofErr w:type="spellStart"/>
      <w:r w:rsidRPr="0010636B">
        <w:rPr>
          <w:b/>
          <w:bCs/>
        </w:rPr>
        <w:t>monitrc</w:t>
      </w:r>
      <w:proofErr w:type="spellEnd"/>
      <w:r w:rsidR="00304CA5">
        <w:rPr>
          <w:b/>
          <w:bCs/>
        </w:rPr>
        <w:t xml:space="preserve"> </w:t>
      </w:r>
      <w:r w:rsidR="00E20A19">
        <w:rPr>
          <w:b/>
          <w:bCs/>
        </w:rPr>
        <w:t xml:space="preserve">(Warning: Package </w:t>
      </w:r>
      <w:proofErr w:type="spellStart"/>
      <w:r w:rsidR="00E20A19">
        <w:rPr>
          <w:b/>
          <w:bCs/>
        </w:rPr>
        <w:t>monit</w:t>
      </w:r>
      <w:proofErr w:type="spellEnd"/>
      <w:r w:rsidR="00E20A19">
        <w:rPr>
          <w:b/>
          <w:bCs/>
        </w:rPr>
        <w:t xml:space="preserve"> </w:t>
      </w:r>
      <w:r w:rsidR="00E20A19">
        <w:rPr>
          <w:b/>
          <w:bCs/>
        </w:rPr>
        <w:t xml:space="preserve">must be installed prior to running this command. Use “yum install </w:t>
      </w:r>
      <w:proofErr w:type="spellStart"/>
      <w:r w:rsidR="00E20A19">
        <w:rPr>
          <w:b/>
          <w:bCs/>
        </w:rPr>
        <w:t>monit</w:t>
      </w:r>
      <w:proofErr w:type="spellEnd"/>
      <w:r w:rsidR="00E20A19">
        <w:rPr>
          <w:b/>
          <w:bCs/>
        </w:rPr>
        <w:t xml:space="preserve">” if necessary) </w:t>
      </w:r>
      <w:r w:rsidR="00304CA5">
        <w:rPr>
          <w:b/>
          <w:bCs/>
        </w:rPr>
        <w:t>(Reference 1.3)</w:t>
      </w:r>
    </w:p>
    <w:p w14:paraId="010FA804" w14:textId="495F7E10" w:rsidR="009C64AB" w:rsidRDefault="009C64AB" w:rsidP="009C64AB">
      <w:pPr>
        <w:pStyle w:val="ListParagraph"/>
      </w:pPr>
      <w:r w:rsidRPr="009C64AB">
        <w:rPr>
          <w:b/>
          <w:bCs/>
        </w:rPr>
        <w:drawing>
          <wp:inline distT="0" distB="0" distL="0" distR="0" wp14:anchorId="6F74110A" wp14:editId="52BE95AE">
            <wp:extent cx="5410955"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276264"/>
                    </a:xfrm>
                    <a:prstGeom prst="rect">
                      <a:avLst/>
                    </a:prstGeom>
                  </pic:spPr>
                </pic:pic>
              </a:graphicData>
            </a:graphic>
          </wp:inline>
        </w:drawing>
      </w:r>
    </w:p>
    <w:p w14:paraId="5CBF7E64" w14:textId="410768E0" w:rsidR="00304CA5" w:rsidRPr="00304CA5" w:rsidRDefault="00304CA5" w:rsidP="009C64AB">
      <w:pPr>
        <w:pStyle w:val="ListParagraph"/>
        <w:rPr>
          <w:sz w:val="16"/>
          <w:szCs w:val="16"/>
        </w:rPr>
      </w:pPr>
      <w:r>
        <w:rPr>
          <w:sz w:val="16"/>
          <w:szCs w:val="16"/>
        </w:rPr>
        <w:t>Reference 1.3</w:t>
      </w:r>
    </w:p>
    <w:p w14:paraId="5BEABC95" w14:textId="594B24DB" w:rsidR="00A20A9C" w:rsidRPr="00A20A9C" w:rsidRDefault="00A20A9C" w:rsidP="00BE715C">
      <w:pPr>
        <w:pStyle w:val="ListParagraph"/>
      </w:pPr>
    </w:p>
    <w:p w14:paraId="19D62E6D" w14:textId="01C3EE8A" w:rsidR="009C64AB" w:rsidRPr="0010636B" w:rsidRDefault="009C64AB" w:rsidP="009C64AB">
      <w:pPr>
        <w:pStyle w:val="ListParagraph"/>
        <w:rPr>
          <w:b/>
          <w:bCs/>
        </w:rPr>
      </w:pPr>
    </w:p>
    <w:p w14:paraId="1C2F25CE" w14:textId="77777777" w:rsidR="005E6AA9" w:rsidRPr="005E6AA9" w:rsidRDefault="005E6AA9" w:rsidP="005E6AA9"/>
    <w:p w14:paraId="0E164409" w14:textId="77777777" w:rsidR="00C455C2" w:rsidRDefault="00C455C2" w:rsidP="00C455C2">
      <w:pPr>
        <w:rPr>
          <w:b/>
          <w:bCs/>
        </w:rPr>
      </w:pPr>
      <w:r>
        <w:rPr>
          <w:b/>
          <w:bCs/>
        </w:rPr>
        <w:t xml:space="preserve">Installing/Configuring </w:t>
      </w:r>
      <w:proofErr w:type="spellStart"/>
      <w:r>
        <w:rPr>
          <w:b/>
          <w:bCs/>
        </w:rPr>
        <w:t>Monit</w:t>
      </w:r>
      <w:proofErr w:type="spellEnd"/>
      <w:r>
        <w:rPr>
          <w:b/>
          <w:bCs/>
        </w:rPr>
        <w:t xml:space="preserve"> on Client</w:t>
      </w:r>
    </w:p>
    <w:p w14:paraId="073CBD4D" w14:textId="77777777" w:rsidR="00C455C2" w:rsidRPr="00634835" w:rsidRDefault="00C455C2" w:rsidP="00C455C2">
      <w:pPr>
        <w:pStyle w:val="ListParagraph"/>
        <w:numPr>
          <w:ilvl w:val="0"/>
          <w:numId w:val="6"/>
        </w:numPr>
      </w:pPr>
      <w:r>
        <w:t xml:space="preserve">Power on </w:t>
      </w:r>
      <w:r>
        <w:rPr>
          <w:b/>
          <w:bCs/>
        </w:rPr>
        <w:t>Client Machine.</w:t>
      </w:r>
    </w:p>
    <w:p w14:paraId="4036F702" w14:textId="77777777" w:rsidR="00C455C2" w:rsidRPr="00634835" w:rsidRDefault="00C455C2" w:rsidP="00C455C2">
      <w:pPr>
        <w:pStyle w:val="ListParagraph"/>
        <w:numPr>
          <w:ilvl w:val="0"/>
          <w:numId w:val="6"/>
        </w:numPr>
      </w:pPr>
      <w:r>
        <w:t xml:space="preserve">Login as </w:t>
      </w:r>
      <w:r>
        <w:rPr>
          <w:b/>
          <w:bCs/>
        </w:rPr>
        <w:t>Root</w:t>
      </w:r>
    </w:p>
    <w:p w14:paraId="17AEDEDF" w14:textId="6F573998" w:rsidR="00C455C2" w:rsidRPr="00E60590" w:rsidRDefault="00C455C2" w:rsidP="00C455C2">
      <w:pPr>
        <w:pStyle w:val="ListParagraph"/>
        <w:numPr>
          <w:ilvl w:val="0"/>
          <w:numId w:val="6"/>
        </w:numPr>
      </w:pPr>
      <w:r>
        <w:t xml:space="preserve">Use the command </w:t>
      </w:r>
      <w:proofErr w:type="spellStart"/>
      <w:r>
        <w:rPr>
          <w:b/>
          <w:bCs/>
        </w:rPr>
        <w:t>wget</w:t>
      </w:r>
      <w:proofErr w:type="spellEnd"/>
      <w:r>
        <w:rPr>
          <w:b/>
          <w:bCs/>
        </w:rPr>
        <w:t xml:space="preserve"> 10.2.6.89/</w:t>
      </w:r>
      <w:proofErr w:type="spellStart"/>
      <w:r>
        <w:rPr>
          <w:b/>
          <w:bCs/>
        </w:rPr>
        <w:t>configure_monit</w:t>
      </w:r>
      <w:proofErr w:type="spellEnd"/>
      <w:r>
        <w:rPr>
          <w:b/>
          <w:bCs/>
        </w:rPr>
        <w:t xml:space="preserve"> (Reference </w:t>
      </w:r>
      <w:r w:rsidR="00A6638B">
        <w:rPr>
          <w:b/>
          <w:bCs/>
        </w:rPr>
        <w:t>2</w:t>
      </w:r>
      <w:r>
        <w:rPr>
          <w:b/>
          <w:bCs/>
        </w:rPr>
        <w:t>.1)</w:t>
      </w:r>
    </w:p>
    <w:p w14:paraId="6B1DE0BF" w14:textId="1E99AE6A" w:rsidR="00E60590" w:rsidRDefault="00E60590" w:rsidP="00E60590">
      <w:pPr>
        <w:pStyle w:val="ListParagraph"/>
      </w:pPr>
      <w:r w:rsidRPr="00E60590">
        <w:drawing>
          <wp:inline distT="0" distB="0" distL="0" distR="0" wp14:anchorId="08C4CB03" wp14:editId="00ACF5E7">
            <wp:extent cx="4429743"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257211"/>
                    </a:xfrm>
                    <a:prstGeom prst="rect">
                      <a:avLst/>
                    </a:prstGeom>
                  </pic:spPr>
                </pic:pic>
              </a:graphicData>
            </a:graphic>
          </wp:inline>
        </w:drawing>
      </w:r>
    </w:p>
    <w:p w14:paraId="772985AD" w14:textId="1D8D748A" w:rsidR="00E60590" w:rsidRPr="00E60590" w:rsidRDefault="00E60590" w:rsidP="00E60590">
      <w:pPr>
        <w:pStyle w:val="ListParagraph"/>
        <w:rPr>
          <w:sz w:val="18"/>
          <w:szCs w:val="18"/>
        </w:rPr>
      </w:pPr>
      <w:r>
        <w:rPr>
          <w:sz w:val="18"/>
          <w:szCs w:val="18"/>
        </w:rPr>
        <w:t xml:space="preserve">Reference </w:t>
      </w:r>
      <w:r w:rsidR="00A6638B">
        <w:rPr>
          <w:sz w:val="18"/>
          <w:szCs w:val="18"/>
        </w:rPr>
        <w:t>2</w:t>
      </w:r>
      <w:r>
        <w:rPr>
          <w:sz w:val="18"/>
          <w:szCs w:val="18"/>
        </w:rPr>
        <w:t>.1</w:t>
      </w:r>
    </w:p>
    <w:p w14:paraId="2AA8CE01" w14:textId="1B3E9C23" w:rsidR="00C455C2" w:rsidRPr="00F77B64" w:rsidRDefault="00C455C2" w:rsidP="00C455C2">
      <w:pPr>
        <w:pStyle w:val="ListParagraph"/>
        <w:numPr>
          <w:ilvl w:val="0"/>
          <w:numId w:val="6"/>
        </w:numPr>
      </w:pPr>
      <w:r>
        <w:t xml:space="preserve">Use the command </w:t>
      </w:r>
      <w:proofErr w:type="spellStart"/>
      <w:r>
        <w:rPr>
          <w:b/>
          <w:bCs/>
        </w:rPr>
        <w:t>chmod</w:t>
      </w:r>
      <w:proofErr w:type="spellEnd"/>
      <w:r>
        <w:rPr>
          <w:b/>
          <w:bCs/>
        </w:rPr>
        <w:t xml:space="preserve"> 755 </w:t>
      </w:r>
      <w:proofErr w:type="spellStart"/>
      <w:r>
        <w:rPr>
          <w:b/>
          <w:bCs/>
        </w:rPr>
        <w:t>configure_monit</w:t>
      </w:r>
      <w:proofErr w:type="spellEnd"/>
      <w:r>
        <w:rPr>
          <w:b/>
          <w:bCs/>
        </w:rPr>
        <w:t xml:space="preserve"> (Reference </w:t>
      </w:r>
      <w:r w:rsidR="00A6638B">
        <w:rPr>
          <w:b/>
          <w:bCs/>
        </w:rPr>
        <w:t>2</w:t>
      </w:r>
      <w:r>
        <w:rPr>
          <w:b/>
          <w:bCs/>
        </w:rPr>
        <w:t>.2)</w:t>
      </w:r>
    </w:p>
    <w:p w14:paraId="33461B5C" w14:textId="34CB74FB" w:rsidR="00F77B64" w:rsidRDefault="00F77B64" w:rsidP="00F77B64">
      <w:pPr>
        <w:pStyle w:val="ListParagraph"/>
      </w:pPr>
      <w:r w:rsidRPr="00F77B64">
        <w:drawing>
          <wp:inline distT="0" distB="0" distL="0" distR="0" wp14:anchorId="7C539B9E" wp14:editId="2E8605D1">
            <wp:extent cx="4048690" cy="2953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295316"/>
                    </a:xfrm>
                    <a:prstGeom prst="rect">
                      <a:avLst/>
                    </a:prstGeom>
                  </pic:spPr>
                </pic:pic>
              </a:graphicData>
            </a:graphic>
          </wp:inline>
        </w:drawing>
      </w:r>
    </w:p>
    <w:p w14:paraId="3D463415" w14:textId="1B697485" w:rsidR="00F77B64" w:rsidRPr="00F77B64" w:rsidRDefault="00F77B64" w:rsidP="00F77B64">
      <w:pPr>
        <w:pStyle w:val="ListParagraph"/>
        <w:rPr>
          <w:sz w:val="18"/>
          <w:szCs w:val="18"/>
        </w:rPr>
      </w:pPr>
      <w:r>
        <w:rPr>
          <w:sz w:val="18"/>
          <w:szCs w:val="18"/>
        </w:rPr>
        <w:t xml:space="preserve">Reference </w:t>
      </w:r>
      <w:r w:rsidR="00A6638B">
        <w:rPr>
          <w:sz w:val="18"/>
          <w:szCs w:val="18"/>
        </w:rPr>
        <w:t>2</w:t>
      </w:r>
      <w:r>
        <w:rPr>
          <w:sz w:val="18"/>
          <w:szCs w:val="18"/>
        </w:rPr>
        <w:t>.2</w:t>
      </w:r>
    </w:p>
    <w:p w14:paraId="28F3D0A9" w14:textId="3B6162A6" w:rsidR="00C455C2" w:rsidRDefault="00C455C2" w:rsidP="00C455C2">
      <w:pPr>
        <w:pStyle w:val="ListParagraph"/>
        <w:numPr>
          <w:ilvl w:val="0"/>
          <w:numId w:val="6"/>
        </w:numPr>
      </w:pPr>
      <w:r>
        <w:t xml:space="preserve">Run the script </w:t>
      </w:r>
      <w:proofErr w:type="spellStart"/>
      <w:r>
        <w:rPr>
          <w:b/>
          <w:bCs/>
          <w:i/>
          <w:iCs/>
        </w:rPr>
        <w:t>configure_monit</w:t>
      </w:r>
      <w:proofErr w:type="spellEnd"/>
      <w:r>
        <w:t xml:space="preserve"> by running the following </w:t>
      </w:r>
      <w:proofErr w:type="gramStart"/>
      <w:r>
        <w:t xml:space="preserve">command </w:t>
      </w:r>
      <w:r>
        <w:rPr>
          <w:b/>
          <w:bCs/>
        </w:rPr>
        <w:t>.</w:t>
      </w:r>
      <w:proofErr w:type="gramEnd"/>
      <w:r>
        <w:rPr>
          <w:b/>
          <w:bCs/>
        </w:rPr>
        <w:t>/</w:t>
      </w:r>
      <w:proofErr w:type="spellStart"/>
      <w:r>
        <w:rPr>
          <w:b/>
          <w:bCs/>
        </w:rPr>
        <w:t>configure_monit</w:t>
      </w:r>
      <w:proofErr w:type="spellEnd"/>
      <w:r>
        <w:rPr>
          <w:b/>
          <w:bCs/>
        </w:rPr>
        <w:t xml:space="preserve"> (Reference </w:t>
      </w:r>
      <w:r w:rsidR="00A6638B">
        <w:rPr>
          <w:b/>
          <w:bCs/>
        </w:rPr>
        <w:t>2</w:t>
      </w:r>
      <w:r>
        <w:rPr>
          <w:b/>
          <w:bCs/>
        </w:rPr>
        <w:t xml:space="preserve">.3), </w:t>
      </w:r>
      <w:r>
        <w:t xml:space="preserve">the script will run and should take no longer than a minute, a </w:t>
      </w:r>
      <w:proofErr w:type="spellStart"/>
      <w:r>
        <w:t>monit</w:t>
      </w:r>
      <w:proofErr w:type="spellEnd"/>
      <w:r>
        <w:t xml:space="preserve"> table will appear and the command line will reappear.</w:t>
      </w:r>
    </w:p>
    <w:p w14:paraId="0242FCE2" w14:textId="09CBF600" w:rsidR="00465151" w:rsidRDefault="00465151" w:rsidP="00465151">
      <w:pPr>
        <w:pStyle w:val="ListParagraph"/>
      </w:pPr>
      <w:r w:rsidRPr="00465151">
        <w:drawing>
          <wp:inline distT="0" distB="0" distL="0" distR="0" wp14:anchorId="70A912D2" wp14:editId="214404AB">
            <wp:extent cx="296268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390580"/>
                    </a:xfrm>
                    <a:prstGeom prst="rect">
                      <a:avLst/>
                    </a:prstGeom>
                  </pic:spPr>
                </pic:pic>
              </a:graphicData>
            </a:graphic>
          </wp:inline>
        </w:drawing>
      </w:r>
    </w:p>
    <w:p w14:paraId="7A0D86A1" w14:textId="356C3305" w:rsidR="00465151" w:rsidRPr="00C201C7" w:rsidRDefault="00C201C7" w:rsidP="00465151">
      <w:pPr>
        <w:pStyle w:val="ListParagraph"/>
        <w:rPr>
          <w:sz w:val="18"/>
          <w:szCs w:val="18"/>
        </w:rPr>
      </w:pPr>
      <w:r>
        <w:rPr>
          <w:sz w:val="18"/>
          <w:szCs w:val="18"/>
        </w:rPr>
        <w:t xml:space="preserve">Reference </w:t>
      </w:r>
      <w:r w:rsidR="00A6638B">
        <w:rPr>
          <w:sz w:val="18"/>
          <w:szCs w:val="18"/>
        </w:rPr>
        <w:t>2</w:t>
      </w:r>
      <w:r>
        <w:rPr>
          <w:sz w:val="18"/>
          <w:szCs w:val="18"/>
        </w:rPr>
        <w:t>.3</w:t>
      </w:r>
    </w:p>
    <w:p w14:paraId="3117F917" w14:textId="77777777" w:rsidR="00DA2DFA" w:rsidRPr="004F70BF" w:rsidRDefault="00DA2DFA" w:rsidP="005E6AA9">
      <w:pPr>
        <w:pStyle w:val="Heading1"/>
        <w:rPr>
          <w:sz w:val="40"/>
          <w:szCs w:val="40"/>
        </w:rPr>
      </w:pPr>
    </w:p>
    <w:p w14:paraId="61AE57F8" w14:textId="77777777" w:rsidR="00B21F9F" w:rsidRDefault="00B21F9F" w:rsidP="005E6AA9">
      <w:pPr>
        <w:pStyle w:val="Heading1"/>
        <w:rPr>
          <w:sz w:val="40"/>
          <w:szCs w:val="40"/>
        </w:rPr>
      </w:pPr>
    </w:p>
    <w:p w14:paraId="7BE65921" w14:textId="6E2D7A01" w:rsidR="005E6AA9" w:rsidRDefault="005E6AA9" w:rsidP="005E6AA9">
      <w:pPr>
        <w:pStyle w:val="Heading1"/>
        <w:rPr>
          <w:sz w:val="40"/>
          <w:szCs w:val="40"/>
        </w:rPr>
      </w:pPr>
      <w:r>
        <w:rPr>
          <w:sz w:val="40"/>
          <w:szCs w:val="40"/>
        </w:rPr>
        <w:t>DESIGN ELEMENTS</w:t>
      </w:r>
    </w:p>
    <w:p w14:paraId="6AFA6921" w14:textId="7430F5F2" w:rsidR="002E717D" w:rsidRDefault="002E717D" w:rsidP="00597273">
      <w:pPr>
        <w:spacing w:line="480" w:lineRule="auto"/>
        <w:rPr>
          <w:sz w:val="28"/>
          <w:szCs w:val="28"/>
        </w:rPr>
      </w:pPr>
    </w:p>
    <w:p w14:paraId="51102A0C" w14:textId="1F6F88B2" w:rsidR="004E7C4C" w:rsidRDefault="00B00579" w:rsidP="004E7C4C">
      <w:pPr>
        <w:spacing w:line="480" w:lineRule="auto"/>
        <w:ind w:left="720" w:firstLine="720"/>
      </w:pPr>
      <w:r>
        <w:t xml:space="preserve">The purpose of the designed solution was to configure </w:t>
      </w:r>
      <w:r w:rsidR="00363EDF">
        <w:t xml:space="preserve">a </w:t>
      </w:r>
      <w:r>
        <w:t>monit</w:t>
      </w:r>
      <w:r w:rsidR="00363EDF">
        <w:t xml:space="preserve">oring solution </w:t>
      </w:r>
      <w:r w:rsidR="00A25009">
        <w:t xml:space="preserve">for different services, remote logging, and monitor </w:t>
      </w:r>
      <w:r w:rsidR="00C844E2">
        <w:t xml:space="preserve">computer hardware usage. </w:t>
      </w:r>
      <w:r w:rsidR="00B4756D">
        <w:t xml:space="preserve">We wanted to make sure that by using our script that there would be a minimal amount of command line usage to fully configure </w:t>
      </w:r>
      <w:r w:rsidR="005D624F">
        <w:t>the</w:t>
      </w:r>
      <w:r w:rsidR="00B4756D">
        <w:t xml:space="preserve"> monitoring system.</w:t>
      </w:r>
      <w:r w:rsidR="005D624F">
        <w:t xml:space="preserve"> </w:t>
      </w:r>
    </w:p>
    <w:p w14:paraId="45E0A1B7" w14:textId="1F374B8D" w:rsidR="00B00579" w:rsidRPr="00F75803" w:rsidRDefault="005D624F" w:rsidP="004E7C4C">
      <w:pPr>
        <w:spacing w:line="480" w:lineRule="auto"/>
        <w:ind w:left="720" w:firstLine="720"/>
      </w:pPr>
      <w:r>
        <w:t>The design of our scripts</w:t>
      </w:r>
      <w:r w:rsidR="008B2467">
        <w:t xml:space="preserve"> introduces web base monitoring which allows users to </w:t>
      </w:r>
      <w:r w:rsidR="0015121F">
        <w:t xml:space="preserve">have access monitoring of any client that updates as the monitoring </w:t>
      </w:r>
      <w:r w:rsidR="00C615F2">
        <w:t xml:space="preserve">system works. We wanted to create simplistic monitoring so that customers can easily swap between </w:t>
      </w:r>
      <w:r w:rsidR="00F75803">
        <w:t xml:space="preserve">Web </w:t>
      </w:r>
      <w:r w:rsidR="00A561FF">
        <w:t>Tabs</w:t>
      </w:r>
      <w:r w:rsidR="00F75803">
        <w:t xml:space="preserve"> to monitor any machine that is configured with </w:t>
      </w:r>
      <w:r w:rsidR="00C448E1">
        <w:t>the</w:t>
      </w:r>
      <w:r w:rsidR="00F75803">
        <w:t xml:space="preserve"> </w:t>
      </w:r>
      <w:proofErr w:type="spellStart"/>
      <w:r w:rsidR="00F75803">
        <w:rPr>
          <w:b/>
          <w:bCs/>
          <w:i/>
          <w:iCs/>
        </w:rPr>
        <w:t>configure_monit</w:t>
      </w:r>
      <w:proofErr w:type="spellEnd"/>
      <w:r w:rsidR="00F75803">
        <w:t xml:space="preserve"> package. </w:t>
      </w:r>
    </w:p>
    <w:p w14:paraId="33127386" w14:textId="6504FBB9" w:rsidR="00E83763" w:rsidRPr="00B21F9F" w:rsidRDefault="00E83763" w:rsidP="00B21F9F">
      <w:pPr>
        <w:spacing w:line="480" w:lineRule="auto"/>
      </w:pPr>
      <w:r w:rsidRPr="00E83763">
        <w:rPr>
          <w:b/>
          <w:bCs/>
        </w:rPr>
        <w:t>Client Web Base Monitoring</w:t>
      </w:r>
    </w:p>
    <w:p w14:paraId="563294DB" w14:textId="16C47704" w:rsidR="009D0037" w:rsidRPr="00DA2DFA" w:rsidRDefault="00B21F9F" w:rsidP="00E83763">
      <w:r>
        <w:rPr>
          <w:noProof/>
        </w:rPr>
        <w:drawing>
          <wp:anchor distT="0" distB="0" distL="114300" distR="114300" simplePos="0" relativeHeight="251655168" behindDoc="1" locked="0" layoutInCell="1" allowOverlap="1" wp14:anchorId="1FB3348E" wp14:editId="5C7F1259">
            <wp:simplePos x="0" y="0"/>
            <wp:positionH relativeFrom="column">
              <wp:posOffset>-160020</wp:posOffset>
            </wp:positionH>
            <wp:positionV relativeFrom="paragraph">
              <wp:posOffset>73025</wp:posOffset>
            </wp:positionV>
            <wp:extent cx="5532120" cy="2179320"/>
            <wp:effectExtent l="0" t="0" r="0" b="0"/>
            <wp:wrapTight wrapText="bothSides">
              <wp:wrapPolygon edited="0">
                <wp:start x="0" y="0"/>
                <wp:lineTo x="0" y="21336"/>
                <wp:lineTo x="21496" y="21336"/>
                <wp:lineTo x="21496" y="0"/>
                <wp:lineTo x="0" y="0"/>
              </wp:wrapPolygon>
            </wp:wrapTight>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1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F0960B" w14:textId="3274A350" w:rsidR="00E83763" w:rsidRPr="00B21F9F" w:rsidRDefault="00B21F9F" w:rsidP="005E6AA9">
      <w:pPr>
        <w:pStyle w:val="Heading1"/>
        <w:rPr>
          <w:color w:val="auto"/>
          <w:sz w:val="24"/>
          <w:szCs w:val="24"/>
        </w:rPr>
      </w:pPr>
      <w:r w:rsidRPr="00B21F9F">
        <w:rPr>
          <w:sz w:val="24"/>
          <w:szCs w:val="24"/>
        </w:rPr>
        <w:lastRenderedPageBreak/>
        <w:drawing>
          <wp:anchor distT="0" distB="0" distL="114300" distR="114300" simplePos="0" relativeHeight="251662336" behindDoc="1" locked="0" layoutInCell="1" allowOverlap="1" wp14:anchorId="4BD6F246" wp14:editId="39C0BFEC">
            <wp:simplePos x="0" y="0"/>
            <wp:positionH relativeFrom="margin">
              <wp:posOffset>-145415</wp:posOffset>
            </wp:positionH>
            <wp:positionV relativeFrom="paragraph">
              <wp:posOffset>274320</wp:posOffset>
            </wp:positionV>
            <wp:extent cx="4942840" cy="2377440"/>
            <wp:effectExtent l="0" t="0" r="0" b="3810"/>
            <wp:wrapTight wrapText="bothSides">
              <wp:wrapPolygon edited="0">
                <wp:start x="0" y="0"/>
                <wp:lineTo x="0" y="21462"/>
                <wp:lineTo x="21478" y="21462"/>
                <wp:lineTo x="21478"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2840" cy="2377440"/>
                    </a:xfrm>
                    <a:prstGeom prst="rect">
                      <a:avLst/>
                    </a:prstGeom>
                  </pic:spPr>
                </pic:pic>
              </a:graphicData>
            </a:graphic>
            <wp14:sizeRelH relativeFrom="page">
              <wp14:pctWidth>0</wp14:pctWidth>
            </wp14:sizeRelH>
            <wp14:sizeRelV relativeFrom="page">
              <wp14:pctHeight>0</wp14:pctHeight>
            </wp14:sizeRelV>
          </wp:anchor>
        </w:drawing>
      </w:r>
      <w:r w:rsidRPr="00B21F9F">
        <w:rPr>
          <w:color w:val="auto"/>
          <w:sz w:val="24"/>
          <w:szCs w:val="24"/>
        </w:rPr>
        <w:t>Server Web Base Monitoring</w:t>
      </w:r>
    </w:p>
    <w:p w14:paraId="48B30D1B" w14:textId="07FC0C00" w:rsidR="00E83763" w:rsidRDefault="00E83763" w:rsidP="00E83763">
      <w:pPr>
        <w:pStyle w:val="Heading1"/>
        <w:rPr>
          <w:sz w:val="40"/>
          <w:szCs w:val="40"/>
        </w:rPr>
      </w:pPr>
      <w:r>
        <w:rPr>
          <w:sz w:val="40"/>
          <w:szCs w:val="40"/>
        </w:rPr>
        <w:t>ACHIEVEMENTS</w:t>
      </w:r>
    </w:p>
    <w:p w14:paraId="0372AF86" w14:textId="3719D384" w:rsidR="00E83763" w:rsidRPr="00E83763" w:rsidRDefault="00E83763" w:rsidP="005E6AA9">
      <w:pPr>
        <w:pStyle w:val="Heading1"/>
        <w:rPr>
          <w:sz w:val="24"/>
          <w:szCs w:val="24"/>
        </w:rPr>
      </w:pPr>
    </w:p>
    <w:p w14:paraId="723E112C" w14:textId="7BC5EE66" w:rsidR="005E6AA9" w:rsidRDefault="2B2FD2C8" w:rsidP="00B21F9F">
      <w:pPr>
        <w:spacing w:line="480" w:lineRule="auto"/>
        <w:ind w:firstLine="720"/>
      </w:pPr>
      <w:r w:rsidRPr="2B2FD2C8">
        <w:rPr>
          <w:rFonts w:ascii="Calisto MT" w:eastAsia="Calisto MT" w:hAnsi="Calisto MT" w:cs="Calisto MT"/>
        </w:rPr>
        <w:t xml:space="preserve">Our solution for this </w:t>
      </w:r>
      <w:proofErr w:type="spellStart"/>
      <w:r w:rsidRPr="2B2FD2C8">
        <w:rPr>
          <w:rFonts w:ascii="Calisto MT" w:eastAsia="Calisto MT" w:hAnsi="Calisto MT" w:cs="Calisto MT"/>
        </w:rPr>
        <w:t>Monit</w:t>
      </w:r>
      <w:proofErr w:type="spellEnd"/>
      <w:r w:rsidRPr="2B2FD2C8">
        <w:rPr>
          <w:rFonts w:ascii="Calisto MT" w:eastAsia="Calisto MT" w:hAnsi="Calisto MT" w:cs="Calisto MT"/>
        </w:rPr>
        <w:t xml:space="preserve"> configuration and installation set of scripts meets or exceeds all requirements in the scope laid out. Each member of B.J.S. Inc. Group 5 had input on all areas of the required deliverables and how the solution was formed into a final product. Nothing was coded, written, or decided upon without full agreement of all members of the team. Any changes to the scope as written were approved by the customer before any changes were made. All members were courteous to each other's time and work put into the entire product and each meeting was orderly.</w:t>
      </w:r>
    </w:p>
    <w:p w14:paraId="6C0D17F4" w14:textId="7AE8BF5F" w:rsidR="005E6AA9" w:rsidRDefault="2B2FD2C8" w:rsidP="2B2FD2C8">
      <w:pPr>
        <w:spacing w:line="480" w:lineRule="auto"/>
        <w:ind w:firstLine="720"/>
      </w:pPr>
      <w:r w:rsidRPr="2B2FD2C8">
        <w:rPr>
          <w:rFonts w:ascii="Calisto MT" w:eastAsia="Calisto MT" w:hAnsi="Calisto MT" w:cs="Calisto MT"/>
        </w:rPr>
        <w:t xml:space="preserve">The </w:t>
      </w:r>
      <w:proofErr w:type="spellStart"/>
      <w:r w:rsidRPr="2B2FD2C8">
        <w:rPr>
          <w:rFonts w:ascii="Calisto MT" w:eastAsia="Calisto MT" w:hAnsi="Calisto MT" w:cs="Calisto MT"/>
        </w:rPr>
        <w:t>Monit</w:t>
      </w:r>
      <w:proofErr w:type="spellEnd"/>
      <w:r w:rsidRPr="2B2FD2C8">
        <w:rPr>
          <w:rFonts w:ascii="Calisto MT" w:eastAsia="Calisto MT" w:hAnsi="Calisto MT" w:cs="Calisto MT"/>
        </w:rPr>
        <w:t xml:space="preserve"> client configuration file to load client machines will be placed into the Apache server </w:t>
      </w:r>
      <w:proofErr w:type="spellStart"/>
      <w:r w:rsidRPr="2B2FD2C8">
        <w:rPr>
          <w:rFonts w:ascii="Calisto MT" w:eastAsia="Calisto MT" w:hAnsi="Calisto MT" w:cs="Calisto MT"/>
        </w:rPr>
        <w:t>public_html</w:t>
      </w:r>
      <w:proofErr w:type="spellEnd"/>
      <w:r w:rsidR="3CADD905" w:rsidRPr="3CADD905">
        <w:rPr>
          <w:rFonts w:ascii="Calisto MT" w:eastAsia="Calisto MT" w:hAnsi="Calisto MT" w:cs="Calisto MT"/>
        </w:rPr>
        <w:t xml:space="preserve"> for each </w:t>
      </w:r>
      <w:r w:rsidR="28C2E8EE" w:rsidRPr="28C2E8EE">
        <w:rPr>
          <w:rFonts w:ascii="Calisto MT" w:eastAsia="Calisto MT" w:hAnsi="Calisto MT" w:cs="Calisto MT"/>
        </w:rPr>
        <w:t>client to install.</w:t>
      </w:r>
      <w:r w:rsidRPr="2B2FD2C8">
        <w:rPr>
          <w:rFonts w:ascii="Calisto MT" w:eastAsia="Calisto MT" w:hAnsi="Calisto MT" w:cs="Calisto MT"/>
        </w:rPr>
        <w:t xml:space="preserve"> The installation files will be available for download on our public Git repository. When running, the </w:t>
      </w:r>
      <w:proofErr w:type="spellStart"/>
      <w:r w:rsidRPr="2B2FD2C8">
        <w:rPr>
          <w:rFonts w:ascii="Calisto MT" w:eastAsia="Calisto MT" w:hAnsi="Calisto MT" w:cs="Calisto MT"/>
        </w:rPr>
        <w:t>Monit</w:t>
      </w:r>
      <w:proofErr w:type="spellEnd"/>
      <w:r w:rsidRPr="2B2FD2C8">
        <w:rPr>
          <w:rFonts w:ascii="Calisto MT" w:eastAsia="Calisto MT" w:hAnsi="Calisto MT" w:cs="Calisto MT"/>
        </w:rPr>
        <w:t xml:space="preserve"> client configuration script will automatically set up the capability and all required tools necessary to monitor the services and client status. The admin will see printouts to the console of each section of the install that is accomplished with no need for any input from the installer aside from the Host IP address. The creation of the </w:t>
      </w:r>
      <w:proofErr w:type="spellStart"/>
      <w:r w:rsidRPr="2B2FD2C8">
        <w:rPr>
          <w:rFonts w:ascii="Calisto MT" w:eastAsia="Calisto MT" w:hAnsi="Calisto MT" w:cs="Calisto MT"/>
        </w:rPr>
        <w:t>Monit</w:t>
      </w:r>
      <w:proofErr w:type="spellEnd"/>
      <w:r w:rsidRPr="2B2FD2C8">
        <w:rPr>
          <w:rFonts w:ascii="Calisto MT" w:eastAsia="Calisto MT" w:hAnsi="Calisto MT" w:cs="Calisto MT"/>
        </w:rPr>
        <w:t xml:space="preserve"> script was headed and created by Brian Solomon, Johnny Rivera, and Spencer Klump. All the script files were tested and checked for accuracy by Brian, Spencer, and Johnny.</w:t>
      </w:r>
    </w:p>
    <w:p w14:paraId="0CE9F533" w14:textId="395E16CC" w:rsidR="005E6AA9" w:rsidRDefault="005E6AA9" w:rsidP="005E6AA9"/>
    <w:p w14:paraId="64750CEF" w14:textId="091C1C59" w:rsidR="005E6AA9" w:rsidRDefault="005E6AA9" w:rsidP="005E6AA9">
      <w:pPr>
        <w:pStyle w:val="Heading1"/>
        <w:rPr>
          <w:sz w:val="40"/>
          <w:szCs w:val="40"/>
        </w:rPr>
      </w:pPr>
      <w:r>
        <w:rPr>
          <w:sz w:val="40"/>
          <w:szCs w:val="40"/>
        </w:rPr>
        <w:lastRenderedPageBreak/>
        <w:t>CONCLUSION</w:t>
      </w:r>
    </w:p>
    <w:p w14:paraId="73678E76" w14:textId="77777777" w:rsidR="00204C0F" w:rsidRDefault="00204C0F" w:rsidP="7C2A4498">
      <w:pPr>
        <w:spacing w:line="480" w:lineRule="auto"/>
        <w:ind w:firstLine="720"/>
        <w:rPr>
          <w:rFonts w:ascii="Calisto MT" w:eastAsia="Calisto MT" w:hAnsi="Calisto MT" w:cs="Calisto MT"/>
        </w:rPr>
      </w:pPr>
    </w:p>
    <w:p w14:paraId="3D26366E" w14:textId="2EF0C96D" w:rsidR="005E6AA9" w:rsidRDefault="7C2A4498" w:rsidP="7C2A4498">
      <w:pPr>
        <w:spacing w:line="480" w:lineRule="auto"/>
        <w:ind w:firstLine="720"/>
      </w:pPr>
      <w:r w:rsidRPr="7C2A4498">
        <w:rPr>
          <w:rFonts w:ascii="Calisto MT" w:eastAsia="Calisto MT" w:hAnsi="Calisto MT" w:cs="Calisto MT"/>
        </w:rPr>
        <w:t xml:space="preserve">Our </w:t>
      </w:r>
      <w:proofErr w:type="spellStart"/>
      <w:r w:rsidRPr="7C2A4498">
        <w:rPr>
          <w:rFonts w:ascii="Calisto MT" w:eastAsia="Calisto MT" w:hAnsi="Calisto MT" w:cs="Calisto MT"/>
        </w:rPr>
        <w:t>Monit</w:t>
      </w:r>
      <w:proofErr w:type="spellEnd"/>
      <w:r w:rsidRPr="7C2A4498">
        <w:rPr>
          <w:rFonts w:ascii="Calisto MT" w:eastAsia="Calisto MT" w:hAnsi="Calisto MT" w:cs="Calisto MT"/>
        </w:rPr>
        <w:t xml:space="preserve"> Automation product has been developed to give a quick and easy installation setup for your system administrator. This product will save time and in return also save your business money as your admin can focus on other tasks and less time will be spent on errors that are more likely returned doing manual configurations on every client. Using </w:t>
      </w:r>
      <w:proofErr w:type="spellStart"/>
      <w:r w:rsidRPr="7C2A4498">
        <w:rPr>
          <w:rFonts w:ascii="Calisto MT" w:eastAsia="Calisto MT" w:hAnsi="Calisto MT" w:cs="Calisto MT"/>
        </w:rPr>
        <w:t>Monit</w:t>
      </w:r>
      <w:proofErr w:type="spellEnd"/>
      <w:r w:rsidRPr="7C2A4498">
        <w:rPr>
          <w:rFonts w:ascii="Calisto MT" w:eastAsia="Calisto MT" w:hAnsi="Calisto MT" w:cs="Calisto MT"/>
        </w:rPr>
        <w:t xml:space="preserve"> configuration script we provide you will be able to setup monitoring services on your client’s machines with remote monitoring enabled. The host machine of your choice will be able to monitor all the clients that are configured using the script. Your system administrator can load everything in a few simple steps and this automation will lessen the chances of any user input error. This product has been tested and validated to work with the procedure as written.</w:t>
      </w:r>
    </w:p>
    <w:p w14:paraId="0EE357E4" w14:textId="382E8DF1" w:rsidR="005E6AA9" w:rsidRDefault="005E6AA9" w:rsidP="005E6AA9"/>
    <w:p w14:paraId="13BCE8AC" w14:textId="77777777" w:rsidR="008E5BFA" w:rsidRDefault="008E5BFA" w:rsidP="005E6AA9"/>
    <w:p w14:paraId="0D1296A4" w14:textId="6B4C8EC0" w:rsidR="005E6AA9" w:rsidRDefault="005E6AA9" w:rsidP="000F0C05">
      <w:pPr>
        <w:spacing w:line="480" w:lineRule="auto"/>
      </w:pPr>
    </w:p>
    <w:p w14:paraId="653A6A1C" w14:textId="0D05B101" w:rsidR="005E6AA9" w:rsidRDefault="005E6AA9" w:rsidP="000F0C05">
      <w:pPr>
        <w:spacing w:line="480" w:lineRule="auto"/>
      </w:pPr>
    </w:p>
    <w:p w14:paraId="2E643E5E" w14:textId="56B96F2B" w:rsidR="005E6AA9" w:rsidRDefault="005E6AA9" w:rsidP="000F0C05">
      <w:pPr>
        <w:spacing w:line="480" w:lineRule="auto"/>
      </w:pPr>
    </w:p>
    <w:p w14:paraId="22EAA85A" w14:textId="1F495578" w:rsidR="005E6AA9" w:rsidRDefault="005E6AA9" w:rsidP="000F0C05">
      <w:pPr>
        <w:spacing w:line="480" w:lineRule="auto"/>
      </w:pPr>
    </w:p>
    <w:p w14:paraId="5B60AF17" w14:textId="2729DEAC" w:rsidR="005E6AA9" w:rsidRDefault="005E6AA9" w:rsidP="000F0C05">
      <w:pPr>
        <w:spacing w:line="480" w:lineRule="auto"/>
      </w:pPr>
    </w:p>
    <w:p w14:paraId="0C5033BF" w14:textId="7BDDCFE5" w:rsidR="005E6AA9" w:rsidRDefault="005E6AA9" w:rsidP="000F0C05">
      <w:pPr>
        <w:spacing w:line="480" w:lineRule="auto"/>
      </w:pPr>
    </w:p>
    <w:p w14:paraId="18D0F752" w14:textId="23ACB39F" w:rsidR="005E6AA9" w:rsidRDefault="005E6AA9" w:rsidP="005E6AA9"/>
    <w:p w14:paraId="7701BA2D" w14:textId="21AB538C" w:rsidR="00CC19B3" w:rsidRPr="008358B8" w:rsidRDefault="00CC19B3" w:rsidP="008358B8">
      <w:pPr>
        <w:rPr>
          <w:sz w:val="20"/>
          <w:szCs w:val="20"/>
        </w:rPr>
      </w:pPr>
    </w:p>
    <w:p w14:paraId="5810125B" w14:textId="77777777" w:rsidR="00CC19B3" w:rsidRPr="008358B8" w:rsidRDefault="00CC19B3" w:rsidP="00CC19B3">
      <w:pPr>
        <w:rPr>
          <w:sz w:val="20"/>
          <w:szCs w:val="20"/>
        </w:rPr>
      </w:pPr>
    </w:p>
    <w:p w14:paraId="547CFBF0" w14:textId="77777777" w:rsidR="00CC19B3" w:rsidRDefault="00CC19B3" w:rsidP="00CC19B3"/>
    <w:p w14:paraId="1D1D08C0" w14:textId="77777777" w:rsidR="00CC19B3" w:rsidRDefault="00CC19B3" w:rsidP="00CC19B3"/>
    <w:p w14:paraId="64B5B565" w14:textId="77777777" w:rsidR="00CC19B3" w:rsidRDefault="00CC19B3" w:rsidP="00CC19B3"/>
    <w:p w14:paraId="624A41B2" w14:textId="77777777" w:rsidR="00CC19B3" w:rsidRDefault="00CC19B3" w:rsidP="00CC19B3"/>
    <w:p w14:paraId="5417189F" w14:textId="77777777" w:rsidR="00CC19B3" w:rsidRDefault="00CC19B3" w:rsidP="00CC19B3"/>
    <w:p w14:paraId="63749CD3" w14:textId="77777777" w:rsidR="00CC19B3" w:rsidRPr="00CC19B3" w:rsidRDefault="00CC19B3" w:rsidP="00CC19B3"/>
    <w:p w14:paraId="5E7A27ED" w14:textId="77777777" w:rsidR="00CE75DE" w:rsidRDefault="00CE75DE" w:rsidP="00CE75DE"/>
    <w:p w14:paraId="1F13530F" w14:textId="77777777" w:rsidR="00CE75DE" w:rsidRDefault="00CE75DE" w:rsidP="00CE75DE"/>
    <w:p w14:paraId="43AC14D7" w14:textId="77777777" w:rsidR="00CE75DE" w:rsidRDefault="00CE75DE" w:rsidP="00CE75DE"/>
    <w:p w14:paraId="451289C8" w14:textId="77777777" w:rsidR="00CE75DE" w:rsidRPr="00CE75DE" w:rsidRDefault="00CE75DE" w:rsidP="00CE75DE"/>
    <w:sectPr w:rsidR="00CE75DE" w:rsidRPr="00CE75DE" w:rsidSect="00A24793">
      <w:footerReference w:type="even" r:id="rId18"/>
      <w:footerReference w:type="default" r:id="rId1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B06A" w14:textId="77777777" w:rsidR="0000004D" w:rsidRDefault="0000004D" w:rsidP="001205A1">
      <w:r>
        <w:separator/>
      </w:r>
    </w:p>
  </w:endnote>
  <w:endnote w:type="continuationSeparator" w:id="0">
    <w:p w14:paraId="36FDBBDB" w14:textId="77777777" w:rsidR="0000004D" w:rsidRDefault="0000004D" w:rsidP="001205A1">
      <w:r>
        <w:continuationSeparator/>
      </w:r>
    </w:p>
  </w:endnote>
  <w:endnote w:type="continuationNotice" w:id="1">
    <w:p w14:paraId="48A0DE1D" w14:textId="77777777" w:rsidR="0000004D" w:rsidRDefault="00000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9E38" w14:textId="77777777" w:rsidR="001205A1" w:rsidRDefault="001205A1" w:rsidP="00245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p w14:paraId="3741BAD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2FB9F3A1" w14:textId="77777777" w:rsidR="001205A1" w:rsidRDefault="001205A1" w:rsidP="00245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FE93DA2" w14:textId="77777777" w:rsidTr="005F4F46">
      <w:tc>
        <w:tcPr>
          <w:tcW w:w="5395" w:type="dxa"/>
        </w:tcPr>
        <w:p w14:paraId="0BC42FA6" w14:textId="1739FE28" w:rsidR="00FD2619" w:rsidRPr="00FD2619" w:rsidRDefault="00FD2619" w:rsidP="002101D9">
          <w:pPr>
            <w:pStyle w:val="Heading1"/>
            <w:rPr>
              <w:sz w:val="20"/>
              <w:szCs w:val="20"/>
            </w:rPr>
          </w:pPr>
          <w:r>
            <w:rPr>
              <w:sz w:val="20"/>
              <w:szCs w:val="20"/>
            </w:rPr>
            <w:t>Monitoring and Remote Logging Services</w:t>
          </w:r>
        </w:p>
      </w:tc>
      <w:tc>
        <w:tcPr>
          <w:tcW w:w="5395" w:type="dxa"/>
        </w:tcPr>
        <w:p w14:paraId="0064A3B6" w14:textId="77777777" w:rsidR="001205A1" w:rsidRPr="001205A1" w:rsidRDefault="001205A1" w:rsidP="001205A1">
          <w:pPr>
            <w:pStyle w:val="Footer"/>
          </w:pPr>
          <w:r w:rsidRPr="001205A1">
            <w:t xml:space="preserve">   </w:t>
          </w:r>
        </w:p>
      </w:tc>
    </w:tr>
  </w:tbl>
  <w:p w14:paraId="21EE326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A2AF" w14:textId="77777777" w:rsidR="0000004D" w:rsidRDefault="0000004D" w:rsidP="001205A1">
      <w:r>
        <w:separator/>
      </w:r>
    </w:p>
  </w:footnote>
  <w:footnote w:type="continuationSeparator" w:id="0">
    <w:p w14:paraId="721E456B" w14:textId="77777777" w:rsidR="0000004D" w:rsidRDefault="0000004D" w:rsidP="001205A1">
      <w:r>
        <w:continuationSeparator/>
      </w:r>
    </w:p>
  </w:footnote>
  <w:footnote w:type="continuationNotice" w:id="1">
    <w:p w14:paraId="2F067AEA" w14:textId="77777777" w:rsidR="0000004D" w:rsidRDefault="0000004D"/>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435789487-2004318071 407456981-2004318071 885899169-1670994288 2022030480-40089925 9831977-313904835 376898055-2004318071 2028584526-1528456363 976659445-2004318071 2119175221-2004318071 1609651174-1246359333 885177495-2004318071 764125828-2004318071 1210877985-1540041866 398426679-2004318071 685911122-2004318071 320135940-2004318071 2068869638-2004318071 1841969794-2004318071 938292354-548477275 405194628-962291365 1556597439-481399414 1255865720-691480680 2092483562-2004318071 1979810720-1999834702 857967676-1876683261 511726147-210608340 845944980-176766906 739710685-1900975535 269068326-1031653382 2063085635-773411344 1824659510-718439231 589919642-1273313659 724466981-363074416 714138942-2004318071 883462381-1177429114 1933197919-487661437 888259666-973423443 1995739188-525147883 1822937841-2102682337 694309208-1003969877 1344561367-514065812 360104117-130780477 653662836-1247911410 502604681-1616965976 1618340962-2004318071 1169267634-2004318071 149556007-364542755 1591315567-2004318071 1867853314-2004318071 1587872879-2004318071 1920455366-691588317 1948813892-83926184 199094880-2004318071 2144347783-2004318071 1142281204-2041262247 930510060-1450204703 802661294-2125400722 1655510137-2004318071 1010280500-2004318071 968190043-2004318071 895415525-2004318071 121556700-2004318071 206202455-1746216948 472851918-2004318071 204716070-565347067 911511214-1082631409 1566626618-40148123 1385310564-1289054305 972835807-749016052 1433723072-1832954995 1421910378-2202410 2134225011-166333450 820889396-2077318171 1056209519-2004318071 8807503-2004318071 775221226-1248827195 660614916-2004318071 774445375-2044135551 1391872985-488872444 1705686754-1006893990 1168991421-1115596828 1160778920-639571661 2044434968-2004318071 2078693665-981494154 296972698-2004318071 1638765767-1345172490 667885359-106528832 772954171-282038163 96714871-1102791254 1206699115-1631066951 1686968162-2004318071 603845008-1329374426 216659251-108026095 1166151331-2046125345 974126604-1581433892 1825691424-2004318071 544108651-1205569573 1275253766-596429105 1796152464-1036496961 817993175-228468220 119797239-161458125 1291130687-1904851310 1268490299-744408892 1259212142-1965432188 1380320972-1669306253 820368663-2083297066 1437601499-1580652358 2028835318-1292205064 1718889951-303088791 1685392623-741740234 249780196-820125912 958708745-1497125861 219322020-1800179392 1698327068-218476801 778321502-1454993195 585803866-524899704 1533062935-657055404 206582719-2078134245 416347986-598520735 1996601901-564876172 1477448283-2004318071 1417477104-2004318071 488442048-2004318071 1689630053-2004318071 1649033650-2004318071 1410799775-2004318071 1668586707-2004318071 1585063917-2004318071 521360143-2004318071 1135350999-2004318071 1158842824-2004318071 800715681-2004318071 197406630-1963256866 6595510-2004318071 569258596-2004318071 1888198200-2004318071 927054544-2004318071"/>
  </int:OnDemandWorkflows>
  <int:IntelligenceSettings/>
  <int:Manifest>
    <int:EntireDocument id="d46tLFws"/>
  </int:Manifest>
  <int:Observations>
    <int:Content id="d46tLFws">
      <int:extLst>
        <oel:ext uri="E302BA01-7950-474C-9AD3-286E660C40A8">
          <int:SimilaritySummary Version="1" RunId="1649614016999" TilesCheckedInThisRun="41" TotalNumOfTiles="41" SimilarityAnnotationCount="0" NumWords="799"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3E8"/>
    <w:multiLevelType w:val="hybridMultilevel"/>
    <w:tmpl w:val="613A8D24"/>
    <w:lvl w:ilvl="0" w:tplc="96942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50425"/>
    <w:multiLevelType w:val="hybridMultilevel"/>
    <w:tmpl w:val="1B34EB1E"/>
    <w:lvl w:ilvl="0" w:tplc="10807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DA17D0"/>
    <w:multiLevelType w:val="hybridMultilevel"/>
    <w:tmpl w:val="669CF488"/>
    <w:lvl w:ilvl="0" w:tplc="406AB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50CFD"/>
    <w:multiLevelType w:val="hybridMultilevel"/>
    <w:tmpl w:val="E90630B2"/>
    <w:lvl w:ilvl="0" w:tplc="289E8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D6BDE"/>
    <w:multiLevelType w:val="hybridMultilevel"/>
    <w:tmpl w:val="40705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C2334"/>
    <w:multiLevelType w:val="hybridMultilevel"/>
    <w:tmpl w:val="3AE6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87132"/>
    <w:multiLevelType w:val="hybridMultilevel"/>
    <w:tmpl w:val="288AB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B23CE"/>
    <w:multiLevelType w:val="hybridMultilevel"/>
    <w:tmpl w:val="BCE0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028C2"/>
    <w:multiLevelType w:val="hybridMultilevel"/>
    <w:tmpl w:val="93128ED4"/>
    <w:lvl w:ilvl="0" w:tplc="D1787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8870416">
    <w:abstractNumId w:val="7"/>
  </w:num>
  <w:num w:numId="2" w16cid:durableId="1046831746">
    <w:abstractNumId w:val="4"/>
  </w:num>
  <w:num w:numId="3" w16cid:durableId="417101773">
    <w:abstractNumId w:val="6"/>
  </w:num>
  <w:num w:numId="4" w16cid:durableId="125467306">
    <w:abstractNumId w:val="1"/>
  </w:num>
  <w:num w:numId="5" w16cid:durableId="1932082394">
    <w:abstractNumId w:val="5"/>
  </w:num>
  <w:num w:numId="6" w16cid:durableId="2124306170">
    <w:abstractNumId w:val="2"/>
  </w:num>
  <w:num w:numId="7" w16cid:durableId="175584428">
    <w:abstractNumId w:val="8"/>
  </w:num>
  <w:num w:numId="8" w16cid:durableId="1247113879">
    <w:abstractNumId w:val="0"/>
  </w:num>
  <w:num w:numId="9" w16cid:durableId="1643464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91F"/>
    <w:rsid w:val="0000004D"/>
    <w:rsid w:val="000020E4"/>
    <w:rsid w:val="00002192"/>
    <w:rsid w:val="000030FF"/>
    <w:rsid w:val="000037EF"/>
    <w:rsid w:val="00007850"/>
    <w:rsid w:val="000112D4"/>
    <w:rsid w:val="00011ADF"/>
    <w:rsid w:val="00013374"/>
    <w:rsid w:val="00014010"/>
    <w:rsid w:val="00014551"/>
    <w:rsid w:val="00015648"/>
    <w:rsid w:val="000172A7"/>
    <w:rsid w:val="00017710"/>
    <w:rsid w:val="00017E65"/>
    <w:rsid w:val="000200AE"/>
    <w:rsid w:val="000205F8"/>
    <w:rsid w:val="000213DA"/>
    <w:rsid w:val="00022803"/>
    <w:rsid w:val="00023428"/>
    <w:rsid w:val="0002597F"/>
    <w:rsid w:val="00025B3D"/>
    <w:rsid w:val="00025CC9"/>
    <w:rsid w:val="00026A81"/>
    <w:rsid w:val="0003304D"/>
    <w:rsid w:val="00033F20"/>
    <w:rsid w:val="00034BEE"/>
    <w:rsid w:val="00037648"/>
    <w:rsid w:val="00041560"/>
    <w:rsid w:val="00041959"/>
    <w:rsid w:val="00041EF5"/>
    <w:rsid w:val="00042FD0"/>
    <w:rsid w:val="00043069"/>
    <w:rsid w:val="00043574"/>
    <w:rsid w:val="000444CF"/>
    <w:rsid w:val="00050805"/>
    <w:rsid w:val="00051139"/>
    <w:rsid w:val="0005259D"/>
    <w:rsid w:val="00052B8B"/>
    <w:rsid w:val="00053361"/>
    <w:rsid w:val="0006227F"/>
    <w:rsid w:val="0006404C"/>
    <w:rsid w:val="00064875"/>
    <w:rsid w:val="00065739"/>
    <w:rsid w:val="000660AA"/>
    <w:rsid w:val="000665E5"/>
    <w:rsid w:val="0007050A"/>
    <w:rsid w:val="00077109"/>
    <w:rsid w:val="00081959"/>
    <w:rsid w:val="00081BA0"/>
    <w:rsid w:val="00083799"/>
    <w:rsid w:val="00084A28"/>
    <w:rsid w:val="00085695"/>
    <w:rsid w:val="00086D2A"/>
    <w:rsid w:val="00087158"/>
    <w:rsid w:val="00090BBC"/>
    <w:rsid w:val="000924D7"/>
    <w:rsid w:val="00092A22"/>
    <w:rsid w:val="000A0685"/>
    <w:rsid w:val="000A0D46"/>
    <w:rsid w:val="000A2036"/>
    <w:rsid w:val="000A25F1"/>
    <w:rsid w:val="000A30BF"/>
    <w:rsid w:val="000B0636"/>
    <w:rsid w:val="000B37AF"/>
    <w:rsid w:val="000B39E6"/>
    <w:rsid w:val="000B5CB2"/>
    <w:rsid w:val="000B5D8B"/>
    <w:rsid w:val="000B5FC2"/>
    <w:rsid w:val="000C2829"/>
    <w:rsid w:val="000C4ED1"/>
    <w:rsid w:val="000C51F3"/>
    <w:rsid w:val="000C578C"/>
    <w:rsid w:val="000C68A7"/>
    <w:rsid w:val="000C7236"/>
    <w:rsid w:val="000C7D15"/>
    <w:rsid w:val="000D0203"/>
    <w:rsid w:val="000D0E27"/>
    <w:rsid w:val="000D14A1"/>
    <w:rsid w:val="000D31CB"/>
    <w:rsid w:val="000D3C1C"/>
    <w:rsid w:val="000D522F"/>
    <w:rsid w:val="000D6225"/>
    <w:rsid w:val="000D6BC9"/>
    <w:rsid w:val="000D74B2"/>
    <w:rsid w:val="000D7865"/>
    <w:rsid w:val="000E059E"/>
    <w:rsid w:val="000E0878"/>
    <w:rsid w:val="000E17E1"/>
    <w:rsid w:val="000E315D"/>
    <w:rsid w:val="000E3867"/>
    <w:rsid w:val="000E3E5B"/>
    <w:rsid w:val="000E4484"/>
    <w:rsid w:val="000E643E"/>
    <w:rsid w:val="000F0C05"/>
    <w:rsid w:val="000F0EDC"/>
    <w:rsid w:val="000F25A9"/>
    <w:rsid w:val="000F2801"/>
    <w:rsid w:val="000F2A31"/>
    <w:rsid w:val="000F3975"/>
    <w:rsid w:val="000F4671"/>
    <w:rsid w:val="000F56B5"/>
    <w:rsid w:val="00101412"/>
    <w:rsid w:val="00102873"/>
    <w:rsid w:val="00103653"/>
    <w:rsid w:val="00104A31"/>
    <w:rsid w:val="00104E0E"/>
    <w:rsid w:val="0010636B"/>
    <w:rsid w:val="00107A2E"/>
    <w:rsid w:val="00112601"/>
    <w:rsid w:val="00112977"/>
    <w:rsid w:val="001133BA"/>
    <w:rsid w:val="00114534"/>
    <w:rsid w:val="00116006"/>
    <w:rsid w:val="0011664C"/>
    <w:rsid w:val="001166C3"/>
    <w:rsid w:val="00117A72"/>
    <w:rsid w:val="00117DE8"/>
    <w:rsid w:val="001205A1"/>
    <w:rsid w:val="00120791"/>
    <w:rsid w:val="00121E33"/>
    <w:rsid w:val="00123A4E"/>
    <w:rsid w:val="00123B06"/>
    <w:rsid w:val="00124BFF"/>
    <w:rsid w:val="001273C3"/>
    <w:rsid w:val="001376EF"/>
    <w:rsid w:val="00140777"/>
    <w:rsid w:val="00141D98"/>
    <w:rsid w:val="00142538"/>
    <w:rsid w:val="00142954"/>
    <w:rsid w:val="001464E5"/>
    <w:rsid w:val="0014686D"/>
    <w:rsid w:val="00147974"/>
    <w:rsid w:val="0015121F"/>
    <w:rsid w:val="00154C4B"/>
    <w:rsid w:val="00154D3B"/>
    <w:rsid w:val="0015711C"/>
    <w:rsid w:val="001573DD"/>
    <w:rsid w:val="001578D5"/>
    <w:rsid w:val="0016086A"/>
    <w:rsid w:val="001614D0"/>
    <w:rsid w:val="00161561"/>
    <w:rsid w:val="00165D86"/>
    <w:rsid w:val="00167B65"/>
    <w:rsid w:val="0017076F"/>
    <w:rsid w:val="00170FCF"/>
    <w:rsid w:val="00171A65"/>
    <w:rsid w:val="001723BE"/>
    <w:rsid w:val="00173BB7"/>
    <w:rsid w:val="001743A5"/>
    <w:rsid w:val="00175DD2"/>
    <w:rsid w:val="00176986"/>
    <w:rsid w:val="00177A9C"/>
    <w:rsid w:val="00181A78"/>
    <w:rsid w:val="00182188"/>
    <w:rsid w:val="00182570"/>
    <w:rsid w:val="00182E67"/>
    <w:rsid w:val="00185B4C"/>
    <w:rsid w:val="0019292F"/>
    <w:rsid w:val="00192A73"/>
    <w:rsid w:val="00194A5D"/>
    <w:rsid w:val="00194C60"/>
    <w:rsid w:val="00195EDF"/>
    <w:rsid w:val="001A3B70"/>
    <w:rsid w:val="001A4269"/>
    <w:rsid w:val="001A5753"/>
    <w:rsid w:val="001A5A15"/>
    <w:rsid w:val="001A7B22"/>
    <w:rsid w:val="001B0A31"/>
    <w:rsid w:val="001B57DF"/>
    <w:rsid w:val="001C1068"/>
    <w:rsid w:val="001C2DF1"/>
    <w:rsid w:val="001C3E1B"/>
    <w:rsid w:val="001C4C29"/>
    <w:rsid w:val="001C558D"/>
    <w:rsid w:val="001C6293"/>
    <w:rsid w:val="001D124A"/>
    <w:rsid w:val="001D4099"/>
    <w:rsid w:val="001D4283"/>
    <w:rsid w:val="001D5A83"/>
    <w:rsid w:val="001D6397"/>
    <w:rsid w:val="001D7038"/>
    <w:rsid w:val="001D7847"/>
    <w:rsid w:val="001E0F36"/>
    <w:rsid w:val="001E126E"/>
    <w:rsid w:val="001E44BC"/>
    <w:rsid w:val="001E4AE9"/>
    <w:rsid w:val="001E728B"/>
    <w:rsid w:val="001F2048"/>
    <w:rsid w:val="001F3993"/>
    <w:rsid w:val="001F69A0"/>
    <w:rsid w:val="001F6C12"/>
    <w:rsid w:val="00200B74"/>
    <w:rsid w:val="00201A61"/>
    <w:rsid w:val="002025B0"/>
    <w:rsid w:val="00202AC1"/>
    <w:rsid w:val="00203B55"/>
    <w:rsid w:val="00204C0F"/>
    <w:rsid w:val="00206884"/>
    <w:rsid w:val="002101D9"/>
    <w:rsid w:val="00210ED6"/>
    <w:rsid w:val="002150E3"/>
    <w:rsid w:val="00216A51"/>
    <w:rsid w:val="00217CC5"/>
    <w:rsid w:val="002206BC"/>
    <w:rsid w:val="002230BA"/>
    <w:rsid w:val="00224D59"/>
    <w:rsid w:val="0022738F"/>
    <w:rsid w:val="00227A6A"/>
    <w:rsid w:val="00230B64"/>
    <w:rsid w:val="002338AC"/>
    <w:rsid w:val="00234DD3"/>
    <w:rsid w:val="00234F2A"/>
    <w:rsid w:val="002355E2"/>
    <w:rsid w:val="00236DFD"/>
    <w:rsid w:val="002372C8"/>
    <w:rsid w:val="00237FC7"/>
    <w:rsid w:val="00240064"/>
    <w:rsid w:val="00242322"/>
    <w:rsid w:val="0024415E"/>
    <w:rsid w:val="002443B0"/>
    <w:rsid w:val="002455AB"/>
    <w:rsid w:val="00245FF4"/>
    <w:rsid w:val="00247F0C"/>
    <w:rsid w:val="00251A10"/>
    <w:rsid w:val="00252AFE"/>
    <w:rsid w:val="00253CEB"/>
    <w:rsid w:val="00256B5F"/>
    <w:rsid w:val="00256D34"/>
    <w:rsid w:val="00257257"/>
    <w:rsid w:val="00264697"/>
    <w:rsid w:val="00264C00"/>
    <w:rsid w:val="00264E77"/>
    <w:rsid w:val="002667A9"/>
    <w:rsid w:val="002668BD"/>
    <w:rsid w:val="00267A73"/>
    <w:rsid w:val="00271F43"/>
    <w:rsid w:val="00272253"/>
    <w:rsid w:val="00272D84"/>
    <w:rsid w:val="002746B7"/>
    <w:rsid w:val="00274E4D"/>
    <w:rsid w:val="00275072"/>
    <w:rsid w:val="002751AC"/>
    <w:rsid w:val="00275C00"/>
    <w:rsid w:val="00275DF2"/>
    <w:rsid w:val="00276273"/>
    <w:rsid w:val="00276342"/>
    <w:rsid w:val="00281463"/>
    <w:rsid w:val="00286E07"/>
    <w:rsid w:val="002877E8"/>
    <w:rsid w:val="00287B85"/>
    <w:rsid w:val="00290CD8"/>
    <w:rsid w:val="00291170"/>
    <w:rsid w:val="00294559"/>
    <w:rsid w:val="00294574"/>
    <w:rsid w:val="002A04E6"/>
    <w:rsid w:val="002A1EFC"/>
    <w:rsid w:val="002A3AA6"/>
    <w:rsid w:val="002A5CF8"/>
    <w:rsid w:val="002B6AE5"/>
    <w:rsid w:val="002B75FE"/>
    <w:rsid w:val="002B78F8"/>
    <w:rsid w:val="002B7C43"/>
    <w:rsid w:val="002B7F73"/>
    <w:rsid w:val="002B7FF0"/>
    <w:rsid w:val="002C01F1"/>
    <w:rsid w:val="002C146E"/>
    <w:rsid w:val="002C1EBD"/>
    <w:rsid w:val="002C5AAA"/>
    <w:rsid w:val="002C638C"/>
    <w:rsid w:val="002C6F49"/>
    <w:rsid w:val="002D1C86"/>
    <w:rsid w:val="002D26B9"/>
    <w:rsid w:val="002D29D0"/>
    <w:rsid w:val="002D34B8"/>
    <w:rsid w:val="002D4320"/>
    <w:rsid w:val="002D5A46"/>
    <w:rsid w:val="002D7285"/>
    <w:rsid w:val="002D7654"/>
    <w:rsid w:val="002D782E"/>
    <w:rsid w:val="002E0183"/>
    <w:rsid w:val="002E13A7"/>
    <w:rsid w:val="002E30BC"/>
    <w:rsid w:val="002E3155"/>
    <w:rsid w:val="002E35F1"/>
    <w:rsid w:val="002E438F"/>
    <w:rsid w:val="002E60A2"/>
    <w:rsid w:val="002E63F1"/>
    <w:rsid w:val="002E6687"/>
    <w:rsid w:val="002E717D"/>
    <w:rsid w:val="002E7C4E"/>
    <w:rsid w:val="002F0859"/>
    <w:rsid w:val="002F1363"/>
    <w:rsid w:val="002F2658"/>
    <w:rsid w:val="002F3733"/>
    <w:rsid w:val="002F55D1"/>
    <w:rsid w:val="002F6473"/>
    <w:rsid w:val="00303BB3"/>
    <w:rsid w:val="00303E60"/>
    <w:rsid w:val="00304CA5"/>
    <w:rsid w:val="00304D9B"/>
    <w:rsid w:val="00305938"/>
    <w:rsid w:val="003062C9"/>
    <w:rsid w:val="003065B4"/>
    <w:rsid w:val="00307318"/>
    <w:rsid w:val="0031055C"/>
    <w:rsid w:val="00312516"/>
    <w:rsid w:val="00313B21"/>
    <w:rsid w:val="0031651E"/>
    <w:rsid w:val="00317E47"/>
    <w:rsid w:val="00320168"/>
    <w:rsid w:val="0032071C"/>
    <w:rsid w:val="00320F50"/>
    <w:rsid w:val="00321267"/>
    <w:rsid w:val="00322990"/>
    <w:rsid w:val="00322D38"/>
    <w:rsid w:val="003264D9"/>
    <w:rsid w:val="00326F7F"/>
    <w:rsid w:val="00327ACB"/>
    <w:rsid w:val="00327CFA"/>
    <w:rsid w:val="00330448"/>
    <w:rsid w:val="003324CC"/>
    <w:rsid w:val="00332D36"/>
    <w:rsid w:val="003342E7"/>
    <w:rsid w:val="00334C2C"/>
    <w:rsid w:val="003352D3"/>
    <w:rsid w:val="00340F4B"/>
    <w:rsid w:val="00341091"/>
    <w:rsid w:val="00344CB2"/>
    <w:rsid w:val="003456D4"/>
    <w:rsid w:val="003469C7"/>
    <w:rsid w:val="00346C13"/>
    <w:rsid w:val="003470E2"/>
    <w:rsid w:val="0034751E"/>
    <w:rsid w:val="00347F4A"/>
    <w:rsid w:val="00350113"/>
    <w:rsid w:val="003503EA"/>
    <w:rsid w:val="003513BE"/>
    <w:rsid w:val="00351D16"/>
    <w:rsid w:val="00353812"/>
    <w:rsid w:val="0035554A"/>
    <w:rsid w:val="003558E0"/>
    <w:rsid w:val="003579F2"/>
    <w:rsid w:val="0036143B"/>
    <w:rsid w:val="00362188"/>
    <w:rsid w:val="00363EDF"/>
    <w:rsid w:val="003647EC"/>
    <w:rsid w:val="003668CE"/>
    <w:rsid w:val="00366FD9"/>
    <w:rsid w:val="00371EE1"/>
    <w:rsid w:val="00374FF6"/>
    <w:rsid w:val="00375170"/>
    <w:rsid w:val="00380328"/>
    <w:rsid w:val="00381331"/>
    <w:rsid w:val="0038295E"/>
    <w:rsid w:val="00384128"/>
    <w:rsid w:val="00384803"/>
    <w:rsid w:val="003859B1"/>
    <w:rsid w:val="00385D9A"/>
    <w:rsid w:val="00385DFE"/>
    <w:rsid w:val="003872C1"/>
    <w:rsid w:val="003873A5"/>
    <w:rsid w:val="00390103"/>
    <w:rsid w:val="003911A1"/>
    <w:rsid w:val="0039250A"/>
    <w:rsid w:val="003936DA"/>
    <w:rsid w:val="003A0D8B"/>
    <w:rsid w:val="003A12E5"/>
    <w:rsid w:val="003A17D7"/>
    <w:rsid w:val="003A32EC"/>
    <w:rsid w:val="003A3553"/>
    <w:rsid w:val="003A3760"/>
    <w:rsid w:val="003A4472"/>
    <w:rsid w:val="003A448C"/>
    <w:rsid w:val="003A56EC"/>
    <w:rsid w:val="003A62E9"/>
    <w:rsid w:val="003A702C"/>
    <w:rsid w:val="003A798E"/>
    <w:rsid w:val="003B1363"/>
    <w:rsid w:val="003B2BC6"/>
    <w:rsid w:val="003B35D6"/>
    <w:rsid w:val="003B36A5"/>
    <w:rsid w:val="003B5296"/>
    <w:rsid w:val="003C01CB"/>
    <w:rsid w:val="003C06F3"/>
    <w:rsid w:val="003C08A6"/>
    <w:rsid w:val="003C2440"/>
    <w:rsid w:val="003C281C"/>
    <w:rsid w:val="003C3197"/>
    <w:rsid w:val="003C63A7"/>
    <w:rsid w:val="003C7583"/>
    <w:rsid w:val="003D253D"/>
    <w:rsid w:val="003D3597"/>
    <w:rsid w:val="003E176C"/>
    <w:rsid w:val="003E3761"/>
    <w:rsid w:val="003E3B61"/>
    <w:rsid w:val="003E66CA"/>
    <w:rsid w:val="003F371F"/>
    <w:rsid w:val="003F4F5D"/>
    <w:rsid w:val="003F51E8"/>
    <w:rsid w:val="003F54D6"/>
    <w:rsid w:val="003F66AB"/>
    <w:rsid w:val="003F73E8"/>
    <w:rsid w:val="00400656"/>
    <w:rsid w:val="004008E9"/>
    <w:rsid w:val="00405CAE"/>
    <w:rsid w:val="004063A4"/>
    <w:rsid w:val="00406E15"/>
    <w:rsid w:val="00411CFF"/>
    <w:rsid w:val="00412394"/>
    <w:rsid w:val="00413BF2"/>
    <w:rsid w:val="00413D38"/>
    <w:rsid w:val="00414ADD"/>
    <w:rsid w:val="00415424"/>
    <w:rsid w:val="004161AA"/>
    <w:rsid w:val="00417D39"/>
    <w:rsid w:val="00420F2C"/>
    <w:rsid w:val="00421EA4"/>
    <w:rsid w:val="00423467"/>
    <w:rsid w:val="00425A99"/>
    <w:rsid w:val="0042670C"/>
    <w:rsid w:val="0043092A"/>
    <w:rsid w:val="00433CAA"/>
    <w:rsid w:val="004355B5"/>
    <w:rsid w:val="0043574E"/>
    <w:rsid w:val="004357AF"/>
    <w:rsid w:val="004357FE"/>
    <w:rsid w:val="00444320"/>
    <w:rsid w:val="00446026"/>
    <w:rsid w:val="00446834"/>
    <w:rsid w:val="00446836"/>
    <w:rsid w:val="00446DE3"/>
    <w:rsid w:val="0045003E"/>
    <w:rsid w:val="00450415"/>
    <w:rsid w:val="00451415"/>
    <w:rsid w:val="004538DA"/>
    <w:rsid w:val="004543A3"/>
    <w:rsid w:val="00455097"/>
    <w:rsid w:val="00455AEA"/>
    <w:rsid w:val="004567DB"/>
    <w:rsid w:val="00457123"/>
    <w:rsid w:val="00457E58"/>
    <w:rsid w:val="00461827"/>
    <w:rsid w:val="00465151"/>
    <w:rsid w:val="0046674F"/>
    <w:rsid w:val="00466D4C"/>
    <w:rsid w:val="004708F0"/>
    <w:rsid w:val="0047572B"/>
    <w:rsid w:val="0047648D"/>
    <w:rsid w:val="004807B3"/>
    <w:rsid w:val="0048177F"/>
    <w:rsid w:val="004835D4"/>
    <w:rsid w:val="00483C63"/>
    <w:rsid w:val="00483F55"/>
    <w:rsid w:val="0048506F"/>
    <w:rsid w:val="00491232"/>
    <w:rsid w:val="004914F0"/>
    <w:rsid w:val="0049298A"/>
    <w:rsid w:val="00493321"/>
    <w:rsid w:val="004A12DA"/>
    <w:rsid w:val="004A1F7C"/>
    <w:rsid w:val="004A2F77"/>
    <w:rsid w:val="004A37DB"/>
    <w:rsid w:val="004A5017"/>
    <w:rsid w:val="004A78CC"/>
    <w:rsid w:val="004B0CC1"/>
    <w:rsid w:val="004B3C37"/>
    <w:rsid w:val="004B3DF6"/>
    <w:rsid w:val="004B6070"/>
    <w:rsid w:val="004B6554"/>
    <w:rsid w:val="004B767D"/>
    <w:rsid w:val="004B78E0"/>
    <w:rsid w:val="004C3907"/>
    <w:rsid w:val="004C4268"/>
    <w:rsid w:val="004C66AD"/>
    <w:rsid w:val="004D4136"/>
    <w:rsid w:val="004D59BD"/>
    <w:rsid w:val="004D5ABF"/>
    <w:rsid w:val="004D70B7"/>
    <w:rsid w:val="004D73C7"/>
    <w:rsid w:val="004E04FD"/>
    <w:rsid w:val="004E1A34"/>
    <w:rsid w:val="004E21D2"/>
    <w:rsid w:val="004E7508"/>
    <w:rsid w:val="004E7C4C"/>
    <w:rsid w:val="004F04FD"/>
    <w:rsid w:val="004F1F7D"/>
    <w:rsid w:val="004F2BF0"/>
    <w:rsid w:val="004F2C20"/>
    <w:rsid w:val="004F2C5E"/>
    <w:rsid w:val="004F3769"/>
    <w:rsid w:val="004F70BF"/>
    <w:rsid w:val="00501198"/>
    <w:rsid w:val="00501554"/>
    <w:rsid w:val="0050266E"/>
    <w:rsid w:val="00502F83"/>
    <w:rsid w:val="00503D3C"/>
    <w:rsid w:val="0050520D"/>
    <w:rsid w:val="005056D3"/>
    <w:rsid w:val="00505B03"/>
    <w:rsid w:val="005060A1"/>
    <w:rsid w:val="005076FF"/>
    <w:rsid w:val="00510332"/>
    <w:rsid w:val="00512888"/>
    <w:rsid w:val="00513924"/>
    <w:rsid w:val="005149F2"/>
    <w:rsid w:val="00514F19"/>
    <w:rsid w:val="00515993"/>
    <w:rsid w:val="0051770E"/>
    <w:rsid w:val="00517C49"/>
    <w:rsid w:val="005231C2"/>
    <w:rsid w:val="00523D38"/>
    <w:rsid w:val="005255F0"/>
    <w:rsid w:val="00525B36"/>
    <w:rsid w:val="0052B0F1"/>
    <w:rsid w:val="005314CD"/>
    <w:rsid w:val="00531CF5"/>
    <w:rsid w:val="00531DEE"/>
    <w:rsid w:val="00532555"/>
    <w:rsid w:val="005328CE"/>
    <w:rsid w:val="005335CF"/>
    <w:rsid w:val="005344A2"/>
    <w:rsid w:val="00535274"/>
    <w:rsid w:val="005358AE"/>
    <w:rsid w:val="005372B2"/>
    <w:rsid w:val="00537670"/>
    <w:rsid w:val="00540405"/>
    <w:rsid w:val="00540917"/>
    <w:rsid w:val="005414BC"/>
    <w:rsid w:val="00542313"/>
    <w:rsid w:val="0054302F"/>
    <w:rsid w:val="0054333D"/>
    <w:rsid w:val="0054498E"/>
    <w:rsid w:val="005553F9"/>
    <w:rsid w:val="00555DC8"/>
    <w:rsid w:val="005569DA"/>
    <w:rsid w:val="00557A81"/>
    <w:rsid w:val="005644F3"/>
    <w:rsid w:val="005653F7"/>
    <w:rsid w:val="005654B8"/>
    <w:rsid w:val="00567C6E"/>
    <w:rsid w:val="005733A5"/>
    <w:rsid w:val="00573CF7"/>
    <w:rsid w:val="00577B56"/>
    <w:rsid w:val="00577EF4"/>
    <w:rsid w:val="00581F4F"/>
    <w:rsid w:val="005828DE"/>
    <w:rsid w:val="005834EC"/>
    <w:rsid w:val="00583586"/>
    <w:rsid w:val="005837C3"/>
    <w:rsid w:val="005854D7"/>
    <w:rsid w:val="005862C1"/>
    <w:rsid w:val="00587F7C"/>
    <w:rsid w:val="00590510"/>
    <w:rsid w:val="00590D79"/>
    <w:rsid w:val="0059260B"/>
    <w:rsid w:val="0059343E"/>
    <w:rsid w:val="00593C84"/>
    <w:rsid w:val="005940DD"/>
    <w:rsid w:val="0059427E"/>
    <w:rsid w:val="005950FB"/>
    <w:rsid w:val="00595B0F"/>
    <w:rsid w:val="00597273"/>
    <w:rsid w:val="00597EFD"/>
    <w:rsid w:val="005A1A61"/>
    <w:rsid w:val="005A482F"/>
    <w:rsid w:val="005A4EB1"/>
    <w:rsid w:val="005A5B73"/>
    <w:rsid w:val="005A5E95"/>
    <w:rsid w:val="005B2FB4"/>
    <w:rsid w:val="005B3DE5"/>
    <w:rsid w:val="005B4400"/>
    <w:rsid w:val="005B58AC"/>
    <w:rsid w:val="005C01CC"/>
    <w:rsid w:val="005C08A8"/>
    <w:rsid w:val="005C136F"/>
    <w:rsid w:val="005C1ABA"/>
    <w:rsid w:val="005C2306"/>
    <w:rsid w:val="005C2A72"/>
    <w:rsid w:val="005C3137"/>
    <w:rsid w:val="005C4C34"/>
    <w:rsid w:val="005C6B51"/>
    <w:rsid w:val="005C6DAA"/>
    <w:rsid w:val="005D07E1"/>
    <w:rsid w:val="005D0E54"/>
    <w:rsid w:val="005D2395"/>
    <w:rsid w:val="005D37B5"/>
    <w:rsid w:val="005D48C1"/>
    <w:rsid w:val="005D624F"/>
    <w:rsid w:val="005D7020"/>
    <w:rsid w:val="005E2ECB"/>
    <w:rsid w:val="005E378A"/>
    <w:rsid w:val="005E537D"/>
    <w:rsid w:val="005E53D6"/>
    <w:rsid w:val="005E6AA9"/>
    <w:rsid w:val="005E6B25"/>
    <w:rsid w:val="005F1644"/>
    <w:rsid w:val="005F1CAD"/>
    <w:rsid w:val="005F25ED"/>
    <w:rsid w:val="005F3CDA"/>
    <w:rsid w:val="005F3E4A"/>
    <w:rsid w:val="005F4A72"/>
    <w:rsid w:val="005F4D3B"/>
    <w:rsid w:val="005F4F46"/>
    <w:rsid w:val="005F65E2"/>
    <w:rsid w:val="005F6B11"/>
    <w:rsid w:val="005F7BA8"/>
    <w:rsid w:val="00600171"/>
    <w:rsid w:val="00601DA2"/>
    <w:rsid w:val="0060219B"/>
    <w:rsid w:val="0060226F"/>
    <w:rsid w:val="0060489B"/>
    <w:rsid w:val="00604B4B"/>
    <w:rsid w:val="006066B3"/>
    <w:rsid w:val="0061081A"/>
    <w:rsid w:val="0061386B"/>
    <w:rsid w:val="006146A2"/>
    <w:rsid w:val="00622448"/>
    <w:rsid w:val="00622F79"/>
    <w:rsid w:val="00622F8C"/>
    <w:rsid w:val="00623473"/>
    <w:rsid w:val="00623791"/>
    <w:rsid w:val="006241BA"/>
    <w:rsid w:val="006257BC"/>
    <w:rsid w:val="00625F08"/>
    <w:rsid w:val="006308C7"/>
    <w:rsid w:val="00633117"/>
    <w:rsid w:val="00633720"/>
    <w:rsid w:val="00633A21"/>
    <w:rsid w:val="0063484E"/>
    <w:rsid w:val="00635A19"/>
    <w:rsid w:val="0063675A"/>
    <w:rsid w:val="006423DA"/>
    <w:rsid w:val="00642C35"/>
    <w:rsid w:val="00644136"/>
    <w:rsid w:val="0064685A"/>
    <w:rsid w:val="00650B5D"/>
    <w:rsid w:val="006518DC"/>
    <w:rsid w:val="006534A4"/>
    <w:rsid w:val="00654B97"/>
    <w:rsid w:val="006567BF"/>
    <w:rsid w:val="00656BBE"/>
    <w:rsid w:val="006609A4"/>
    <w:rsid w:val="0066121C"/>
    <w:rsid w:val="006639E7"/>
    <w:rsid w:val="006646A6"/>
    <w:rsid w:val="00665E40"/>
    <w:rsid w:val="0067036F"/>
    <w:rsid w:val="00672BB6"/>
    <w:rsid w:val="006746AE"/>
    <w:rsid w:val="00675218"/>
    <w:rsid w:val="006758E8"/>
    <w:rsid w:val="00675C50"/>
    <w:rsid w:val="00676591"/>
    <w:rsid w:val="00676B98"/>
    <w:rsid w:val="00676CD1"/>
    <w:rsid w:val="0068073F"/>
    <w:rsid w:val="006820B6"/>
    <w:rsid w:val="006825FF"/>
    <w:rsid w:val="006840C7"/>
    <w:rsid w:val="00684109"/>
    <w:rsid w:val="00684F51"/>
    <w:rsid w:val="006867A6"/>
    <w:rsid w:val="00690BA7"/>
    <w:rsid w:val="00690DE2"/>
    <w:rsid w:val="00695E15"/>
    <w:rsid w:val="0069712E"/>
    <w:rsid w:val="00697272"/>
    <w:rsid w:val="0069748C"/>
    <w:rsid w:val="006A01E1"/>
    <w:rsid w:val="006A02A4"/>
    <w:rsid w:val="006A42BF"/>
    <w:rsid w:val="006A67E8"/>
    <w:rsid w:val="006A782F"/>
    <w:rsid w:val="006B0162"/>
    <w:rsid w:val="006B089F"/>
    <w:rsid w:val="006B42CC"/>
    <w:rsid w:val="006B4CD6"/>
    <w:rsid w:val="006B4F39"/>
    <w:rsid w:val="006B5FD4"/>
    <w:rsid w:val="006C0D41"/>
    <w:rsid w:val="006C1320"/>
    <w:rsid w:val="006C15DF"/>
    <w:rsid w:val="006C60E6"/>
    <w:rsid w:val="006C68B7"/>
    <w:rsid w:val="006D01D9"/>
    <w:rsid w:val="006D2869"/>
    <w:rsid w:val="006D2C28"/>
    <w:rsid w:val="006D3581"/>
    <w:rsid w:val="006D4648"/>
    <w:rsid w:val="006D46F3"/>
    <w:rsid w:val="006D4BF4"/>
    <w:rsid w:val="006D6233"/>
    <w:rsid w:val="006E0ABF"/>
    <w:rsid w:val="006E0D2B"/>
    <w:rsid w:val="006E0F80"/>
    <w:rsid w:val="006E1E85"/>
    <w:rsid w:val="006E1F25"/>
    <w:rsid w:val="006E1FBE"/>
    <w:rsid w:val="006E2A05"/>
    <w:rsid w:val="006E538F"/>
    <w:rsid w:val="006E54E7"/>
    <w:rsid w:val="006E59BB"/>
    <w:rsid w:val="006E6A07"/>
    <w:rsid w:val="006E6DFC"/>
    <w:rsid w:val="006F2079"/>
    <w:rsid w:val="006F305C"/>
    <w:rsid w:val="006F30BB"/>
    <w:rsid w:val="006F3FC0"/>
    <w:rsid w:val="006F508F"/>
    <w:rsid w:val="006F5AE8"/>
    <w:rsid w:val="006F6B58"/>
    <w:rsid w:val="006F7C8E"/>
    <w:rsid w:val="00702B19"/>
    <w:rsid w:val="00704AA6"/>
    <w:rsid w:val="00707372"/>
    <w:rsid w:val="0070787F"/>
    <w:rsid w:val="00707928"/>
    <w:rsid w:val="00707EE3"/>
    <w:rsid w:val="00712388"/>
    <w:rsid w:val="00712E0F"/>
    <w:rsid w:val="00713BCA"/>
    <w:rsid w:val="00713D52"/>
    <w:rsid w:val="007158DB"/>
    <w:rsid w:val="0071621C"/>
    <w:rsid w:val="00716564"/>
    <w:rsid w:val="00716FE4"/>
    <w:rsid w:val="00717D5D"/>
    <w:rsid w:val="00720FFC"/>
    <w:rsid w:val="00721546"/>
    <w:rsid w:val="00726EF6"/>
    <w:rsid w:val="00730A70"/>
    <w:rsid w:val="0073298F"/>
    <w:rsid w:val="007329B7"/>
    <w:rsid w:val="00732D18"/>
    <w:rsid w:val="00734D4B"/>
    <w:rsid w:val="00734E6F"/>
    <w:rsid w:val="00735A5B"/>
    <w:rsid w:val="00736224"/>
    <w:rsid w:val="007378F7"/>
    <w:rsid w:val="00741A2E"/>
    <w:rsid w:val="007437F9"/>
    <w:rsid w:val="00743CC8"/>
    <w:rsid w:val="007442D3"/>
    <w:rsid w:val="007448E1"/>
    <w:rsid w:val="0074536F"/>
    <w:rsid w:val="0074746E"/>
    <w:rsid w:val="00747E4D"/>
    <w:rsid w:val="007513E5"/>
    <w:rsid w:val="00754F7D"/>
    <w:rsid w:val="0075520A"/>
    <w:rsid w:val="00760D72"/>
    <w:rsid w:val="00762F92"/>
    <w:rsid w:val="007652F5"/>
    <w:rsid w:val="007656BB"/>
    <w:rsid w:val="00765C46"/>
    <w:rsid w:val="00765F13"/>
    <w:rsid w:val="00767A26"/>
    <w:rsid w:val="007709CF"/>
    <w:rsid w:val="00772E3C"/>
    <w:rsid w:val="00774838"/>
    <w:rsid w:val="00776C1E"/>
    <w:rsid w:val="0077774E"/>
    <w:rsid w:val="00781C10"/>
    <w:rsid w:val="00784CD2"/>
    <w:rsid w:val="0078694F"/>
    <w:rsid w:val="00786D1A"/>
    <w:rsid w:val="007877EA"/>
    <w:rsid w:val="00790E21"/>
    <w:rsid w:val="0079375A"/>
    <w:rsid w:val="007950B2"/>
    <w:rsid w:val="00795617"/>
    <w:rsid w:val="00796D51"/>
    <w:rsid w:val="007A5569"/>
    <w:rsid w:val="007A5FDD"/>
    <w:rsid w:val="007A7D54"/>
    <w:rsid w:val="007A7EB7"/>
    <w:rsid w:val="007B0740"/>
    <w:rsid w:val="007B0855"/>
    <w:rsid w:val="007B139B"/>
    <w:rsid w:val="007B253A"/>
    <w:rsid w:val="007B497C"/>
    <w:rsid w:val="007B5278"/>
    <w:rsid w:val="007B60A1"/>
    <w:rsid w:val="007B76A1"/>
    <w:rsid w:val="007BE7EF"/>
    <w:rsid w:val="007C003E"/>
    <w:rsid w:val="007C0151"/>
    <w:rsid w:val="007C15E7"/>
    <w:rsid w:val="007C16D8"/>
    <w:rsid w:val="007C1BAB"/>
    <w:rsid w:val="007C1E1C"/>
    <w:rsid w:val="007C3C89"/>
    <w:rsid w:val="007C6E3D"/>
    <w:rsid w:val="007D06AC"/>
    <w:rsid w:val="007D07E7"/>
    <w:rsid w:val="007D1DC1"/>
    <w:rsid w:val="007D270C"/>
    <w:rsid w:val="007D3746"/>
    <w:rsid w:val="007D3A10"/>
    <w:rsid w:val="007D5987"/>
    <w:rsid w:val="007E00C6"/>
    <w:rsid w:val="007E0394"/>
    <w:rsid w:val="007E3E4A"/>
    <w:rsid w:val="007E4781"/>
    <w:rsid w:val="007E523B"/>
    <w:rsid w:val="007E6F45"/>
    <w:rsid w:val="007E7ED0"/>
    <w:rsid w:val="007F0234"/>
    <w:rsid w:val="007F372A"/>
    <w:rsid w:val="007F3A20"/>
    <w:rsid w:val="007F67F0"/>
    <w:rsid w:val="008012C3"/>
    <w:rsid w:val="00802CED"/>
    <w:rsid w:val="008045B8"/>
    <w:rsid w:val="00805A1E"/>
    <w:rsid w:val="008111F2"/>
    <w:rsid w:val="00811235"/>
    <w:rsid w:val="00812EA9"/>
    <w:rsid w:val="00813AD6"/>
    <w:rsid w:val="00815F3C"/>
    <w:rsid w:val="00817A9C"/>
    <w:rsid w:val="00817FCA"/>
    <w:rsid w:val="008204C9"/>
    <w:rsid w:val="00820A22"/>
    <w:rsid w:val="00823F4F"/>
    <w:rsid w:val="00825DB6"/>
    <w:rsid w:val="00830AFC"/>
    <w:rsid w:val="00830BB3"/>
    <w:rsid w:val="00832CE9"/>
    <w:rsid w:val="00832E3C"/>
    <w:rsid w:val="008333A8"/>
    <w:rsid w:val="008358B8"/>
    <w:rsid w:val="00835CC9"/>
    <w:rsid w:val="00836F4C"/>
    <w:rsid w:val="00837ABC"/>
    <w:rsid w:val="00841EEB"/>
    <w:rsid w:val="008451EC"/>
    <w:rsid w:val="00845807"/>
    <w:rsid w:val="008460E3"/>
    <w:rsid w:val="00850E4A"/>
    <w:rsid w:val="00855B69"/>
    <w:rsid w:val="00856383"/>
    <w:rsid w:val="00857D6D"/>
    <w:rsid w:val="00860BB7"/>
    <w:rsid w:val="0086234F"/>
    <w:rsid w:val="008634D7"/>
    <w:rsid w:val="00863DA8"/>
    <w:rsid w:val="0086417D"/>
    <w:rsid w:val="00865BBB"/>
    <w:rsid w:val="00870463"/>
    <w:rsid w:val="0087142A"/>
    <w:rsid w:val="0087192E"/>
    <w:rsid w:val="00873C18"/>
    <w:rsid w:val="00875493"/>
    <w:rsid w:val="00877192"/>
    <w:rsid w:val="00877C94"/>
    <w:rsid w:val="008801A7"/>
    <w:rsid w:val="00881C13"/>
    <w:rsid w:val="00884312"/>
    <w:rsid w:val="00885054"/>
    <w:rsid w:val="008852AD"/>
    <w:rsid w:val="00885576"/>
    <w:rsid w:val="0088686D"/>
    <w:rsid w:val="00886B41"/>
    <w:rsid w:val="008877FB"/>
    <w:rsid w:val="00891E24"/>
    <w:rsid w:val="00891F76"/>
    <w:rsid w:val="00892EF8"/>
    <w:rsid w:val="008949A7"/>
    <w:rsid w:val="008A0E41"/>
    <w:rsid w:val="008A2891"/>
    <w:rsid w:val="008A3B0E"/>
    <w:rsid w:val="008A4293"/>
    <w:rsid w:val="008A434D"/>
    <w:rsid w:val="008A5E96"/>
    <w:rsid w:val="008A5EE2"/>
    <w:rsid w:val="008A721E"/>
    <w:rsid w:val="008B06A8"/>
    <w:rsid w:val="008B2467"/>
    <w:rsid w:val="008B2F27"/>
    <w:rsid w:val="008B558D"/>
    <w:rsid w:val="008B5827"/>
    <w:rsid w:val="008B61CA"/>
    <w:rsid w:val="008B6A56"/>
    <w:rsid w:val="008B7C58"/>
    <w:rsid w:val="008C20A1"/>
    <w:rsid w:val="008C4E10"/>
    <w:rsid w:val="008C771D"/>
    <w:rsid w:val="008D2508"/>
    <w:rsid w:val="008D72B1"/>
    <w:rsid w:val="008E0111"/>
    <w:rsid w:val="008E035F"/>
    <w:rsid w:val="008E04CB"/>
    <w:rsid w:val="008E062E"/>
    <w:rsid w:val="008E107A"/>
    <w:rsid w:val="008E167A"/>
    <w:rsid w:val="008E187D"/>
    <w:rsid w:val="008E355F"/>
    <w:rsid w:val="008E4397"/>
    <w:rsid w:val="008E44C8"/>
    <w:rsid w:val="008E5BFA"/>
    <w:rsid w:val="008E6118"/>
    <w:rsid w:val="008F01DA"/>
    <w:rsid w:val="008F383B"/>
    <w:rsid w:val="008F3E0D"/>
    <w:rsid w:val="008F3E37"/>
    <w:rsid w:val="008F41C1"/>
    <w:rsid w:val="008F4471"/>
    <w:rsid w:val="008F5709"/>
    <w:rsid w:val="008F6403"/>
    <w:rsid w:val="008F658D"/>
    <w:rsid w:val="008F688D"/>
    <w:rsid w:val="008F6932"/>
    <w:rsid w:val="009018D1"/>
    <w:rsid w:val="009025D6"/>
    <w:rsid w:val="009033C8"/>
    <w:rsid w:val="00904406"/>
    <w:rsid w:val="00905193"/>
    <w:rsid w:val="00911C45"/>
    <w:rsid w:val="009125CE"/>
    <w:rsid w:val="00912E22"/>
    <w:rsid w:val="0091368F"/>
    <w:rsid w:val="00915D5F"/>
    <w:rsid w:val="00916416"/>
    <w:rsid w:val="00916784"/>
    <w:rsid w:val="00916C71"/>
    <w:rsid w:val="009172DE"/>
    <w:rsid w:val="009213AD"/>
    <w:rsid w:val="00922DEF"/>
    <w:rsid w:val="00924215"/>
    <w:rsid w:val="00925770"/>
    <w:rsid w:val="00925E19"/>
    <w:rsid w:val="00926109"/>
    <w:rsid w:val="00927602"/>
    <w:rsid w:val="009300BE"/>
    <w:rsid w:val="00935848"/>
    <w:rsid w:val="00936283"/>
    <w:rsid w:val="00936ADA"/>
    <w:rsid w:val="009372EF"/>
    <w:rsid w:val="00937A5F"/>
    <w:rsid w:val="00940D59"/>
    <w:rsid w:val="00940E76"/>
    <w:rsid w:val="00941A8F"/>
    <w:rsid w:val="00942192"/>
    <w:rsid w:val="00942679"/>
    <w:rsid w:val="009521AA"/>
    <w:rsid w:val="00952A19"/>
    <w:rsid w:val="009536AC"/>
    <w:rsid w:val="00953F7E"/>
    <w:rsid w:val="00954939"/>
    <w:rsid w:val="00954CD5"/>
    <w:rsid w:val="009553C4"/>
    <w:rsid w:val="00960225"/>
    <w:rsid w:val="00960D3D"/>
    <w:rsid w:val="00965FDE"/>
    <w:rsid w:val="009660C8"/>
    <w:rsid w:val="0096649D"/>
    <w:rsid w:val="0097141B"/>
    <w:rsid w:val="00971B6A"/>
    <w:rsid w:val="00974943"/>
    <w:rsid w:val="0097599A"/>
    <w:rsid w:val="00977C23"/>
    <w:rsid w:val="00980C8C"/>
    <w:rsid w:val="00980F8D"/>
    <w:rsid w:val="0098136B"/>
    <w:rsid w:val="009815F8"/>
    <w:rsid w:val="009832FD"/>
    <w:rsid w:val="00983ACB"/>
    <w:rsid w:val="0098610B"/>
    <w:rsid w:val="009873D8"/>
    <w:rsid w:val="009879A9"/>
    <w:rsid w:val="00990351"/>
    <w:rsid w:val="009944DB"/>
    <w:rsid w:val="00994704"/>
    <w:rsid w:val="00995F14"/>
    <w:rsid w:val="0099641E"/>
    <w:rsid w:val="0099691F"/>
    <w:rsid w:val="00997B12"/>
    <w:rsid w:val="009A2CAB"/>
    <w:rsid w:val="009A3451"/>
    <w:rsid w:val="009A3804"/>
    <w:rsid w:val="009A3D4E"/>
    <w:rsid w:val="009A42D8"/>
    <w:rsid w:val="009A7172"/>
    <w:rsid w:val="009B187F"/>
    <w:rsid w:val="009B21FE"/>
    <w:rsid w:val="009B2F06"/>
    <w:rsid w:val="009C3F9A"/>
    <w:rsid w:val="009C4B8E"/>
    <w:rsid w:val="009C5483"/>
    <w:rsid w:val="009C64AB"/>
    <w:rsid w:val="009C6907"/>
    <w:rsid w:val="009D0037"/>
    <w:rsid w:val="009D0286"/>
    <w:rsid w:val="009D2E94"/>
    <w:rsid w:val="009D6D1F"/>
    <w:rsid w:val="009D7807"/>
    <w:rsid w:val="009E12A3"/>
    <w:rsid w:val="009E1376"/>
    <w:rsid w:val="009E1ECB"/>
    <w:rsid w:val="009E3423"/>
    <w:rsid w:val="009E3877"/>
    <w:rsid w:val="009E4E2F"/>
    <w:rsid w:val="009E5FD7"/>
    <w:rsid w:val="009E792E"/>
    <w:rsid w:val="009E7E56"/>
    <w:rsid w:val="009F0264"/>
    <w:rsid w:val="009F1122"/>
    <w:rsid w:val="009F2313"/>
    <w:rsid w:val="009F2735"/>
    <w:rsid w:val="009F5E63"/>
    <w:rsid w:val="009F63D3"/>
    <w:rsid w:val="009F6A78"/>
    <w:rsid w:val="009F7698"/>
    <w:rsid w:val="00A05431"/>
    <w:rsid w:val="00A05A75"/>
    <w:rsid w:val="00A0604A"/>
    <w:rsid w:val="00A1013A"/>
    <w:rsid w:val="00A103F1"/>
    <w:rsid w:val="00A12475"/>
    <w:rsid w:val="00A12CF9"/>
    <w:rsid w:val="00A12D18"/>
    <w:rsid w:val="00A13868"/>
    <w:rsid w:val="00A15CF7"/>
    <w:rsid w:val="00A16B29"/>
    <w:rsid w:val="00A16D8A"/>
    <w:rsid w:val="00A17D33"/>
    <w:rsid w:val="00A205DB"/>
    <w:rsid w:val="00A20A9C"/>
    <w:rsid w:val="00A22413"/>
    <w:rsid w:val="00A23132"/>
    <w:rsid w:val="00A24793"/>
    <w:rsid w:val="00A25009"/>
    <w:rsid w:val="00A26C05"/>
    <w:rsid w:val="00A30388"/>
    <w:rsid w:val="00A32E7A"/>
    <w:rsid w:val="00A33389"/>
    <w:rsid w:val="00A33D2D"/>
    <w:rsid w:val="00A34D48"/>
    <w:rsid w:val="00A4009E"/>
    <w:rsid w:val="00A4131D"/>
    <w:rsid w:val="00A43D8F"/>
    <w:rsid w:val="00A46BE7"/>
    <w:rsid w:val="00A524C3"/>
    <w:rsid w:val="00A5311B"/>
    <w:rsid w:val="00A53C57"/>
    <w:rsid w:val="00A545B2"/>
    <w:rsid w:val="00A55D55"/>
    <w:rsid w:val="00A561FF"/>
    <w:rsid w:val="00A610CD"/>
    <w:rsid w:val="00A64F0A"/>
    <w:rsid w:val="00A6638B"/>
    <w:rsid w:val="00A666AD"/>
    <w:rsid w:val="00A726A1"/>
    <w:rsid w:val="00A75104"/>
    <w:rsid w:val="00A767B8"/>
    <w:rsid w:val="00A76874"/>
    <w:rsid w:val="00A77220"/>
    <w:rsid w:val="00A80681"/>
    <w:rsid w:val="00A81248"/>
    <w:rsid w:val="00A81266"/>
    <w:rsid w:val="00A813D4"/>
    <w:rsid w:val="00A814FE"/>
    <w:rsid w:val="00A82DA9"/>
    <w:rsid w:val="00A83360"/>
    <w:rsid w:val="00A8484C"/>
    <w:rsid w:val="00A85AC0"/>
    <w:rsid w:val="00A867AB"/>
    <w:rsid w:val="00A87A10"/>
    <w:rsid w:val="00A87DAE"/>
    <w:rsid w:val="00A91B25"/>
    <w:rsid w:val="00A91E6B"/>
    <w:rsid w:val="00A91EF4"/>
    <w:rsid w:val="00A9500A"/>
    <w:rsid w:val="00A9652A"/>
    <w:rsid w:val="00A97432"/>
    <w:rsid w:val="00AA1931"/>
    <w:rsid w:val="00AA3556"/>
    <w:rsid w:val="00AA4190"/>
    <w:rsid w:val="00AA43F5"/>
    <w:rsid w:val="00AA755D"/>
    <w:rsid w:val="00AB0CA5"/>
    <w:rsid w:val="00AB10F7"/>
    <w:rsid w:val="00AB1A6E"/>
    <w:rsid w:val="00AB1A8E"/>
    <w:rsid w:val="00AB2A98"/>
    <w:rsid w:val="00AB2EAA"/>
    <w:rsid w:val="00AB4AF9"/>
    <w:rsid w:val="00AB4CA0"/>
    <w:rsid w:val="00AB6A92"/>
    <w:rsid w:val="00AB6F78"/>
    <w:rsid w:val="00AC1AFB"/>
    <w:rsid w:val="00AC39A4"/>
    <w:rsid w:val="00AC6C9B"/>
    <w:rsid w:val="00AD1506"/>
    <w:rsid w:val="00AD58D4"/>
    <w:rsid w:val="00AE2139"/>
    <w:rsid w:val="00AE42E8"/>
    <w:rsid w:val="00AE5174"/>
    <w:rsid w:val="00AE5230"/>
    <w:rsid w:val="00AE5D3B"/>
    <w:rsid w:val="00AF1C1E"/>
    <w:rsid w:val="00AF2C80"/>
    <w:rsid w:val="00AF369A"/>
    <w:rsid w:val="00AF43A4"/>
    <w:rsid w:val="00AF4B41"/>
    <w:rsid w:val="00AF4C04"/>
    <w:rsid w:val="00AF6BD1"/>
    <w:rsid w:val="00AF7515"/>
    <w:rsid w:val="00B00067"/>
    <w:rsid w:val="00B00579"/>
    <w:rsid w:val="00B0464F"/>
    <w:rsid w:val="00B049E1"/>
    <w:rsid w:val="00B051C2"/>
    <w:rsid w:val="00B07836"/>
    <w:rsid w:val="00B07B3A"/>
    <w:rsid w:val="00B10A8C"/>
    <w:rsid w:val="00B15170"/>
    <w:rsid w:val="00B15D90"/>
    <w:rsid w:val="00B165AE"/>
    <w:rsid w:val="00B20D07"/>
    <w:rsid w:val="00B2142F"/>
    <w:rsid w:val="00B21F9F"/>
    <w:rsid w:val="00B23725"/>
    <w:rsid w:val="00B2413D"/>
    <w:rsid w:val="00B242D7"/>
    <w:rsid w:val="00B31D08"/>
    <w:rsid w:val="00B407B5"/>
    <w:rsid w:val="00B431A0"/>
    <w:rsid w:val="00B4405A"/>
    <w:rsid w:val="00B4756D"/>
    <w:rsid w:val="00B47D5E"/>
    <w:rsid w:val="00B54AAC"/>
    <w:rsid w:val="00B55034"/>
    <w:rsid w:val="00B5544B"/>
    <w:rsid w:val="00B562BA"/>
    <w:rsid w:val="00B56B62"/>
    <w:rsid w:val="00B61413"/>
    <w:rsid w:val="00B63894"/>
    <w:rsid w:val="00B6479F"/>
    <w:rsid w:val="00B65735"/>
    <w:rsid w:val="00B707D8"/>
    <w:rsid w:val="00B71370"/>
    <w:rsid w:val="00B758B9"/>
    <w:rsid w:val="00B76825"/>
    <w:rsid w:val="00B76C71"/>
    <w:rsid w:val="00B7725F"/>
    <w:rsid w:val="00B81C84"/>
    <w:rsid w:val="00B828A3"/>
    <w:rsid w:val="00B85D5B"/>
    <w:rsid w:val="00B86E46"/>
    <w:rsid w:val="00B93E88"/>
    <w:rsid w:val="00B97546"/>
    <w:rsid w:val="00BA3070"/>
    <w:rsid w:val="00BA35C3"/>
    <w:rsid w:val="00BA4EE7"/>
    <w:rsid w:val="00BA55A6"/>
    <w:rsid w:val="00BA55FB"/>
    <w:rsid w:val="00BA773C"/>
    <w:rsid w:val="00BA7E6D"/>
    <w:rsid w:val="00BB1EE6"/>
    <w:rsid w:val="00BB399E"/>
    <w:rsid w:val="00BB59CD"/>
    <w:rsid w:val="00BB6382"/>
    <w:rsid w:val="00BB6CBC"/>
    <w:rsid w:val="00BC0D32"/>
    <w:rsid w:val="00BC3289"/>
    <w:rsid w:val="00BC4166"/>
    <w:rsid w:val="00BC5770"/>
    <w:rsid w:val="00BC68B9"/>
    <w:rsid w:val="00BC690B"/>
    <w:rsid w:val="00BC6CD8"/>
    <w:rsid w:val="00BC7897"/>
    <w:rsid w:val="00BD12F7"/>
    <w:rsid w:val="00BD4AE2"/>
    <w:rsid w:val="00BD53A2"/>
    <w:rsid w:val="00BD53F3"/>
    <w:rsid w:val="00BD5EE9"/>
    <w:rsid w:val="00BD6017"/>
    <w:rsid w:val="00BD61F4"/>
    <w:rsid w:val="00BD6CF3"/>
    <w:rsid w:val="00BD751C"/>
    <w:rsid w:val="00BE1782"/>
    <w:rsid w:val="00BE1B93"/>
    <w:rsid w:val="00BE2EE9"/>
    <w:rsid w:val="00BE53EE"/>
    <w:rsid w:val="00BE5BDE"/>
    <w:rsid w:val="00BE715C"/>
    <w:rsid w:val="00BE7C75"/>
    <w:rsid w:val="00BF137B"/>
    <w:rsid w:val="00BF13ED"/>
    <w:rsid w:val="00BF2FD8"/>
    <w:rsid w:val="00BF3FA3"/>
    <w:rsid w:val="00BF6684"/>
    <w:rsid w:val="00BF6FEC"/>
    <w:rsid w:val="00C010E2"/>
    <w:rsid w:val="00C016BA"/>
    <w:rsid w:val="00C01D81"/>
    <w:rsid w:val="00C02D90"/>
    <w:rsid w:val="00C04E53"/>
    <w:rsid w:val="00C05F78"/>
    <w:rsid w:val="00C0688F"/>
    <w:rsid w:val="00C073BC"/>
    <w:rsid w:val="00C07AE0"/>
    <w:rsid w:val="00C116FB"/>
    <w:rsid w:val="00C175D3"/>
    <w:rsid w:val="00C17D2F"/>
    <w:rsid w:val="00C17EC9"/>
    <w:rsid w:val="00C201C7"/>
    <w:rsid w:val="00C20E29"/>
    <w:rsid w:val="00C219AB"/>
    <w:rsid w:val="00C22AE8"/>
    <w:rsid w:val="00C235DF"/>
    <w:rsid w:val="00C23F7C"/>
    <w:rsid w:val="00C25EDB"/>
    <w:rsid w:val="00C2733B"/>
    <w:rsid w:val="00C310CB"/>
    <w:rsid w:val="00C325F7"/>
    <w:rsid w:val="00C37298"/>
    <w:rsid w:val="00C37A53"/>
    <w:rsid w:val="00C40DBB"/>
    <w:rsid w:val="00C412EA"/>
    <w:rsid w:val="00C41F40"/>
    <w:rsid w:val="00C4225F"/>
    <w:rsid w:val="00C44050"/>
    <w:rsid w:val="00C448E1"/>
    <w:rsid w:val="00C455C2"/>
    <w:rsid w:val="00C47CB2"/>
    <w:rsid w:val="00C511D8"/>
    <w:rsid w:val="00C5155C"/>
    <w:rsid w:val="00C51C83"/>
    <w:rsid w:val="00C521DA"/>
    <w:rsid w:val="00C52DCF"/>
    <w:rsid w:val="00C5387B"/>
    <w:rsid w:val="00C544EA"/>
    <w:rsid w:val="00C55325"/>
    <w:rsid w:val="00C55649"/>
    <w:rsid w:val="00C5695F"/>
    <w:rsid w:val="00C60461"/>
    <w:rsid w:val="00C60A69"/>
    <w:rsid w:val="00C615F2"/>
    <w:rsid w:val="00C62C02"/>
    <w:rsid w:val="00C64AD1"/>
    <w:rsid w:val="00C65D7E"/>
    <w:rsid w:val="00C66528"/>
    <w:rsid w:val="00C66CA3"/>
    <w:rsid w:val="00C70A8B"/>
    <w:rsid w:val="00C70C85"/>
    <w:rsid w:val="00C71E51"/>
    <w:rsid w:val="00C72674"/>
    <w:rsid w:val="00C74D49"/>
    <w:rsid w:val="00C7500B"/>
    <w:rsid w:val="00C75B96"/>
    <w:rsid w:val="00C844E2"/>
    <w:rsid w:val="00C85C08"/>
    <w:rsid w:val="00C85E97"/>
    <w:rsid w:val="00C85ED5"/>
    <w:rsid w:val="00C90518"/>
    <w:rsid w:val="00C9078F"/>
    <w:rsid w:val="00C915F0"/>
    <w:rsid w:val="00C91CA8"/>
    <w:rsid w:val="00C91EF9"/>
    <w:rsid w:val="00C927E7"/>
    <w:rsid w:val="00C92E9D"/>
    <w:rsid w:val="00C95164"/>
    <w:rsid w:val="00C95D94"/>
    <w:rsid w:val="00C96BC9"/>
    <w:rsid w:val="00C97270"/>
    <w:rsid w:val="00CA21EC"/>
    <w:rsid w:val="00CA6D80"/>
    <w:rsid w:val="00CA705D"/>
    <w:rsid w:val="00CB0702"/>
    <w:rsid w:val="00CB489F"/>
    <w:rsid w:val="00CB4FF7"/>
    <w:rsid w:val="00CB52AC"/>
    <w:rsid w:val="00CB5725"/>
    <w:rsid w:val="00CB64D1"/>
    <w:rsid w:val="00CB7FB5"/>
    <w:rsid w:val="00CC19B3"/>
    <w:rsid w:val="00CC1BBC"/>
    <w:rsid w:val="00CC2513"/>
    <w:rsid w:val="00CC3572"/>
    <w:rsid w:val="00CC35D1"/>
    <w:rsid w:val="00CC35F8"/>
    <w:rsid w:val="00CC3B55"/>
    <w:rsid w:val="00CD0DC1"/>
    <w:rsid w:val="00CD3A49"/>
    <w:rsid w:val="00CD4060"/>
    <w:rsid w:val="00CD4D96"/>
    <w:rsid w:val="00CD4FC9"/>
    <w:rsid w:val="00CD6DF8"/>
    <w:rsid w:val="00CE5A5D"/>
    <w:rsid w:val="00CE6D07"/>
    <w:rsid w:val="00CE7287"/>
    <w:rsid w:val="00CE75DE"/>
    <w:rsid w:val="00CF1F93"/>
    <w:rsid w:val="00CF2587"/>
    <w:rsid w:val="00CF3199"/>
    <w:rsid w:val="00CF4341"/>
    <w:rsid w:val="00CF5681"/>
    <w:rsid w:val="00CF5DF4"/>
    <w:rsid w:val="00CF5E7D"/>
    <w:rsid w:val="00CF69A9"/>
    <w:rsid w:val="00D009CA"/>
    <w:rsid w:val="00D03721"/>
    <w:rsid w:val="00D03A43"/>
    <w:rsid w:val="00D03D5F"/>
    <w:rsid w:val="00D05106"/>
    <w:rsid w:val="00D063D0"/>
    <w:rsid w:val="00D1170B"/>
    <w:rsid w:val="00D13F7D"/>
    <w:rsid w:val="00D20A41"/>
    <w:rsid w:val="00D226CF"/>
    <w:rsid w:val="00D22CC3"/>
    <w:rsid w:val="00D234B7"/>
    <w:rsid w:val="00D236CD"/>
    <w:rsid w:val="00D24B39"/>
    <w:rsid w:val="00D24DEB"/>
    <w:rsid w:val="00D30229"/>
    <w:rsid w:val="00D30C1B"/>
    <w:rsid w:val="00D31C10"/>
    <w:rsid w:val="00D33727"/>
    <w:rsid w:val="00D339A2"/>
    <w:rsid w:val="00D341BF"/>
    <w:rsid w:val="00D35000"/>
    <w:rsid w:val="00D36DA5"/>
    <w:rsid w:val="00D40F5D"/>
    <w:rsid w:val="00D416D7"/>
    <w:rsid w:val="00D42E55"/>
    <w:rsid w:val="00D42E8E"/>
    <w:rsid w:val="00D44157"/>
    <w:rsid w:val="00D44661"/>
    <w:rsid w:val="00D448F0"/>
    <w:rsid w:val="00D46400"/>
    <w:rsid w:val="00D47672"/>
    <w:rsid w:val="00D5077F"/>
    <w:rsid w:val="00D52612"/>
    <w:rsid w:val="00D56E84"/>
    <w:rsid w:val="00D57E8C"/>
    <w:rsid w:val="00D61ED6"/>
    <w:rsid w:val="00D62E98"/>
    <w:rsid w:val="00D64A50"/>
    <w:rsid w:val="00D65530"/>
    <w:rsid w:val="00D655A0"/>
    <w:rsid w:val="00D66125"/>
    <w:rsid w:val="00D72D7A"/>
    <w:rsid w:val="00D740A9"/>
    <w:rsid w:val="00D74794"/>
    <w:rsid w:val="00D747E7"/>
    <w:rsid w:val="00D7631C"/>
    <w:rsid w:val="00D76CF0"/>
    <w:rsid w:val="00D76F90"/>
    <w:rsid w:val="00D77AF7"/>
    <w:rsid w:val="00D77C17"/>
    <w:rsid w:val="00D804C0"/>
    <w:rsid w:val="00D82A0F"/>
    <w:rsid w:val="00D833D9"/>
    <w:rsid w:val="00D85080"/>
    <w:rsid w:val="00D861B8"/>
    <w:rsid w:val="00D86A65"/>
    <w:rsid w:val="00D879E1"/>
    <w:rsid w:val="00D90E3C"/>
    <w:rsid w:val="00D91A67"/>
    <w:rsid w:val="00D9293E"/>
    <w:rsid w:val="00D95E3E"/>
    <w:rsid w:val="00D97614"/>
    <w:rsid w:val="00DA21D4"/>
    <w:rsid w:val="00DA2DFA"/>
    <w:rsid w:val="00DA4734"/>
    <w:rsid w:val="00DA5530"/>
    <w:rsid w:val="00DB3019"/>
    <w:rsid w:val="00DB4802"/>
    <w:rsid w:val="00DC3173"/>
    <w:rsid w:val="00DC4D88"/>
    <w:rsid w:val="00DC5669"/>
    <w:rsid w:val="00DC7676"/>
    <w:rsid w:val="00DD218E"/>
    <w:rsid w:val="00DD2FFA"/>
    <w:rsid w:val="00DD5D98"/>
    <w:rsid w:val="00DD6091"/>
    <w:rsid w:val="00DE0067"/>
    <w:rsid w:val="00DE1890"/>
    <w:rsid w:val="00DE1C6D"/>
    <w:rsid w:val="00DE2D66"/>
    <w:rsid w:val="00DE31E6"/>
    <w:rsid w:val="00DE52C4"/>
    <w:rsid w:val="00DE5A13"/>
    <w:rsid w:val="00DF2796"/>
    <w:rsid w:val="00E00E41"/>
    <w:rsid w:val="00E0561E"/>
    <w:rsid w:val="00E07431"/>
    <w:rsid w:val="00E124AE"/>
    <w:rsid w:val="00E1301E"/>
    <w:rsid w:val="00E13CEE"/>
    <w:rsid w:val="00E1490E"/>
    <w:rsid w:val="00E15810"/>
    <w:rsid w:val="00E16002"/>
    <w:rsid w:val="00E20A19"/>
    <w:rsid w:val="00E2126D"/>
    <w:rsid w:val="00E2236F"/>
    <w:rsid w:val="00E23B21"/>
    <w:rsid w:val="00E23C5F"/>
    <w:rsid w:val="00E25A05"/>
    <w:rsid w:val="00E30026"/>
    <w:rsid w:val="00E30131"/>
    <w:rsid w:val="00E30707"/>
    <w:rsid w:val="00E30B25"/>
    <w:rsid w:val="00E35ACB"/>
    <w:rsid w:val="00E35F30"/>
    <w:rsid w:val="00E36AF1"/>
    <w:rsid w:val="00E377B8"/>
    <w:rsid w:val="00E41424"/>
    <w:rsid w:val="00E41CE3"/>
    <w:rsid w:val="00E4298D"/>
    <w:rsid w:val="00E42AA5"/>
    <w:rsid w:val="00E44788"/>
    <w:rsid w:val="00E44EF1"/>
    <w:rsid w:val="00E455DA"/>
    <w:rsid w:val="00E46B4B"/>
    <w:rsid w:val="00E51695"/>
    <w:rsid w:val="00E52A15"/>
    <w:rsid w:val="00E54397"/>
    <w:rsid w:val="00E56487"/>
    <w:rsid w:val="00E5746C"/>
    <w:rsid w:val="00E57847"/>
    <w:rsid w:val="00E60085"/>
    <w:rsid w:val="00E60590"/>
    <w:rsid w:val="00E60B17"/>
    <w:rsid w:val="00E626F8"/>
    <w:rsid w:val="00E6627D"/>
    <w:rsid w:val="00E6633E"/>
    <w:rsid w:val="00E66D07"/>
    <w:rsid w:val="00E67263"/>
    <w:rsid w:val="00E67473"/>
    <w:rsid w:val="00E67563"/>
    <w:rsid w:val="00E71CC6"/>
    <w:rsid w:val="00E72FFA"/>
    <w:rsid w:val="00E76998"/>
    <w:rsid w:val="00E769A3"/>
    <w:rsid w:val="00E76D93"/>
    <w:rsid w:val="00E773EE"/>
    <w:rsid w:val="00E8022C"/>
    <w:rsid w:val="00E81904"/>
    <w:rsid w:val="00E81B8D"/>
    <w:rsid w:val="00E83763"/>
    <w:rsid w:val="00E83B03"/>
    <w:rsid w:val="00E84E4D"/>
    <w:rsid w:val="00E87581"/>
    <w:rsid w:val="00E90439"/>
    <w:rsid w:val="00E90D50"/>
    <w:rsid w:val="00E946AD"/>
    <w:rsid w:val="00E94F8A"/>
    <w:rsid w:val="00E95513"/>
    <w:rsid w:val="00E95D6A"/>
    <w:rsid w:val="00E967FA"/>
    <w:rsid w:val="00E96FAD"/>
    <w:rsid w:val="00E97AE9"/>
    <w:rsid w:val="00EA4C00"/>
    <w:rsid w:val="00EA5EE7"/>
    <w:rsid w:val="00EA7DBF"/>
    <w:rsid w:val="00EB2F29"/>
    <w:rsid w:val="00EB3589"/>
    <w:rsid w:val="00EB456C"/>
    <w:rsid w:val="00EB5287"/>
    <w:rsid w:val="00EB6C2C"/>
    <w:rsid w:val="00EB72C9"/>
    <w:rsid w:val="00EC0342"/>
    <w:rsid w:val="00EC18BD"/>
    <w:rsid w:val="00EC283F"/>
    <w:rsid w:val="00EC2DBB"/>
    <w:rsid w:val="00EC3490"/>
    <w:rsid w:val="00EC3ECC"/>
    <w:rsid w:val="00EC42F2"/>
    <w:rsid w:val="00EC5671"/>
    <w:rsid w:val="00EC5702"/>
    <w:rsid w:val="00EC6087"/>
    <w:rsid w:val="00EC6FB7"/>
    <w:rsid w:val="00EC7353"/>
    <w:rsid w:val="00EC77DC"/>
    <w:rsid w:val="00ED18A9"/>
    <w:rsid w:val="00ED360F"/>
    <w:rsid w:val="00ED41B6"/>
    <w:rsid w:val="00ED445C"/>
    <w:rsid w:val="00ED5428"/>
    <w:rsid w:val="00ED5DA5"/>
    <w:rsid w:val="00ED6377"/>
    <w:rsid w:val="00EE0899"/>
    <w:rsid w:val="00EE0904"/>
    <w:rsid w:val="00EE183C"/>
    <w:rsid w:val="00EE2553"/>
    <w:rsid w:val="00EE387C"/>
    <w:rsid w:val="00EE4BDE"/>
    <w:rsid w:val="00EE5171"/>
    <w:rsid w:val="00EE64C9"/>
    <w:rsid w:val="00EF10A3"/>
    <w:rsid w:val="00EF436B"/>
    <w:rsid w:val="00EF4599"/>
    <w:rsid w:val="00EF6508"/>
    <w:rsid w:val="00EF6D32"/>
    <w:rsid w:val="00EF7A9D"/>
    <w:rsid w:val="00F02498"/>
    <w:rsid w:val="00F03EAD"/>
    <w:rsid w:val="00F0518F"/>
    <w:rsid w:val="00F07BFD"/>
    <w:rsid w:val="00F14A4A"/>
    <w:rsid w:val="00F15A82"/>
    <w:rsid w:val="00F200D8"/>
    <w:rsid w:val="00F22E3F"/>
    <w:rsid w:val="00F23FEF"/>
    <w:rsid w:val="00F24B4F"/>
    <w:rsid w:val="00F270B8"/>
    <w:rsid w:val="00F2799D"/>
    <w:rsid w:val="00F31DAF"/>
    <w:rsid w:val="00F3433D"/>
    <w:rsid w:val="00F3470D"/>
    <w:rsid w:val="00F357B6"/>
    <w:rsid w:val="00F36156"/>
    <w:rsid w:val="00F368A8"/>
    <w:rsid w:val="00F41FFC"/>
    <w:rsid w:val="00F42438"/>
    <w:rsid w:val="00F43518"/>
    <w:rsid w:val="00F43774"/>
    <w:rsid w:val="00F468A4"/>
    <w:rsid w:val="00F470C6"/>
    <w:rsid w:val="00F47882"/>
    <w:rsid w:val="00F5069B"/>
    <w:rsid w:val="00F5149B"/>
    <w:rsid w:val="00F554F1"/>
    <w:rsid w:val="00F561C9"/>
    <w:rsid w:val="00F56986"/>
    <w:rsid w:val="00F6274C"/>
    <w:rsid w:val="00F63BB8"/>
    <w:rsid w:val="00F63C33"/>
    <w:rsid w:val="00F66622"/>
    <w:rsid w:val="00F725D9"/>
    <w:rsid w:val="00F72EDA"/>
    <w:rsid w:val="00F75803"/>
    <w:rsid w:val="00F76755"/>
    <w:rsid w:val="00F7727A"/>
    <w:rsid w:val="00F77B64"/>
    <w:rsid w:val="00F77BD2"/>
    <w:rsid w:val="00F813BD"/>
    <w:rsid w:val="00F82832"/>
    <w:rsid w:val="00F85580"/>
    <w:rsid w:val="00F86220"/>
    <w:rsid w:val="00F86679"/>
    <w:rsid w:val="00F87625"/>
    <w:rsid w:val="00F900A9"/>
    <w:rsid w:val="00F942CB"/>
    <w:rsid w:val="00F94CCE"/>
    <w:rsid w:val="00F964B6"/>
    <w:rsid w:val="00F9696C"/>
    <w:rsid w:val="00F97C87"/>
    <w:rsid w:val="00FA184E"/>
    <w:rsid w:val="00FA1F7F"/>
    <w:rsid w:val="00FB1BB4"/>
    <w:rsid w:val="00FB65B8"/>
    <w:rsid w:val="00FB67CD"/>
    <w:rsid w:val="00FB6D87"/>
    <w:rsid w:val="00FC1024"/>
    <w:rsid w:val="00FC3A73"/>
    <w:rsid w:val="00FC3AB1"/>
    <w:rsid w:val="00FC438A"/>
    <w:rsid w:val="00FC49AE"/>
    <w:rsid w:val="00FC5314"/>
    <w:rsid w:val="00FD1502"/>
    <w:rsid w:val="00FD223D"/>
    <w:rsid w:val="00FD2619"/>
    <w:rsid w:val="00FD2FC3"/>
    <w:rsid w:val="00FD37BC"/>
    <w:rsid w:val="00FD4C39"/>
    <w:rsid w:val="00FD5E44"/>
    <w:rsid w:val="00FE03AD"/>
    <w:rsid w:val="00FE104C"/>
    <w:rsid w:val="00FE5868"/>
    <w:rsid w:val="00FE68C6"/>
    <w:rsid w:val="00FE68CE"/>
    <w:rsid w:val="00FF14E2"/>
    <w:rsid w:val="00FF3B81"/>
    <w:rsid w:val="00FF48E0"/>
    <w:rsid w:val="00FF4D66"/>
    <w:rsid w:val="00FF5683"/>
    <w:rsid w:val="00FF5759"/>
    <w:rsid w:val="00FF66AF"/>
    <w:rsid w:val="00FF6B28"/>
    <w:rsid w:val="00FF7D63"/>
    <w:rsid w:val="01271C8B"/>
    <w:rsid w:val="01688C6A"/>
    <w:rsid w:val="01942366"/>
    <w:rsid w:val="019B093A"/>
    <w:rsid w:val="01C39F09"/>
    <w:rsid w:val="01DBDCDC"/>
    <w:rsid w:val="01F3D649"/>
    <w:rsid w:val="0208DA5E"/>
    <w:rsid w:val="020AD4E9"/>
    <w:rsid w:val="021DDE73"/>
    <w:rsid w:val="02C71AD1"/>
    <w:rsid w:val="02EAF5E6"/>
    <w:rsid w:val="02F41853"/>
    <w:rsid w:val="03331AF5"/>
    <w:rsid w:val="036DFA4A"/>
    <w:rsid w:val="03B28B97"/>
    <w:rsid w:val="0411D93E"/>
    <w:rsid w:val="047CAB07"/>
    <w:rsid w:val="0491CDAC"/>
    <w:rsid w:val="04CDEF37"/>
    <w:rsid w:val="050B9018"/>
    <w:rsid w:val="052BDBB2"/>
    <w:rsid w:val="05EAFB40"/>
    <w:rsid w:val="07150F34"/>
    <w:rsid w:val="077B0AA3"/>
    <w:rsid w:val="07A14A8A"/>
    <w:rsid w:val="07ED31E5"/>
    <w:rsid w:val="086B9BD0"/>
    <w:rsid w:val="08AB7258"/>
    <w:rsid w:val="096120C4"/>
    <w:rsid w:val="0A3CBBE0"/>
    <w:rsid w:val="0A53B833"/>
    <w:rsid w:val="0A7A87B7"/>
    <w:rsid w:val="0A8083DF"/>
    <w:rsid w:val="0B100068"/>
    <w:rsid w:val="0B945EA0"/>
    <w:rsid w:val="0C32229E"/>
    <w:rsid w:val="0C6026D7"/>
    <w:rsid w:val="0C9DC5A0"/>
    <w:rsid w:val="0CE12078"/>
    <w:rsid w:val="0D160B80"/>
    <w:rsid w:val="0DA84A90"/>
    <w:rsid w:val="0E0EEDDF"/>
    <w:rsid w:val="0E3430AC"/>
    <w:rsid w:val="0F2DE7EC"/>
    <w:rsid w:val="0F933412"/>
    <w:rsid w:val="109A5CEB"/>
    <w:rsid w:val="10FB4956"/>
    <w:rsid w:val="113FDAA3"/>
    <w:rsid w:val="119CFDD0"/>
    <w:rsid w:val="11C41DCF"/>
    <w:rsid w:val="11E7605B"/>
    <w:rsid w:val="12164754"/>
    <w:rsid w:val="12537D2F"/>
    <w:rsid w:val="1293BB9B"/>
    <w:rsid w:val="1312F2F1"/>
    <w:rsid w:val="13DA1D09"/>
    <w:rsid w:val="13E9F71A"/>
    <w:rsid w:val="1457D971"/>
    <w:rsid w:val="1512AA95"/>
    <w:rsid w:val="1585FA4C"/>
    <w:rsid w:val="15B38F46"/>
    <w:rsid w:val="1623BD4F"/>
    <w:rsid w:val="166B76C5"/>
    <w:rsid w:val="16726731"/>
    <w:rsid w:val="169575AB"/>
    <w:rsid w:val="173C5E68"/>
    <w:rsid w:val="17639973"/>
    <w:rsid w:val="17E1073F"/>
    <w:rsid w:val="18279C5D"/>
    <w:rsid w:val="18848CB9"/>
    <w:rsid w:val="18B1E690"/>
    <w:rsid w:val="18DF25B9"/>
    <w:rsid w:val="18E4477A"/>
    <w:rsid w:val="18EF90BE"/>
    <w:rsid w:val="1915CFAA"/>
    <w:rsid w:val="19826746"/>
    <w:rsid w:val="19DDF5E1"/>
    <w:rsid w:val="1A017341"/>
    <w:rsid w:val="1A42A0F2"/>
    <w:rsid w:val="1A6E6F84"/>
    <w:rsid w:val="1AFB8490"/>
    <w:rsid w:val="1BDB1754"/>
    <w:rsid w:val="1BDB4A25"/>
    <w:rsid w:val="1CD2334B"/>
    <w:rsid w:val="1CEA2CB8"/>
    <w:rsid w:val="1D34B34D"/>
    <w:rsid w:val="1D84C88D"/>
    <w:rsid w:val="1DE1B8E9"/>
    <w:rsid w:val="1EFA5A02"/>
    <w:rsid w:val="1F3CE879"/>
    <w:rsid w:val="1FD0C6B3"/>
    <w:rsid w:val="20457339"/>
    <w:rsid w:val="20BFF61F"/>
    <w:rsid w:val="20E9A213"/>
    <w:rsid w:val="21872037"/>
    <w:rsid w:val="22A5E773"/>
    <w:rsid w:val="234142F9"/>
    <w:rsid w:val="238CC5AD"/>
    <w:rsid w:val="23CDFDF6"/>
    <w:rsid w:val="23F30DF2"/>
    <w:rsid w:val="2440570E"/>
    <w:rsid w:val="255AF065"/>
    <w:rsid w:val="256FF47A"/>
    <w:rsid w:val="26335554"/>
    <w:rsid w:val="26403DAD"/>
    <w:rsid w:val="26C01051"/>
    <w:rsid w:val="26F163F1"/>
    <w:rsid w:val="271F9063"/>
    <w:rsid w:val="2776C8E0"/>
    <w:rsid w:val="27856969"/>
    <w:rsid w:val="27A81C80"/>
    <w:rsid w:val="27EB5D01"/>
    <w:rsid w:val="282B18F7"/>
    <w:rsid w:val="28A33486"/>
    <w:rsid w:val="28C2E8EE"/>
    <w:rsid w:val="29503A22"/>
    <w:rsid w:val="295C1824"/>
    <w:rsid w:val="299596B3"/>
    <w:rsid w:val="2A2904B3"/>
    <w:rsid w:val="2B2FD2C8"/>
    <w:rsid w:val="2B53781B"/>
    <w:rsid w:val="2B9546E1"/>
    <w:rsid w:val="2C2DAE0A"/>
    <w:rsid w:val="2C8F63C3"/>
    <w:rsid w:val="2C93B8E6"/>
    <w:rsid w:val="2CB0CA09"/>
    <w:rsid w:val="2CF5A170"/>
    <w:rsid w:val="2D01E74F"/>
    <w:rsid w:val="2D926854"/>
    <w:rsid w:val="2DAA61C1"/>
    <w:rsid w:val="2E084E3C"/>
    <w:rsid w:val="2F3C7F2F"/>
    <w:rsid w:val="2F6F2BD1"/>
    <w:rsid w:val="30682187"/>
    <w:rsid w:val="30F96478"/>
    <w:rsid w:val="3105427A"/>
    <w:rsid w:val="317EC071"/>
    <w:rsid w:val="31E5080F"/>
    <w:rsid w:val="31FB8B8B"/>
    <w:rsid w:val="3226D6D5"/>
    <w:rsid w:val="322E918A"/>
    <w:rsid w:val="323057F2"/>
    <w:rsid w:val="3239409C"/>
    <w:rsid w:val="33153CF3"/>
    <w:rsid w:val="33BEAC22"/>
    <w:rsid w:val="33EE1BBC"/>
    <w:rsid w:val="3500B42B"/>
    <w:rsid w:val="35A75FFD"/>
    <w:rsid w:val="35F31487"/>
    <w:rsid w:val="36074F4E"/>
    <w:rsid w:val="374BE732"/>
    <w:rsid w:val="374E1241"/>
    <w:rsid w:val="3790DE21"/>
    <w:rsid w:val="382156C9"/>
    <w:rsid w:val="385E9303"/>
    <w:rsid w:val="3883D6CB"/>
    <w:rsid w:val="38A5208F"/>
    <w:rsid w:val="3948749B"/>
    <w:rsid w:val="3962BFB5"/>
    <w:rsid w:val="3975D356"/>
    <w:rsid w:val="39DDE203"/>
    <w:rsid w:val="3A5C7EBF"/>
    <w:rsid w:val="3A698976"/>
    <w:rsid w:val="3A8E419E"/>
    <w:rsid w:val="3ABB6759"/>
    <w:rsid w:val="3AD6C3AE"/>
    <w:rsid w:val="3BA6AFE6"/>
    <w:rsid w:val="3BD21ACC"/>
    <w:rsid w:val="3C4FEC44"/>
    <w:rsid w:val="3CADD905"/>
    <w:rsid w:val="3CC4D60D"/>
    <w:rsid w:val="3CD47D4D"/>
    <w:rsid w:val="3D3236F7"/>
    <w:rsid w:val="3D3E8533"/>
    <w:rsid w:val="3D6BB48B"/>
    <w:rsid w:val="3D8F2753"/>
    <w:rsid w:val="3DB079A4"/>
    <w:rsid w:val="3DC0858B"/>
    <w:rsid w:val="3E16EA22"/>
    <w:rsid w:val="3E36A7E1"/>
    <w:rsid w:val="3E45BEA2"/>
    <w:rsid w:val="3E6ED26E"/>
    <w:rsid w:val="3EC42D27"/>
    <w:rsid w:val="3ED55D66"/>
    <w:rsid w:val="3F2D602C"/>
    <w:rsid w:val="3F9A5C6F"/>
    <w:rsid w:val="40459BA3"/>
    <w:rsid w:val="40671532"/>
    <w:rsid w:val="40B58D3E"/>
    <w:rsid w:val="40ECACF2"/>
    <w:rsid w:val="4133CEF0"/>
    <w:rsid w:val="41E0FCC5"/>
    <w:rsid w:val="4217EAA3"/>
    <w:rsid w:val="42376BF4"/>
    <w:rsid w:val="426CBAA8"/>
    <w:rsid w:val="43734C09"/>
    <w:rsid w:val="43B41FAB"/>
    <w:rsid w:val="4453119E"/>
    <w:rsid w:val="44E48760"/>
    <w:rsid w:val="44ED6AB1"/>
    <w:rsid w:val="4501462A"/>
    <w:rsid w:val="4597A982"/>
    <w:rsid w:val="45EAB41A"/>
    <w:rsid w:val="45F86DB4"/>
    <w:rsid w:val="46239877"/>
    <w:rsid w:val="46935900"/>
    <w:rsid w:val="46D36259"/>
    <w:rsid w:val="4751CC44"/>
    <w:rsid w:val="476F1BC6"/>
    <w:rsid w:val="4889BBDD"/>
    <w:rsid w:val="495D97DD"/>
    <w:rsid w:val="4983731D"/>
    <w:rsid w:val="49984461"/>
    <w:rsid w:val="499D4941"/>
    <w:rsid w:val="4AACE96B"/>
    <w:rsid w:val="4BF54A8D"/>
    <w:rsid w:val="4C387B14"/>
    <w:rsid w:val="4D8DF3C0"/>
    <w:rsid w:val="4E141860"/>
    <w:rsid w:val="4E4F5C5C"/>
    <w:rsid w:val="4EC21A1B"/>
    <w:rsid w:val="4EE75CE8"/>
    <w:rsid w:val="4F67CAA4"/>
    <w:rsid w:val="4FB9737B"/>
    <w:rsid w:val="4FEC28DC"/>
    <w:rsid w:val="505201E2"/>
    <w:rsid w:val="5097FF88"/>
    <w:rsid w:val="50DCCEE2"/>
    <w:rsid w:val="51F3D0A3"/>
    <w:rsid w:val="52C04D7D"/>
    <w:rsid w:val="5354A9F5"/>
    <w:rsid w:val="53F83D16"/>
    <w:rsid w:val="54338112"/>
    <w:rsid w:val="555F236A"/>
    <w:rsid w:val="55A41A59"/>
    <w:rsid w:val="5623BCD1"/>
    <w:rsid w:val="56BA8729"/>
    <w:rsid w:val="56EA4F71"/>
    <w:rsid w:val="578E141D"/>
    <w:rsid w:val="57DEA9DC"/>
    <w:rsid w:val="58562DF3"/>
    <w:rsid w:val="58EFF4E7"/>
    <w:rsid w:val="593E6CF3"/>
    <w:rsid w:val="59EADB17"/>
    <w:rsid w:val="5C13290C"/>
    <w:rsid w:val="5CBA6D2C"/>
    <w:rsid w:val="5D705B72"/>
    <w:rsid w:val="5D900F94"/>
    <w:rsid w:val="5DB38CF4"/>
    <w:rsid w:val="5DE08A76"/>
    <w:rsid w:val="5E2ECEB6"/>
    <w:rsid w:val="5EDEFC7B"/>
    <w:rsid w:val="5EF8C5ED"/>
    <w:rsid w:val="5F053B67"/>
    <w:rsid w:val="5F53EE22"/>
    <w:rsid w:val="5F7504C9"/>
    <w:rsid w:val="5FFFEF0C"/>
    <w:rsid w:val="6016EC14"/>
    <w:rsid w:val="6060758F"/>
    <w:rsid w:val="60A59F4F"/>
    <w:rsid w:val="6193D29C"/>
    <w:rsid w:val="61D9C5AA"/>
    <w:rsid w:val="631C9726"/>
    <w:rsid w:val="6397B1AA"/>
    <w:rsid w:val="63B92B39"/>
    <w:rsid w:val="63C4AF2C"/>
    <w:rsid w:val="6404ADED"/>
    <w:rsid w:val="64525BB0"/>
    <w:rsid w:val="6491C2F9"/>
    <w:rsid w:val="651985C8"/>
    <w:rsid w:val="66F3D569"/>
    <w:rsid w:val="67785CF4"/>
    <w:rsid w:val="67A527A5"/>
    <w:rsid w:val="67B5CB04"/>
    <w:rsid w:val="680B9823"/>
    <w:rsid w:val="688E9C10"/>
    <w:rsid w:val="68FE90CD"/>
    <w:rsid w:val="69A07818"/>
    <w:rsid w:val="69C3F578"/>
    <w:rsid w:val="69E04EA0"/>
    <w:rsid w:val="6A563488"/>
    <w:rsid w:val="6A6A6F4F"/>
    <w:rsid w:val="6AA3E24B"/>
    <w:rsid w:val="6B40DC00"/>
    <w:rsid w:val="6BF2CE37"/>
    <w:rsid w:val="6C324E79"/>
    <w:rsid w:val="6C411E0A"/>
    <w:rsid w:val="6D15C294"/>
    <w:rsid w:val="6D95F4A6"/>
    <w:rsid w:val="6E1AF4EE"/>
    <w:rsid w:val="6E27AB8E"/>
    <w:rsid w:val="6E4AE7C8"/>
    <w:rsid w:val="6EC4314C"/>
    <w:rsid w:val="6FC0DCE9"/>
    <w:rsid w:val="70880701"/>
    <w:rsid w:val="70E009C7"/>
    <w:rsid w:val="71448207"/>
    <w:rsid w:val="715D7793"/>
    <w:rsid w:val="71662E67"/>
    <w:rsid w:val="71CE6FE5"/>
    <w:rsid w:val="72A0163E"/>
    <w:rsid w:val="72D1A747"/>
    <w:rsid w:val="732E97A3"/>
    <w:rsid w:val="73AB1AE5"/>
    <w:rsid w:val="73EA158F"/>
    <w:rsid w:val="743F1865"/>
    <w:rsid w:val="7467835B"/>
    <w:rsid w:val="748EF137"/>
    <w:rsid w:val="753276B1"/>
    <w:rsid w:val="75C3B9A2"/>
    <w:rsid w:val="75D8F088"/>
    <w:rsid w:val="76126384"/>
    <w:rsid w:val="761D6698"/>
    <w:rsid w:val="76F08AEA"/>
    <w:rsid w:val="771C597C"/>
    <w:rsid w:val="7740BE05"/>
    <w:rsid w:val="774A531D"/>
    <w:rsid w:val="778607D1"/>
    <w:rsid w:val="77A96E88"/>
    <w:rsid w:val="77C03905"/>
    <w:rsid w:val="77C3CF72"/>
    <w:rsid w:val="781A98B0"/>
    <w:rsid w:val="78BAB993"/>
    <w:rsid w:val="790475DF"/>
    <w:rsid w:val="79048C64"/>
    <w:rsid w:val="791482C1"/>
    <w:rsid w:val="7A32B285"/>
    <w:rsid w:val="7A64D06E"/>
    <w:rsid w:val="7AD00649"/>
    <w:rsid w:val="7B8590E3"/>
    <w:rsid w:val="7BD82731"/>
    <w:rsid w:val="7BE842BB"/>
    <w:rsid w:val="7C2A4498"/>
    <w:rsid w:val="7C826F51"/>
    <w:rsid w:val="7D3CF11E"/>
    <w:rsid w:val="7DF24ED6"/>
    <w:rsid w:val="7E38E4CE"/>
    <w:rsid w:val="7F98C85A"/>
    <w:rsid w:val="7F9E3EAD"/>
    <w:rsid w:val="7FD5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B32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BC451B"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B6973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BC451B"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BC451B"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BC451B"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B6973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BC451B"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BC451B"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B6973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BC451B" w:themeColor="accent1"/>
      <w:sz w:val="76"/>
    </w:rPr>
  </w:style>
  <w:style w:type="character" w:customStyle="1" w:styleId="QuoteChar">
    <w:name w:val="Quote Char"/>
    <w:basedOn w:val="DefaultParagraphFont"/>
    <w:link w:val="Quote"/>
    <w:uiPriority w:val="29"/>
    <w:rsid w:val="00FC49AE"/>
    <w:rPr>
      <w:rFonts w:asciiTheme="majorHAnsi" w:hAnsiTheme="majorHAnsi"/>
      <w:iCs/>
      <w:color w:val="BC451B" w:themeColor="accent1"/>
      <w:sz w:val="76"/>
    </w:rPr>
  </w:style>
  <w:style w:type="paragraph" w:customStyle="1" w:styleId="Level1">
    <w:name w:val="Level 1"/>
    <w:basedOn w:val="TOC1"/>
    <w:qFormat/>
    <w:rsid w:val="00916C71"/>
    <w:pPr>
      <w:tabs>
        <w:tab w:val="right" w:pos="8630"/>
      </w:tabs>
      <w:spacing w:before="360" w:after="360"/>
    </w:pPr>
    <w:rPr>
      <w:rFonts w:asciiTheme="majorHAnsi" w:eastAsia="Times New Roman" w:hAnsiTheme="majorHAnsi" w:cs="Times New Roman"/>
      <w:b/>
      <w:bCs/>
      <w:caps/>
      <w:sz w:val="22"/>
      <w:szCs w:val="22"/>
      <w:u w:val="single"/>
    </w:rPr>
  </w:style>
  <w:style w:type="paragraph" w:customStyle="1" w:styleId="Level2">
    <w:name w:val="Level 2"/>
    <w:basedOn w:val="TOC2"/>
    <w:qFormat/>
    <w:rsid w:val="00916C71"/>
    <w:pPr>
      <w:tabs>
        <w:tab w:val="right" w:pos="8630"/>
      </w:tabs>
      <w:spacing w:after="0"/>
      <w:ind w:left="0"/>
    </w:pPr>
    <w:rPr>
      <w:rFonts w:asciiTheme="majorHAnsi" w:eastAsia="Times New Roman" w:hAnsiTheme="majorHAnsi" w:cs="Times New Roman"/>
      <w:b/>
      <w:bCs/>
      <w:smallCaps/>
      <w:sz w:val="22"/>
      <w:szCs w:val="22"/>
    </w:rPr>
  </w:style>
  <w:style w:type="paragraph" w:customStyle="1" w:styleId="Level3">
    <w:name w:val="Level 3"/>
    <w:basedOn w:val="TOC3"/>
    <w:qFormat/>
    <w:rsid w:val="00916C71"/>
    <w:pPr>
      <w:tabs>
        <w:tab w:val="right" w:pos="8630"/>
      </w:tabs>
      <w:spacing w:after="0"/>
      <w:ind w:left="0"/>
    </w:pPr>
    <w:rPr>
      <w:rFonts w:asciiTheme="majorHAnsi" w:eastAsia="Times New Roman" w:hAnsiTheme="majorHAnsi" w:cs="Times New Roman"/>
      <w:smallCaps/>
      <w:sz w:val="22"/>
      <w:szCs w:val="22"/>
    </w:rPr>
  </w:style>
  <w:style w:type="paragraph" w:styleId="TOC1">
    <w:name w:val="toc 1"/>
    <w:basedOn w:val="Normal"/>
    <w:next w:val="Normal"/>
    <w:autoRedefine/>
    <w:uiPriority w:val="39"/>
    <w:semiHidden/>
    <w:rsid w:val="00916C71"/>
    <w:pPr>
      <w:spacing w:after="100"/>
    </w:pPr>
  </w:style>
  <w:style w:type="paragraph" w:styleId="TOC2">
    <w:name w:val="toc 2"/>
    <w:basedOn w:val="Normal"/>
    <w:next w:val="Normal"/>
    <w:autoRedefine/>
    <w:uiPriority w:val="39"/>
    <w:semiHidden/>
    <w:rsid w:val="00916C71"/>
    <w:pPr>
      <w:spacing w:after="100"/>
      <w:ind w:left="240"/>
    </w:pPr>
  </w:style>
  <w:style w:type="paragraph" w:styleId="TOC3">
    <w:name w:val="toc 3"/>
    <w:basedOn w:val="Normal"/>
    <w:next w:val="Normal"/>
    <w:autoRedefine/>
    <w:uiPriority w:val="39"/>
    <w:semiHidden/>
    <w:rsid w:val="00916C71"/>
    <w:pPr>
      <w:spacing w:after="100"/>
      <w:ind w:left="480"/>
    </w:pPr>
  </w:style>
  <w:style w:type="paragraph" w:styleId="ListParagraph">
    <w:name w:val="List Paragraph"/>
    <w:basedOn w:val="Normal"/>
    <w:uiPriority w:val="34"/>
    <w:semiHidden/>
    <w:qFormat/>
    <w:rsid w:val="00264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98753">
      <w:bodyDiv w:val="1"/>
      <w:marLeft w:val="0"/>
      <w:marRight w:val="0"/>
      <w:marTop w:val="0"/>
      <w:marBottom w:val="0"/>
      <w:divBdr>
        <w:top w:val="none" w:sz="0" w:space="0" w:color="auto"/>
        <w:left w:val="none" w:sz="0" w:space="0" w:color="auto"/>
        <w:bottom w:val="none" w:sz="0" w:space="0" w:color="auto"/>
        <w:right w:val="none" w:sz="0" w:space="0" w:color="auto"/>
      </w:divBdr>
      <w:divsChild>
        <w:div w:id="128938850">
          <w:marLeft w:val="0"/>
          <w:marRight w:val="0"/>
          <w:marTop w:val="0"/>
          <w:marBottom w:val="0"/>
          <w:divBdr>
            <w:top w:val="none" w:sz="0" w:space="0" w:color="auto"/>
            <w:left w:val="none" w:sz="0" w:space="0" w:color="auto"/>
            <w:bottom w:val="none" w:sz="0" w:space="0" w:color="auto"/>
            <w:right w:val="none" w:sz="0" w:space="0" w:color="auto"/>
          </w:divBdr>
        </w:div>
      </w:divsChild>
    </w:div>
    <w:div w:id="12904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608f0ea973b64cd7"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m\AppData\Roaming\Microsoft\Templates\Jazzy%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4182998E71F149849CD2525651D44D" ma:contentTypeVersion="4" ma:contentTypeDescription="Create a new document." ma:contentTypeScope="" ma:versionID="3527feed13c4830b1a5ee69d333f7c49">
  <xsd:schema xmlns:xsd="http://www.w3.org/2001/XMLSchema" xmlns:xs="http://www.w3.org/2001/XMLSchema" xmlns:p="http://schemas.microsoft.com/office/2006/metadata/properties" xmlns:ns2="89b2f1e5-1a12-45a9-8472-5a4cd2d96871" targetNamespace="http://schemas.microsoft.com/office/2006/metadata/properties" ma:root="true" ma:fieldsID="9b7665b3a1c73723581823fb226a0370" ns2:_="">
    <xsd:import namespace="89b2f1e5-1a12-45a9-8472-5a4cd2d968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2f1e5-1a12-45a9-8472-5a4cd2d96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91BF21-834F-41B5-AC2C-703D37CBA145}">
  <ds:schemaRefs>
    <ds:schemaRef ds:uri="http://schemas.microsoft.com/sharepoint/v3/contenttype/forms"/>
  </ds:schemaRefs>
</ds:datastoreItem>
</file>

<file path=customXml/itemProps2.xml><?xml version="1.0" encoding="utf-8"?>
<ds:datastoreItem xmlns:ds="http://schemas.openxmlformats.org/officeDocument/2006/customXml" ds:itemID="{C8C9CCAD-1669-4AD5-904B-A4C27DC81A34}">
  <ds:schemaRefs>
    <ds:schemaRef ds:uri="http://schemas.openxmlformats.org/package/2006/metadata/core-properties"/>
    <ds:schemaRef ds:uri="http://schemas.microsoft.com/office/2006/documentManagement/types"/>
    <ds:schemaRef ds:uri="http://purl.org/dc/dcmitype/"/>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89b2f1e5-1a12-45a9-8472-5a4cd2d96871"/>
  </ds:schemaRefs>
</ds:datastoreItem>
</file>

<file path=customXml/itemProps3.xml><?xml version="1.0" encoding="utf-8"?>
<ds:datastoreItem xmlns:ds="http://schemas.openxmlformats.org/officeDocument/2006/customXml" ds:itemID="{7ED930DB-06CD-42A1-B883-711099196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2f1e5-1a12-45a9-8472-5a4cd2d96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2022-05-03T02:02:00Z</dcterms:created>
  <dcterms:modified xsi:type="dcterms:W3CDTF">2022-05-03T02:02:00Z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0x010100774182998E71F149849CD2525651D44D</vt:lpwstr>
  </property>
</Properties>
</file>